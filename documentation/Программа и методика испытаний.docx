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FE1FD" w14:textId="399B8A3E" w:rsidR="00D57D1D" w:rsidRPr="00620E44" w:rsidRDefault="00402949" w:rsidP="00D57D1D">
      <w:pPr>
        <w:pStyle w:val="aff3"/>
        <w:rPr>
          <w:rFonts w:ascii="Times New Roman" w:hAnsi="Times New Roman"/>
          <w:b/>
          <w:caps/>
          <w:sz w:val="32"/>
          <w:szCs w:val="32"/>
        </w:rPr>
      </w:pPr>
      <w:r w:rsidRPr="00620E44">
        <w:rPr>
          <w:rFonts w:ascii="Times New Roman" w:hAnsi="Times New Roman"/>
          <w:b/>
          <w:caps/>
          <w:sz w:val="32"/>
          <w:szCs w:val="32"/>
        </w:rPr>
        <w:t>РТУ МИРЭА</w:t>
      </w:r>
    </w:p>
    <w:p w14:paraId="1F1337C1" w14:textId="4872EA73" w:rsidR="00402949" w:rsidRPr="00620E44" w:rsidRDefault="00402949" w:rsidP="00D57D1D">
      <w:pPr>
        <w:pStyle w:val="aff3"/>
        <w:rPr>
          <w:rFonts w:ascii="Times New Roman" w:hAnsi="Times New Roman"/>
          <w:b/>
          <w:caps/>
          <w:sz w:val="32"/>
          <w:szCs w:val="32"/>
        </w:rPr>
      </w:pPr>
      <w:r w:rsidRPr="00620E44">
        <w:rPr>
          <w:rFonts w:ascii="Times New Roman" w:hAnsi="Times New Roman"/>
          <w:b/>
          <w:caps/>
          <w:sz w:val="32"/>
          <w:szCs w:val="32"/>
        </w:rPr>
        <w:t>КАФЕДРА МАТЕМАТИЧЕСКОГО ОБЕСПЕЧЕНИЯ И СТАНДАРТИЗАЦИИ ИНФОРМАЦИОННЫХ ТЕХНОЛОГИЙ</w:t>
      </w:r>
    </w:p>
    <w:p w14:paraId="5DAB6C7B" w14:textId="77777777" w:rsidR="000B4CE0" w:rsidRPr="00620E44" w:rsidRDefault="000B4CE0" w:rsidP="00402949"/>
    <w:p w14:paraId="02EB378F" w14:textId="77777777" w:rsidR="000B4CE0" w:rsidRPr="00620E44" w:rsidRDefault="000B4CE0">
      <w:pPr>
        <w:jc w:val="center"/>
      </w:pPr>
    </w:p>
    <w:p w14:paraId="611372E8" w14:textId="77777777" w:rsidR="000B4CE0" w:rsidRPr="00620E44" w:rsidRDefault="000B4CE0">
      <w:pPr>
        <w:rPr>
          <w:b/>
          <w:u w:val="single"/>
        </w:rPr>
      </w:pPr>
      <w:r w:rsidRPr="00620E44">
        <w:rPr>
          <w:b/>
          <w:u w:val="single"/>
        </w:rPr>
        <w:t>УТВЕРЖДЕН</w:t>
      </w:r>
    </w:p>
    <w:p w14:paraId="517438EF" w14:textId="77777777" w:rsidR="000B4CE0" w:rsidRPr="00620E44" w:rsidRDefault="00D457F5">
      <w:r w:rsidRPr="00620E44">
        <w:rPr>
          <w:b/>
        </w:rPr>
        <w:fldChar w:fldCharType="begin"/>
      </w:r>
      <w:r w:rsidRPr="00620E44">
        <w:rPr>
          <w:b/>
        </w:rPr>
        <w:instrText xml:space="preserve"> DOCPROPERTY  ДокПМИ  \* MERGEFORMAT </w:instrText>
      </w:r>
      <w:r w:rsidRPr="00620E44">
        <w:rPr>
          <w:b/>
        </w:rPr>
        <w:fldChar w:fldCharType="separate"/>
      </w:r>
      <w:r w:rsidRPr="00620E44">
        <w:rPr>
          <w:b/>
        </w:rPr>
        <w:t>XXX.51</w:t>
      </w:r>
      <w:r w:rsidRPr="00620E44">
        <w:rPr>
          <w:b/>
        </w:rPr>
        <w:fldChar w:fldCharType="end"/>
      </w:r>
      <w:r w:rsidR="008D1AEE" w:rsidRPr="00620E44">
        <w:rPr>
          <w:b/>
        </w:rPr>
        <w:t>-ЛУ</w:t>
      </w:r>
    </w:p>
    <w:p w14:paraId="6A05A809" w14:textId="77777777" w:rsidR="000B4CE0" w:rsidRPr="00620E44" w:rsidRDefault="000B4CE0"/>
    <w:p w14:paraId="5A39BBE3" w14:textId="77777777" w:rsidR="000B4CE0" w:rsidRPr="00620E44" w:rsidRDefault="000B4CE0"/>
    <w:p w14:paraId="41C8F396" w14:textId="77777777" w:rsidR="000B4CE0" w:rsidRPr="00620E44" w:rsidRDefault="000B4CE0"/>
    <w:p w14:paraId="72A3D3EC" w14:textId="77777777" w:rsidR="000B4CE0" w:rsidRPr="00620E44" w:rsidRDefault="000B4CE0"/>
    <w:p w14:paraId="0D0B940D" w14:textId="77777777" w:rsidR="000B4CE0" w:rsidRPr="00620E44" w:rsidRDefault="000B4CE0"/>
    <w:p w14:paraId="0E27B00A" w14:textId="77777777" w:rsidR="000B4CE0" w:rsidRPr="00620E44" w:rsidRDefault="000B4CE0"/>
    <w:p w14:paraId="60061E4C" w14:textId="77777777" w:rsidR="000B4CE0" w:rsidRPr="00620E44" w:rsidRDefault="000B4CE0"/>
    <w:p w14:paraId="37087D94" w14:textId="3B2E4D01" w:rsidR="000B4CE0" w:rsidRPr="00620E44" w:rsidRDefault="00402949">
      <w:pPr>
        <w:pStyle w:val="af5"/>
        <w:rPr>
          <w:rFonts w:ascii="Times New Roman" w:hAnsi="Times New Roman" w:cs="Times New Roman"/>
        </w:rPr>
      </w:pPr>
      <w:r w:rsidRPr="00620E44">
        <w:rPr>
          <w:rFonts w:ascii="Times New Roman" w:hAnsi="Times New Roman" w:cs="Times New Roman"/>
        </w:rPr>
        <w:t>ПРИЛОЖЕНИЕ-ИМИТАЦИЯ ИГРЫ «КАЗИНО»</w:t>
      </w:r>
    </w:p>
    <w:p w14:paraId="44EAFD9C" w14:textId="77777777" w:rsidR="007D51FC" w:rsidRPr="00620E44" w:rsidRDefault="007D51FC">
      <w:pPr>
        <w:jc w:val="center"/>
        <w:rPr>
          <w:b/>
          <w:caps/>
        </w:rPr>
      </w:pPr>
    </w:p>
    <w:p w14:paraId="4B94D5A5" w14:textId="77777777" w:rsidR="007D51FC" w:rsidRPr="00620E44" w:rsidRDefault="007D51FC">
      <w:pPr>
        <w:jc w:val="center"/>
        <w:rPr>
          <w:b/>
          <w:caps/>
        </w:rPr>
      </w:pPr>
    </w:p>
    <w:p w14:paraId="3DEEC669" w14:textId="77777777" w:rsidR="007D51FC" w:rsidRPr="00620E44" w:rsidRDefault="007D51FC">
      <w:pPr>
        <w:jc w:val="center"/>
        <w:rPr>
          <w:b/>
          <w:caps/>
        </w:rPr>
      </w:pPr>
    </w:p>
    <w:p w14:paraId="6B433900" w14:textId="77777777" w:rsidR="000B4CE0" w:rsidRPr="00620E44" w:rsidRDefault="00FC5E75">
      <w:pPr>
        <w:jc w:val="center"/>
        <w:rPr>
          <w:b/>
          <w:caps/>
        </w:rPr>
      </w:pPr>
      <w:r w:rsidRPr="00620E44">
        <w:rPr>
          <w:b/>
          <w:caps/>
        </w:rPr>
        <w:fldChar w:fldCharType="begin"/>
      </w:r>
      <w:r w:rsidRPr="00620E44">
        <w:rPr>
          <w:b/>
          <w:caps/>
        </w:rPr>
        <w:instrText xml:space="preserve"> DOCPROPERTY  НаимДокумента  \* MERGEFORMAT </w:instrText>
      </w:r>
      <w:r w:rsidRPr="00620E44">
        <w:rPr>
          <w:b/>
          <w:caps/>
        </w:rPr>
        <w:fldChar w:fldCharType="separate"/>
      </w:r>
      <w:r w:rsidRPr="00620E44">
        <w:rPr>
          <w:b/>
          <w:caps/>
        </w:rPr>
        <w:t>Программа и методика испытаний</w:t>
      </w:r>
      <w:r w:rsidRPr="00620E44">
        <w:rPr>
          <w:b/>
          <w:caps/>
        </w:rPr>
        <w:fldChar w:fldCharType="end"/>
      </w:r>
    </w:p>
    <w:p w14:paraId="1F8C818F" w14:textId="77777777" w:rsidR="000B4CE0" w:rsidRPr="00620E44" w:rsidRDefault="00D457F5">
      <w:pPr>
        <w:jc w:val="center"/>
      </w:pPr>
      <w:r w:rsidRPr="00620E44">
        <w:rPr>
          <w:b/>
        </w:rPr>
        <w:fldChar w:fldCharType="begin"/>
      </w:r>
      <w:r w:rsidRPr="00620E44">
        <w:rPr>
          <w:b/>
        </w:rPr>
        <w:instrText xml:space="preserve"> DOCPROPERTY  ДокПМИ  \* MERGEFORMAT </w:instrText>
      </w:r>
      <w:r w:rsidRPr="00620E44">
        <w:rPr>
          <w:b/>
        </w:rPr>
        <w:fldChar w:fldCharType="separate"/>
      </w:r>
      <w:r w:rsidRPr="00620E44">
        <w:rPr>
          <w:b/>
        </w:rPr>
        <w:t>XXX.51</w:t>
      </w:r>
      <w:r w:rsidRPr="00620E44">
        <w:rPr>
          <w:b/>
        </w:rPr>
        <w:fldChar w:fldCharType="end"/>
      </w:r>
    </w:p>
    <w:p w14:paraId="3656B9AB" w14:textId="77777777" w:rsidR="000B4CE0" w:rsidRPr="00620E44" w:rsidRDefault="000B4CE0"/>
    <w:p w14:paraId="45FB0818" w14:textId="77777777" w:rsidR="000B4CE0" w:rsidRPr="00620E44" w:rsidRDefault="000B4CE0"/>
    <w:p w14:paraId="049F31CB" w14:textId="77777777" w:rsidR="000B4CE0" w:rsidRPr="00620E44" w:rsidRDefault="000B4CE0"/>
    <w:p w14:paraId="53128261" w14:textId="77777777" w:rsidR="000B4CE0" w:rsidRPr="00620E44" w:rsidRDefault="000B4CE0"/>
    <w:p w14:paraId="62486C05" w14:textId="77777777" w:rsidR="000B4CE0" w:rsidRPr="00620E44" w:rsidRDefault="000B4CE0"/>
    <w:p w14:paraId="4101652C" w14:textId="77777777" w:rsidR="000B4CE0" w:rsidRPr="00620E44" w:rsidRDefault="000B4CE0"/>
    <w:p w14:paraId="4B99056E" w14:textId="77777777" w:rsidR="000B4CE0" w:rsidRPr="00620E44" w:rsidRDefault="000B4CE0"/>
    <w:p w14:paraId="1299C43A" w14:textId="77777777" w:rsidR="000B4CE0" w:rsidRPr="00620E44" w:rsidRDefault="000B4CE0"/>
    <w:p w14:paraId="4DDBEF00" w14:textId="77777777" w:rsidR="000B4CE0" w:rsidRPr="00620E44" w:rsidRDefault="000B4CE0"/>
    <w:p w14:paraId="3461D779" w14:textId="77777777" w:rsidR="000B4CE0" w:rsidRPr="00620E44" w:rsidRDefault="000B4CE0">
      <w:pPr>
        <w:jc w:val="center"/>
      </w:pPr>
    </w:p>
    <w:p w14:paraId="3CF2D8B6" w14:textId="77777777" w:rsidR="000B4CE0" w:rsidRPr="00620E44" w:rsidRDefault="000B4CE0">
      <w:pPr>
        <w:jc w:val="center"/>
      </w:pPr>
    </w:p>
    <w:p w14:paraId="0FB78278" w14:textId="77777777" w:rsidR="000B4CE0" w:rsidRPr="00620E44" w:rsidRDefault="000B4CE0">
      <w:pPr>
        <w:jc w:val="center"/>
      </w:pPr>
    </w:p>
    <w:p w14:paraId="1FC39945" w14:textId="77777777" w:rsidR="000B4CE0" w:rsidRPr="00620E44" w:rsidRDefault="000B4CE0">
      <w:pPr>
        <w:jc w:val="center"/>
      </w:pPr>
    </w:p>
    <w:p w14:paraId="0562CB0E" w14:textId="77777777" w:rsidR="000B4CE0" w:rsidRPr="00620E44" w:rsidRDefault="000B4CE0">
      <w:pPr>
        <w:jc w:val="center"/>
      </w:pPr>
    </w:p>
    <w:p w14:paraId="34CE0A41" w14:textId="77777777" w:rsidR="000B4CE0" w:rsidRPr="00620E44" w:rsidRDefault="000B4CE0">
      <w:pPr>
        <w:jc w:val="center"/>
      </w:pPr>
    </w:p>
    <w:p w14:paraId="62EBF3C5" w14:textId="77777777" w:rsidR="000B4CE0" w:rsidRPr="00620E44" w:rsidRDefault="000B4CE0">
      <w:pPr>
        <w:jc w:val="center"/>
      </w:pPr>
    </w:p>
    <w:p w14:paraId="6D98A12B" w14:textId="77777777" w:rsidR="000B4CE0" w:rsidRPr="00620E44" w:rsidRDefault="000B4CE0">
      <w:pPr>
        <w:jc w:val="center"/>
      </w:pPr>
    </w:p>
    <w:p w14:paraId="2946DB82" w14:textId="77777777" w:rsidR="000B4CE0" w:rsidRPr="00620E44" w:rsidRDefault="000B4CE0">
      <w:pPr>
        <w:jc w:val="center"/>
      </w:pPr>
    </w:p>
    <w:p w14:paraId="5997CC1D" w14:textId="77777777" w:rsidR="000B4CE0" w:rsidRPr="00620E44" w:rsidRDefault="000B4CE0">
      <w:pPr>
        <w:jc w:val="center"/>
      </w:pPr>
    </w:p>
    <w:p w14:paraId="110FFD37" w14:textId="77777777" w:rsidR="000B4CE0" w:rsidRPr="00620E44" w:rsidRDefault="000B4CE0">
      <w:pPr>
        <w:jc w:val="center"/>
      </w:pPr>
    </w:p>
    <w:p w14:paraId="6B699379" w14:textId="77777777" w:rsidR="000B4CE0" w:rsidRPr="00620E44" w:rsidRDefault="000B4CE0">
      <w:pPr>
        <w:jc w:val="center"/>
      </w:pPr>
    </w:p>
    <w:p w14:paraId="3FE9F23F" w14:textId="77777777" w:rsidR="000B4CE0" w:rsidRPr="00620E44" w:rsidRDefault="000B4CE0">
      <w:pPr>
        <w:jc w:val="center"/>
      </w:pPr>
    </w:p>
    <w:p w14:paraId="1F72F646" w14:textId="77777777" w:rsidR="000B4CE0" w:rsidRPr="00620E44" w:rsidRDefault="000B4CE0">
      <w:pPr>
        <w:jc w:val="center"/>
      </w:pPr>
    </w:p>
    <w:p w14:paraId="08CE6F91" w14:textId="77777777" w:rsidR="000B4CE0" w:rsidRPr="00620E44" w:rsidRDefault="000B4CE0">
      <w:pPr>
        <w:jc w:val="center"/>
      </w:pPr>
    </w:p>
    <w:p w14:paraId="70C20574" w14:textId="119515CC" w:rsidR="000B4CE0" w:rsidRPr="00620E44" w:rsidRDefault="001B52D2">
      <w:pPr>
        <w:jc w:val="center"/>
      </w:pPr>
      <w:r w:rsidRPr="00620E44">
        <w:t>2020</w:t>
      </w:r>
    </w:p>
    <w:p w14:paraId="61CDCEAD" w14:textId="77777777" w:rsidR="000B4CE0" w:rsidRPr="00620E44" w:rsidRDefault="000B4CE0">
      <w:pPr>
        <w:jc w:val="center"/>
        <w:sectPr w:rsidR="000B4CE0" w:rsidRPr="00620E44">
          <w:headerReference w:type="default" r:id="rId8"/>
          <w:footerReference w:type="first" r:id="rId9"/>
          <w:footnotePr>
            <w:numRestart w:val="eachSect"/>
          </w:footnotePr>
          <w:type w:val="continuous"/>
          <w:pgSz w:w="11906" w:h="16838" w:code="9"/>
          <w:pgMar w:top="709" w:right="709" w:bottom="1559" w:left="1531" w:header="0" w:footer="567" w:gutter="0"/>
          <w:cols w:space="708"/>
          <w:docGrid w:linePitch="360"/>
        </w:sectPr>
      </w:pPr>
    </w:p>
    <w:p w14:paraId="58987989" w14:textId="77777777" w:rsidR="000B4CE0" w:rsidRPr="00620E44" w:rsidRDefault="000B4CE0">
      <w:pPr>
        <w:pStyle w:val="13"/>
        <w:rPr>
          <w:rFonts w:ascii="Times New Roman" w:hAnsi="Times New Roman"/>
        </w:rPr>
      </w:pPr>
      <w:r w:rsidRPr="00620E44">
        <w:rPr>
          <w:rFonts w:ascii="Times New Roman" w:hAnsi="Times New Roman"/>
        </w:rPr>
        <w:lastRenderedPageBreak/>
        <w:t>содержание</w:t>
      </w:r>
    </w:p>
    <w:p w14:paraId="13202146" w14:textId="083AD3DB" w:rsidR="00B45E8A" w:rsidRPr="00B45E8A" w:rsidRDefault="007D46B4">
      <w:pPr>
        <w:pStyle w:val="11"/>
        <w:tabs>
          <w:tab w:val="right" w:leader="dot" w:pos="9656"/>
        </w:tabs>
        <w:rPr>
          <w:rFonts w:asciiTheme="minorHAnsi" w:eastAsiaTheme="minorEastAsia" w:hAnsiTheme="minorHAnsi" w:cstheme="minorBidi"/>
          <w:b w:val="0"/>
          <w:bCs/>
          <w:caps w:val="0"/>
          <w:noProof/>
          <w:sz w:val="22"/>
          <w:szCs w:val="22"/>
        </w:rPr>
      </w:pPr>
      <w:r w:rsidRPr="00AC325F">
        <w:rPr>
          <w:b w:val="0"/>
          <w:bCs/>
        </w:rPr>
        <w:fldChar w:fldCharType="begin"/>
      </w:r>
      <w:r w:rsidRPr="00AC325F">
        <w:rPr>
          <w:b w:val="0"/>
          <w:bCs/>
        </w:rPr>
        <w:instrText xml:space="preserve"> TOC \o "1-3" \h \z \u </w:instrText>
      </w:r>
      <w:r w:rsidRPr="00AC325F">
        <w:rPr>
          <w:b w:val="0"/>
          <w:bCs/>
        </w:rPr>
        <w:fldChar w:fldCharType="separate"/>
      </w:r>
      <w:hyperlink w:anchor="_Toc55630648" w:history="1">
        <w:r w:rsidR="00B45E8A" w:rsidRPr="00B45E8A">
          <w:rPr>
            <w:rStyle w:val="af1"/>
            <w:b w:val="0"/>
            <w:bCs/>
            <w:noProof/>
          </w:rPr>
          <w:t>1</w:t>
        </w:r>
        <w:r w:rsidR="00B45E8A" w:rsidRPr="00B45E8A">
          <w:rPr>
            <w:rFonts w:asciiTheme="minorHAnsi" w:eastAsiaTheme="minorEastAsia" w:hAnsiTheme="minorHAnsi" w:cstheme="minorBidi"/>
            <w:b w:val="0"/>
            <w:bCs/>
            <w:caps w:val="0"/>
            <w:noProof/>
            <w:sz w:val="22"/>
            <w:szCs w:val="22"/>
          </w:rPr>
          <w:tab/>
        </w:r>
        <w:r w:rsidR="00B45E8A" w:rsidRPr="00B45E8A">
          <w:rPr>
            <w:rStyle w:val="af1"/>
            <w:b w:val="0"/>
            <w:bCs/>
            <w:noProof/>
          </w:rPr>
          <w:t>Объект испытаний</w:t>
        </w:r>
        <w:r w:rsidR="00B45E8A" w:rsidRPr="00B45E8A">
          <w:rPr>
            <w:b w:val="0"/>
            <w:bCs/>
            <w:noProof/>
            <w:webHidden/>
          </w:rPr>
          <w:tab/>
        </w:r>
        <w:r w:rsidR="00B45E8A" w:rsidRPr="00B45E8A">
          <w:rPr>
            <w:b w:val="0"/>
            <w:bCs/>
            <w:noProof/>
            <w:webHidden/>
          </w:rPr>
          <w:fldChar w:fldCharType="begin"/>
        </w:r>
        <w:r w:rsidR="00B45E8A" w:rsidRPr="00B45E8A">
          <w:rPr>
            <w:b w:val="0"/>
            <w:bCs/>
            <w:noProof/>
            <w:webHidden/>
          </w:rPr>
          <w:instrText xml:space="preserve"> PAGEREF _Toc55630648 \h </w:instrText>
        </w:r>
        <w:r w:rsidR="00B45E8A" w:rsidRPr="00B45E8A">
          <w:rPr>
            <w:b w:val="0"/>
            <w:bCs/>
            <w:noProof/>
            <w:webHidden/>
          </w:rPr>
        </w:r>
        <w:r w:rsidR="00B45E8A" w:rsidRPr="00B45E8A">
          <w:rPr>
            <w:b w:val="0"/>
            <w:bCs/>
            <w:noProof/>
            <w:webHidden/>
          </w:rPr>
          <w:fldChar w:fldCharType="separate"/>
        </w:r>
        <w:r w:rsidR="00E46111">
          <w:rPr>
            <w:b w:val="0"/>
            <w:bCs/>
            <w:noProof/>
            <w:webHidden/>
          </w:rPr>
          <w:t>3</w:t>
        </w:r>
        <w:r w:rsidR="00B45E8A" w:rsidRPr="00B45E8A">
          <w:rPr>
            <w:b w:val="0"/>
            <w:bCs/>
            <w:noProof/>
            <w:webHidden/>
          </w:rPr>
          <w:fldChar w:fldCharType="end"/>
        </w:r>
      </w:hyperlink>
    </w:p>
    <w:p w14:paraId="52A930C0" w14:textId="2DEA4D1C" w:rsidR="00B45E8A" w:rsidRPr="00B45E8A" w:rsidRDefault="00E46111">
      <w:pPr>
        <w:pStyle w:val="22"/>
        <w:rPr>
          <w:rFonts w:asciiTheme="minorHAnsi" w:eastAsiaTheme="minorEastAsia" w:hAnsiTheme="minorHAnsi" w:cstheme="minorBidi"/>
          <w:bCs/>
          <w:sz w:val="22"/>
          <w:szCs w:val="22"/>
        </w:rPr>
      </w:pPr>
      <w:hyperlink w:anchor="_Toc55630649" w:history="1">
        <w:r w:rsidR="00B45E8A" w:rsidRPr="00B45E8A">
          <w:rPr>
            <w:rStyle w:val="af1"/>
            <w:bCs/>
          </w:rPr>
          <w:t>1.1</w:t>
        </w:r>
        <w:r w:rsidR="00B45E8A" w:rsidRPr="00B45E8A">
          <w:rPr>
            <w:rFonts w:asciiTheme="minorHAnsi" w:eastAsiaTheme="minorEastAsia" w:hAnsiTheme="minorHAnsi" w:cstheme="minorBidi"/>
            <w:bCs/>
            <w:sz w:val="22"/>
            <w:szCs w:val="22"/>
          </w:rPr>
          <w:tab/>
        </w:r>
        <w:r w:rsidR="00B45E8A" w:rsidRPr="00B45E8A">
          <w:rPr>
            <w:rStyle w:val="af1"/>
            <w:bCs/>
          </w:rPr>
          <w:t>Наименование испытуемой программы</w:t>
        </w:r>
        <w:r w:rsidR="00B45E8A" w:rsidRPr="00B45E8A">
          <w:rPr>
            <w:bCs/>
            <w:webHidden/>
          </w:rPr>
          <w:tab/>
        </w:r>
        <w:r w:rsidR="00B45E8A" w:rsidRPr="00B45E8A">
          <w:rPr>
            <w:bCs/>
            <w:webHidden/>
          </w:rPr>
          <w:fldChar w:fldCharType="begin"/>
        </w:r>
        <w:r w:rsidR="00B45E8A" w:rsidRPr="00B45E8A">
          <w:rPr>
            <w:bCs/>
            <w:webHidden/>
          </w:rPr>
          <w:instrText xml:space="preserve"> PAGEREF _Toc55630649 \h </w:instrText>
        </w:r>
        <w:r w:rsidR="00B45E8A" w:rsidRPr="00B45E8A">
          <w:rPr>
            <w:bCs/>
            <w:webHidden/>
          </w:rPr>
        </w:r>
        <w:r w:rsidR="00B45E8A" w:rsidRPr="00B45E8A">
          <w:rPr>
            <w:bCs/>
            <w:webHidden/>
          </w:rPr>
          <w:fldChar w:fldCharType="separate"/>
        </w:r>
        <w:r>
          <w:rPr>
            <w:bCs/>
            <w:webHidden/>
          </w:rPr>
          <w:t>3</w:t>
        </w:r>
        <w:r w:rsidR="00B45E8A" w:rsidRPr="00B45E8A">
          <w:rPr>
            <w:bCs/>
            <w:webHidden/>
          </w:rPr>
          <w:fldChar w:fldCharType="end"/>
        </w:r>
      </w:hyperlink>
    </w:p>
    <w:p w14:paraId="3FC02A0A" w14:textId="1459070A" w:rsidR="00B45E8A" w:rsidRPr="00B45E8A" w:rsidRDefault="00E46111">
      <w:pPr>
        <w:pStyle w:val="22"/>
        <w:rPr>
          <w:rFonts w:asciiTheme="minorHAnsi" w:eastAsiaTheme="minorEastAsia" w:hAnsiTheme="minorHAnsi" w:cstheme="minorBidi"/>
          <w:bCs/>
          <w:sz w:val="22"/>
          <w:szCs w:val="22"/>
        </w:rPr>
      </w:pPr>
      <w:hyperlink w:anchor="_Toc55630650" w:history="1">
        <w:r w:rsidR="00B45E8A" w:rsidRPr="00B45E8A">
          <w:rPr>
            <w:rStyle w:val="af1"/>
            <w:bCs/>
          </w:rPr>
          <w:t>1.2</w:t>
        </w:r>
        <w:r w:rsidR="00B45E8A" w:rsidRPr="00B45E8A">
          <w:rPr>
            <w:rFonts w:asciiTheme="minorHAnsi" w:eastAsiaTheme="minorEastAsia" w:hAnsiTheme="minorHAnsi" w:cstheme="minorBidi"/>
            <w:bCs/>
            <w:sz w:val="22"/>
            <w:szCs w:val="22"/>
          </w:rPr>
          <w:tab/>
        </w:r>
        <w:r w:rsidR="00B45E8A" w:rsidRPr="00B45E8A">
          <w:rPr>
            <w:rStyle w:val="af1"/>
            <w:bCs/>
          </w:rPr>
          <w:t>Область применения испытуемой программы</w:t>
        </w:r>
        <w:r w:rsidR="00B45E8A" w:rsidRPr="00B45E8A">
          <w:rPr>
            <w:bCs/>
            <w:webHidden/>
          </w:rPr>
          <w:tab/>
        </w:r>
        <w:r w:rsidR="00B45E8A" w:rsidRPr="00B45E8A">
          <w:rPr>
            <w:bCs/>
            <w:webHidden/>
          </w:rPr>
          <w:fldChar w:fldCharType="begin"/>
        </w:r>
        <w:r w:rsidR="00B45E8A" w:rsidRPr="00B45E8A">
          <w:rPr>
            <w:bCs/>
            <w:webHidden/>
          </w:rPr>
          <w:instrText xml:space="preserve"> PAGEREF _Toc55630650 \h </w:instrText>
        </w:r>
        <w:r w:rsidR="00B45E8A" w:rsidRPr="00B45E8A">
          <w:rPr>
            <w:bCs/>
            <w:webHidden/>
          </w:rPr>
        </w:r>
        <w:r w:rsidR="00B45E8A" w:rsidRPr="00B45E8A">
          <w:rPr>
            <w:bCs/>
            <w:webHidden/>
          </w:rPr>
          <w:fldChar w:fldCharType="separate"/>
        </w:r>
        <w:r>
          <w:rPr>
            <w:bCs/>
            <w:webHidden/>
          </w:rPr>
          <w:t>3</w:t>
        </w:r>
        <w:r w:rsidR="00B45E8A" w:rsidRPr="00B45E8A">
          <w:rPr>
            <w:bCs/>
            <w:webHidden/>
          </w:rPr>
          <w:fldChar w:fldCharType="end"/>
        </w:r>
      </w:hyperlink>
    </w:p>
    <w:p w14:paraId="4A1997E0" w14:textId="1C93FCC8" w:rsidR="00B45E8A" w:rsidRPr="00B45E8A" w:rsidRDefault="00E46111">
      <w:pPr>
        <w:pStyle w:val="22"/>
        <w:rPr>
          <w:rFonts w:asciiTheme="minorHAnsi" w:eastAsiaTheme="minorEastAsia" w:hAnsiTheme="minorHAnsi" w:cstheme="minorBidi"/>
          <w:bCs/>
          <w:sz w:val="22"/>
          <w:szCs w:val="22"/>
        </w:rPr>
      </w:pPr>
      <w:hyperlink w:anchor="_Toc55630651" w:history="1">
        <w:r w:rsidR="00B45E8A" w:rsidRPr="00B45E8A">
          <w:rPr>
            <w:rStyle w:val="af1"/>
            <w:bCs/>
          </w:rPr>
          <w:t>1.3</w:t>
        </w:r>
        <w:r w:rsidR="00B45E8A" w:rsidRPr="00B45E8A">
          <w:rPr>
            <w:rFonts w:asciiTheme="minorHAnsi" w:eastAsiaTheme="minorEastAsia" w:hAnsiTheme="minorHAnsi" w:cstheme="minorBidi"/>
            <w:bCs/>
            <w:sz w:val="22"/>
            <w:szCs w:val="22"/>
          </w:rPr>
          <w:tab/>
        </w:r>
        <w:r w:rsidR="00B45E8A" w:rsidRPr="00B45E8A">
          <w:rPr>
            <w:rStyle w:val="af1"/>
            <w:bCs/>
          </w:rPr>
          <w:t>Обозначение испытуемой программы</w:t>
        </w:r>
        <w:r w:rsidR="00B45E8A" w:rsidRPr="00B45E8A">
          <w:rPr>
            <w:bCs/>
            <w:webHidden/>
          </w:rPr>
          <w:tab/>
        </w:r>
        <w:r w:rsidR="00B45E8A" w:rsidRPr="00B45E8A">
          <w:rPr>
            <w:bCs/>
            <w:webHidden/>
          </w:rPr>
          <w:fldChar w:fldCharType="begin"/>
        </w:r>
        <w:r w:rsidR="00B45E8A" w:rsidRPr="00B45E8A">
          <w:rPr>
            <w:bCs/>
            <w:webHidden/>
          </w:rPr>
          <w:instrText xml:space="preserve"> PAGEREF _Toc55630651 \h </w:instrText>
        </w:r>
        <w:r w:rsidR="00B45E8A" w:rsidRPr="00B45E8A">
          <w:rPr>
            <w:bCs/>
            <w:webHidden/>
          </w:rPr>
        </w:r>
        <w:r w:rsidR="00B45E8A" w:rsidRPr="00B45E8A">
          <w:rPr>
            <w:bCs/>
            <w:webHidden/>
          </w:rPr>
          <w:fldChar w:fldCharType="separate"/>
        </w:r>
        <w:r>
          <w:rPr>
            <w:bCs/>
            <w:webHidden/>
          </w:rPr>
          <w:t>3</w:t>
        </w:r>
        <w:r w:rsidR="00B45E8A" w:rsidRPr="00B45E8A">
          <w:rPr>
            <w:bCs/>
            <w:webHidden/>
          </w:rPr>
          <w:fldChar w:fldCharType="end"/>
        </w:r>
      </w:hyperlink>
    </w:p>
    <w:p w14:paraId="52E448D6" w14:textId="678C2E17" w:rsidR="00B45E8A" w:rsidRPr="00B45E8A" w:rsidRDefault="00E46111">
      <w:pPr>
        <w:pStyle w:val="11"/>
        <w:tabs>
          <w:tab w:val="right" w:leader="dot" w:pos="9656"/>
        </w:tabs>
        <w:rPr>
          <w:rFonts w:asciiTheme="minorHAnsi" w:eastAsiaTheme="minorEastAsia" w:hAnsiTheme="minorHAnsi" w:cstheme="minorBidi"/>
          <w:b w:val="0"/>
          <w:bCs/>
          <w:caps w:val="0"/>
          <w:noProof/>
          <w:sz w:val="22"/>
          <w:szCs w:val="22"/>
        </w:rPr>
      </w:pPr>
      <w:hyperlink w:anchor="_Toc55630652" w:history="1">
        <w:r w:rsidR="00B45E8A" w:rsidRPr="00B45E8A">
          <w:rPr>
            <w:rStyle w:val="af1"/>
            <w:b w:val="0"/>
            <w:bCs/>
            <w:noProof/>
          </w:rPr>
          <w:t>2</w:t>
        </w:r>
        <w:r w:rsidR="00B45E8A" w:rsidRPr="00B45E8A">
          <w:rPr>
            <w:rFonts w:asciiTheme="minorHAnsi" w:eastAsiaTheme="minorEastAsia" w:hAnsiTheme="minorHAnsi" w:cstheme="minorBidi"/>
            <w:b w:val="0"/>
            <w:bCs/>
            <w:caps w:val="0"/>
            <w:noProof/>
            <w:sz w:val="22"/>
            <w:szCs w:val="22"/>
          </w:rPr>
          <w:tab/>
        </w:r>
        <w:r w:rsidR="00B45E8A" w:rsidRPr="00B45E8A">
          <w:rPr>
            <w:rStyle w:val="af1"/>
            <w:b w:val="0"/>
            <w:bCs/>
            <w:noProof/>
          </w:rPr>
          <w:t>Цель испытаний</w:t>
        </w:r>
        <w:r w:rsidR="00B45E8A" w:rsidRPr="00B45E8A">
          <w:rPr>
            <w:b w:val="0"/>
            <w:bCs/>
            <w:noProof/>
            <w:webHidden/>
          </w:rPr>
          <w:tab/>
        </w:r>
        <w:r w:rsidR="00B45E8A" w:rsidRPr="00B45E8A">
          <w:rPr>
            <w:b w:val="0"/>
            <w:bCs/>
            <w:noProof/>
            <w:webHidden/>
          </w:rPr>
          <w:fldChar w:fldCharType="begin"/>
        </w:r>
        <w:r w:rsidR="00B45E8A" w:rsidRPr="00B45E8A">
          <w:rPr>
            <w:b w:val="0"/>
            <w:bCs/>
            <w:noProof/>
            <w:webHidden/>
          </w:rPr>
          <w:instrText xml:space="preserve"> PAGEREF _Toc55630652 \h </w:instrText>
        </w:r>
        <w:r w:rsidR="00B45E8A" w:rsidRPr="00B45E8A">
          <w:rPr>
            <w:b w:val="0"/>
            <w:bCs/>
            <w:noProof/>
            <w:webHidden/>
          </w:rPr>
        </w:r>
        <w:r w:rsidR="00B45E8A" w:rsidRPr="00B45E8A">
          <w:rPr>
            <w:b w:val="0"/>
            <w:bCs/>
            <w:noProof/>
            <w:webHidden/>
          </w:rPr>
          <w:fldChar w:fldCharType="separate"/>
        </w:r>
        <w:r>
          <w:rPr>
            <w:b w:val="0"/>
            <w:bCs/>
            <w:noProof/>
            <w:webHidden/>
          </w:rPr>
          <w:t>4</w:t>
        </w:r>
        <w:r w:rsidR="00B45E8A" w:rsidRPr="00B45E8A">
          <w:rPr>
            <w:b w:val="0"/>
            <w:bCs/>
            <w:noProof/>
            <w:webHidden/>
          </w:rPr>
          <w:fldChar w:fldCharType="end"/>
        </w:r>
      </w:hyperlink>
    </w:p>
    <w:p w14:paraId="1ACB1921" w14:textId="253410A2" w:rsidR="00B45E8A" w:rsidRPr="00B45E8A" w:rsidRDefault="00E46111">
      <w:pPr>
        <w:pStyle w:val="11"/>
        <w:tabs>
          <w:tab w:val="right" w:leader="dot" w:pos="9656"/>
        </w:tabs>
        <w:rPr>
          <w:rFonts w:asciiTheme="minorHAnsi" w:eastAsiaTheme="minorEastAsia" w:hAnsiTheme="minorHAnsi" w:cstheme="minorBidi"/>
          <w:b w:val="0"/>
          <w:bCs/>
          <w:caps w:val="0"/>
          <w:noProof/>
          <w:sz w:val="22"/>
          <w:szCs w:val="22"/>
        </w:rPr>
      </w:pPr>
      <w:hyperlink w:anchor="_Toc55630653" w:history="1">
        <w:r w:rsidR="00B45E8A" w:rsidRPr="00B45E8A">
          <w:rPr>
            <w:rStyle w:val="af1"/>
            <w:b w:val="0"/>
            <w:bCs/>
            <w:noProof/>
          </w:rPr>
          <w:t>3</w:t>
        </w:r>
        <w:r w:rsidR="00B45E8A" w:rsidRPr="00B45E8A">
          <w:rPr>
            <w:rFonts w:asciiTheme="minorHAnsi" w:eastAsiaTheme="minorEastAsia" w:hAnsiTheme="minorHAnsi" w:cstheme="minorBidi"/>
            <w:b w:val="0"/>
            <w:bCs/>
            <w:caps w:val="0"/>
            <w:noProof/>
            <w:sz w:val="22"/>
            <w:szCs w:val="22"/>
          </w:rPr>
          <w:tab/>
        </w:r>
        <w:r w:rsidR="00B45E8A" w:rsidRPr="00B45E8A">
          <w:rPr>
            <w:rStyle w:val="af1"/>
            <w:b w:val="0"/>
            <w:bCs/>
            <w:noProof/>
          </w:rPr>
          <w:t>Требования к программе</w:t>
        </w:r>
        <w:r w:rsidR="00B45E8A" w:rsidRPr="00B45E8A">
          <w:rPr>
            <w:b w:val="0"/>
            <w:bCs/>
            <w:noProof/>
            <w:webHidden/>
          </w:rPr>
          <w:tab/>
        </w:r>
        <w:r w:rsidR="00B45E8A" w:rsidRPr="00B45E8A">
          <w:rPr>
            <w:b w:val="0"/>
            <w:bCs/>
            <w:noProof/>
            <w:webHidden/>
          </w:rPr>
          <w:fldChar w:fldCharType="begin"/>
        </w:r>
        <w:r w:rsidR="00B45E8A" w:rsidRPr="00B45E8A">
          <w:rPr>
            <w:b w:val="0"/>
            <w:bCs/>
            <w:noProof/>
            <w:webHidden/>
          </w:rPr>
          <w:instrText xml:space="preserve"> PAGEREF _Toc55630653 \h </w:instrText>
        </w:r>
        <w:r w:rsidR="00B45E8A" w:rsidRPr="00B45E8A">
          <w:rPr>
            <w:b w:val="0"/>
            <w:bCs/>
            <w:noProof/>
            <w:webHidden/>
          </w:rPr>
        </w:r>
        <w:r w:rsidR="00B45E8A" w:rsidRPr="00B45E8A">
          <w:rPr>
            <w:b w:val="0"/>
            <w:bCs/>
            <w:noProof/>
            <w:webHidden/>
          </w:rPr>
          <w:fldChar w:fldCharType="separate"/>
        </w:r>
        <w:r>
          <w:rPr>
            <w:b w:val="0"/>
            <w:bCs/>
            <w:noProof/>
            <w:webHidden/>
          </w:rPr>
          <w:t>5</w:t>
        </w:r>
        <w:r w:rsidR="00B45E8A" w:rsidRPr="00B45E8A">
          <w:rPr>
            <w:b w:val="0"/>
            <w:bCs/>
            <w:noProof/>
            <w:webHidden/>
          </w:rPr>
          <w:fldChar w:fldCharType="end"/>
        </w:r>
      </w:hyperlink>
    </w:p>
    <w:p w14:paraId="7C8FC33A" w14:textId="48775A34" w:rsidR="00B45E8A" w:rsidRPr="00B45E8A" w:rsidRDefault="00E46111">
      <w:pPr>
        <w:pStyle w:val="11"/>
        <w:tabs>
          <w:tab w:val="right" w:leader="dot" w:pos="9656"/>
        </w:tabs>
        <w:rPr>
          <w:rFonts w:asciiTheme="minorHAnsi" w:eastAsiaTheme="minorEastAsia" w:hAnsiTheme="minorHAnsi" w:cstheme="minorBidi"/>
          <w:b w:val="0"/>
          <w:bCs/>
          <w:caps w:val="0"/>
          <w:noProof/>
          <w:sz w:val="22"/>
          <w:szCs w:val="22"/>
        </w:rPr>
      </w:pPr>
      <w:hyperlink w:anchor="_Toc55630654" w:history="1">
        <w:r w:rsidR="00B45E8A" w:rsidRPr="00B45E8A">
          <w:rPr>
            <w:rStyle w:val="af1"/>
            <w:b w:val="0"/>
            <w:bCs/>
            <w:noProof/>
          </w:rPr>
          <w:t>4</w:t>
        </w:r>
        <w:r w:rsidR="00B45E8A" w:rsidRPr="00B45E8A">
          <w:rPr>
            <w:rFonts w:asciiTheme="minorHAnsi" w:eastAsiaTheme="minorEastAsia" w:hAnsiTheme="minorHAnsi" w:cstheme="minorBidi"/>
            <w:b w:val="0"/>
            <w:bCs/>
            <w:caps w:val="0"/>
            <w:noProof/>
            <w:sz w:val="22"/>
            <w:szCs w:val="22"/>
          </w:rPr>
          <w:tab/>
        </w:r>
        <w:r w:rsidR="00B45E8A" w:rsidRPr="00B45E8A">
          <w:rPr>
            <w:rStyle w:val="af1"/>
            <w:b w:val="0"/>
            <w:bCs/>
            <w:noProof/>
          </w:rPr>
          <w:t>Требования к программной документации</w:t>
        </w:r>
        <w:r w:rsidR="00B45E8A" w:rsidRPr="00B45E8A">
          <w:rPr>
            <w:b w:val="0"/>
            <w:bCs/>
            <w:noProof/>
            <w:webHidden/>
          </w:rPr>
          <w:tab/>
        </w:r>
        <w:r w:rsidR="00B45E8A" w:rsidRPr="00B45E8A">
          <w:rPr>
            <w:b w:val="0"/>
            <w:bCs/>
            <w:noProof/>
            <w:webHidden/>
          </w:rPr>
          <w:fldChar w:fldCharType="begin"/>
        </w:r>
        <w:r w:rsidR="00B45E8A" w:rsidRPr="00B45E8A">
          <w:rPr>
            <w:b w:val="0"/>
            <w:bCs/>
            <w:noProof/>
            <w:webHidden/>
          </w:rPr>
          <w:instrText xml:space="preserve"> PAGEREF _Toc55630654 \h </w:instrText>
        </w:r>
        <w:r w:rsidR="00B45E8A" w:rsidRPr="00B45E8A">
          <w:rPr>
            <w:b w:val="0"/>
            <w:bCs/>
            <w:noProof/>
            <w:webHidden/>
          </w:rPr>
        </w:r>
        <w:r w:rsidR="00B45E8A" w:rsidRPr="00B45E8A">
          <w:rPr>
            <w:b w:val="0"/>
            <w:bCs/>
            <w:noProof/>
            <w:webHidden/>
          </w:rPr>
          <w:fldChar w:fldCharType="separate"/>
        </w:r>
        <w:r>
          <w:rPr>
            <w:b w:val="0"/>
            <w:bCs/>
            <w:noProof/>
            <w:webHidden/>
          </w:rPr>
          <w:t>6</w:t>
        </w:r>
        <w:r w:rsidR="00B45E8A" w:rsidRPr="00B45E8A">
          <w:rPr>
            <w:b w:val="0"/>
            <w:bCs/>
            <w:noProof/>
            <w:webHidden/>
          </w:rPr>
          <w:fldChar w:fldCharType="end"/>
        </w:r>
      </w:hyperlink>
    </w:p>
    <w:p w14:paraId="324189C6" w14:textId="28313A87" w:rsidR="00B45E8A" w:rsidRPr="00B45E8A" w:rsidRDefault="00E46111">
      <w:pPr>
        <w:pStyle w:val="11"/>
        <w:tabs>
          <w:tab w:val="right" w:leader="dot" w:pos="9656"/>
        </w:tabs>
        <w:rPr>
          <w:rFonts w:asciiTheme="minorHAnsi" w:eastAsiaTheme="minorEastAsia" w:hAnsiTheme="minorHAnsi" w:cstheme="minorBidi"/>
          <w:b w:val="0"/>
          <w:bCs/>
          <w:caps w:val="0"/>
          <w:noProof/>
          <w:sz w:val="22"/>
          <w:szCs w:val="22"/>
        </w:rPr>
      </w:pPr>
      <w:hyperlink w:anchor="_Toc55630655" w:history="1">
        <w:r w:rsidR="00B45E8A" w:rsidRPr="00B45E8A">
          <w:rPr>
            <w:rStyle w:val="af1"/>
            <w:b w:val="0"/>
            <w:bCs/>
            <w:noProof/>
          </w:rPr>
          <w:t>5</w:t>
        </w:r>
        <w:r w:rsidR="00B45E8A" w:rsidRPr="00B45E8A">
          <w:rPr>
            <w:rFonts w:asciiTheme="minorHAnsi" w:eastAsiaTheme="minorEastAsia" w:hAnsiTheme="minorHAnsi" w:cstheme="minorBidi"/>
            <w:b w:val="0"/>
            <w:bCs/>
            <w:caps w:val="0"/>
            <w:noProof/>
            <w:sz w:val="22"/>
            <w:szCs w:val="22"/>
          </w:rPr>
          <w:tab/>
        </w:r>
        <w:r w:rsidR="00B45E8A" w:rsidRPr="00B45E8A">
          <w:rPr>
            <w:rStyle w:val="af1"/>
            <w:b w:val="0"/>
            <w:bCs/>
            <w:noProof/>
          </w:rPr>
          <w:t>Средства и порядок испытаний</w:t>
        </w:r>
        <w:r w:rsidR="00B45E8A" w:rsidRPr="00B45E8A">
          <w:rPr>
            <w:b w:val="0"/>
            <w:bCs/>
            <w:noProof/>
            <w:webHidden/>
          </w:rPr>
          <w:tab/>
        </w:r>
        <w:r w:rsidR="00B45E8A" w:rsidRPr="00B45E8A">
          <w:rPr>
            <w:b w:val="0"/>
            <w:bCs/>
            <w:noProof/>
            <w:webHidden/>
          </w:rPr>
          <w:fldChar w:fldCharType="begin"/>
        </w:r>
        <w:r w:rsidR="00B45E8A" w:rsidRPr="00B45E8A">
          <w:rPr>
            <w:b w:val="0"/>
            <w:bCs/>
            <w:noProof/>
            <w:webHidden/>
          </w:rPr>
          <w:instrText xml:space="preserve"> PAGEREF _Toc55630655 \h </w:instrText>
        </w:r>
        <w:r w:rsidR="00B45E8A" w:rsidRPr="00B45E8A">
          <w:rPr>
            <w:b w:val="0"/>
            <w:bCs/>
            <w:noProof/>
            <w:webHidden/>
          </w:rPr>
        </w:r>
        <w:r w:rsidR="00B45E8A" w:rsidRPr="00B45E8A">
          <w:rPr>
            <w:b w:val="0"/>
            <w:bCs/>
            <w:noProof/>
            <w:webHidden/>
          </w:rPr>
          <w:fldChar w:fldCharType="separate"/>
        </w:r>
        <w:r>
          <w:rPr>
            <w:b w:val="0"/>
            <w:bCs/>
            <w:noProof/>
            <w:webHidden/>
          </w:rPr>
          <w:t>7</w:t>
        </w:r>
        <w:r w:rsidR="00B45E8A" w:rsidRPr="00B45E8A">
          <w:rPr>
            <w:b w:val="0"/>
            <w:bCs/>
            <w:noProof/>
            <w:webHidden/>
          </w:rPr>
          <w:fldChar w:fldCharType="end"/>
        </w:r>
      </w:hyperlink>
    </w:p>
    <w:p w14:paraId="174F3498" w14:textId="73586E66" w:rsidR="00B45E8A" w:rsidRPr="00B45E8A" w:rsidRDefault="00E46111">
      <w:pPr>
        <w:pStyle w:val="22"/>
        <w:rPr>
          <w:rFonts w:asciiTheme="minorHAnsi" w:eastAsiaTheme="minorEastAsia" w:hAnsiTheme="minorHAnsi" w:cstheme="minorBidi"/>
          <w:bCs/>
          <w:sz w:val="22"/>
          <w:szCs w:val="22"/>
        </w:rPr>
      </w:pPr>
      <w:hyperlink w:anchor="_Toc55630656" w:history="1">
        <w:r w:rsidR="00B45E8A" w:rsidRPr="00B45E8A">
          <w:rPr>
            <w:rStyle w:val="af1"/>
            <w:bCs/>
          </w:rPr>
          <w:t>5.1</w:t>
        </w:r>
        <w:r w:rsidR="00B45E8A" w:rsidRPr="00B45E8A">
          <w:rPr>
            <w:rFonts w:asciiTheme="minorHAnsi" w:eastAsiaTheme="minorEastAsia" w:hAnsiTheme="minorHAnsi" w:cstheme="minorBidi"/>
            <w:bCs/>
            <w:sz w:val="22"/>
            <w:szCs w:val="22"/>
          </w:rPr>
          <w:tab/>
        </w:r>
        <w:r w:rsidR="00B45E8A" w:rsidRPr="00B45E8A">
          <w:rPr>
            <w:rStyle w:val="af1"/>
            <w:bCs/>
          </w:rPr>
          <w:t>Технические средства, используемые во время испытаний</w:t>
        </w:r>
        <w:r w:rsidR="00B45E8A" w:rsidRPr="00B45E8A">
          <w:rPr>
            <w:bCs/>
            <w:webHidden/>
          </w:rPr>
          <w:tab/>
        </w:r>
        <w:r w:rsidR="00B45E8A" w:rsidRPr="00B45E8A">
          <w:rPr>
            <w:bCs/>
            <w:webHidden/>
          </w:rPr>
          <w:fldChar w:fldCharType="begin"/>
        </w:r>
        <w:r w:rsidR="00B45E8A" w:rsidRPr="00B45E8A">
          <w:rPr>
            <w:bCs/>
            <w:webHidden/>
          </w:rPr>
          <w:instrText xml:space="preserve"> PAGEREF _Toc55630656 \h </w:instrText>
        </w:r>
        <w:r w:rsidR="00B45E8A" w:rsidRPr="00B45E8A">
          <w:rPr>
            <w:bCs/>
            <w:webHidden/>
          </w:rPr>
        </w:r>
        <w:r w:rsidR="00B45E8A" w:rsidRPr="00B45E8A">
          <w:rPr>
            <w:bCs/>
            <w:webHidden/>
          </w:rPr>
          <w:fldChar w:fldCharType="separate"/>
        </w:r>
        <w:r>
          <w:rPr>
            <w:bCs/>
            <w:webHidden/>
          </w:rPr>
          <w:t>7</w:t>
        </w:r>
        <w:r w:rsidR="00B45E8A" w:rsidRPr="00B45E8A">
          <w:rPr>
            <w:bCs/>
            <w:webHidden/>
          </w:rPr>
          <w:fldChar w:fldCharType="end"/>
        </w:r>
      </w:hyperlink>
    </w:p>
    <w:p w14:paraId="54A15F85" w14:textId="14106CDA" w:rsidR="00B45E8A" w:rsidRPr="00B45E8A" w:rsidRDefault="00E46111">
      <w:pPr>
        <w:pStyle w:val="22"/>
        <w:rPr>
          <w:rFonts w:asciiTheme="minorHAnsi" w:eastAsiaTheme="minorEastAsia" w:hAnsiTheme="minorHAnsi" w:cstheme="minorBidi"/>
          <w:bCs/>
          <w:sz w:val="22"/>
          <w:szCs w:val="22"/>
        </w:rPr>
      </w:pPr>
      <w:hyperlink w:anchor="_Toc55630657" w:history="1">
        <w:r w:rsidR="00B45E8A" w:rsidRPr="00B45E8A">
          <w:rPr>
            <w:rStyle w:val="af1"/>
            <w:bCs/>
          </w:rPr>
          <w:t>5.2</w:t>
        </w:r>
        <w:r w:rsidR="00B45E8A" w:rsidRPr="00B45E8A">
          <w:rPr>
            <w:rFonts w:asciiTheme="minorHAnsi" w:eastAsiaTheme="minorEastAsia" w:hAnsiTheme="minorHAnsi" w:cstheme="minorBidi"/>
            <w:bCs/>
            <w:sz w:val="22"/>
            <w:szCs w:val="22"/>
          </w:rPr>
          <w:tab/>
        </w:r>
        <w:r w:rsidR="00B45E8A" w:rsidRPr="00B45E8A">
          <w:rPr>
            <w:rStyle w:val="af1"/>
            <w:bCs/>
          </w:rPr>
          <w:t>Программные средства, используемые во время испытаний</w:t>
        </w:r>
        <w:r w:rsidR="00B45E8A" w:rsidRPr="00B45E8A">
          <w:rPr>
            <w:bCs/>
            <w:webHidden/>
          </w:rPr>
          <w:tab/>
        </w:r>
        <w:r w:rsidR="00B45E8A" w:rsidRPr="00B45E8A">
          <w:rPr>
            <w:bCs/>
            <w:webHidden/>
          </w:rPr>
          <w:fldChar w:fldCharType="begin"/>
        </w:r>
        <w:r w:rsidR="00B45E8A" w:rsidRPr="00B45E8A">
          <w:rPr>
            <w:bCs/>
            <w:webHidden/>
          </w:rPr>
          <w:instrText xml:space="preserve"> PAGEREF _Toc55630657 \h </w:instrText>
        </w:r>
        <w:r w:rsidR="00B45E8A" w:rsidRPr="00B45E8A">
          <w:rPr>
            <w:bCs/>
            <w:webHidden/>
          </w:rPr>
        </w:r>
        <w:r w:rsidR="00B45E8A" w:rsidRPr="00B45E8A">
          <w:rPr>
            <w:bCs/>
            <w:webHidden/>
          </w:rPr>
          <w:fldChar w:fldCharType="separate"/>
        </w:r>
        <w:r>
          <w:rPr>
            <w:bCs/>
            <w:webHidden/>
          </w:rPr>
          <w:t>7</w:t>
        </w:r>
        <w:r w:rsidR="00B45E8A" w:rsidRPr="00B45E8A">
          <w:rPr>
            <w:bCs/>
            <w:webHidden/>
          </w:rPr>
          <w:fldChar w:fldCharType="end"/>
        </w:r>
      </w:hyperlink>
    </w:p>
    <w:p w14:paraId="4DDA42EA" w14:textId="06045E04" w:rsidR="00B45E8A" w:rsidRPr="00B45E8A" w:rsidRDefault="00E46111">
      <w:pPr>
        <w:pStyle w:val="22"/>
        <w:rPr>
          <w:rFonts w:asciiTheme="minorHAnsi" w:eastAsiaTheme="minorEastAsia" w:hAnsiTheme="minorHAnsi" w:cstheme="minorBidi"/>
          <w:bCs/>
          <w:sz w:val="22"/>
          <w:szCs w:val="22"/>
        </w:rPr>
      </w:pPr>
      <w:hyperlink w:anchor="_Toc55630658" w:history="1">
        <w:r w:rsidR="00B45E8A" w:rsidRPr="00B45E8A">
          <w:rPr>
            <w:rStyle w:val="af1"/>
            <w:bCs/>
          </w:rPr>
          <w:t>5.3</w:t>
        </w:r>
        <w:r w:rsidR="00B45E8A" w:rsidRPr="00B45E8A">
          <w:rPr>
            <w:rFonts w:asciiTheme="minorHAnsi" w:eastAsiaTheme="minorEastAsia" w:hAnsiTheme="minorHAnsi" w:cstheme="minorBidi"/>
            <w:bCs/>
            <w:sz w:val="22"/>
            <w:szCs w:val="22"/>
          </w:rPr>
          <w:tab/>
        </w:r>
        <w:r w:rsidR="00B45E8A" w:rsidRPr="00B45E8A">
          <w:rPr>
            <w:rStyle w:val="af1"/>
            <w:bCs/>
          </w:rPr>
          <w:t>Порядок проведения испытаний</w:t>
        </w:r>
        <w:r w:rsidR="00B45E8A" w:rsidRPr="00B45E8A">
          <w:rPr>
            <w:bCs/>
            <w:webHidden/>
          </w:rPr>
          <w:tab/>
        </w:r>
        <w:r w:rsidR="00B45E8A" w:rsidRPr="00B45E8A">
          <w:rPr>
            <w:bCs/>
            <w:webHidden/>
          </w:rPr>
          <w:fldChar w:fldCharType="begin"/>
        </w:r>
        <w:r w:rsidR="00B45E8A" w:rsidRPr="00B45E8A">
          <w:rPr>
            <w:bCs/>
            <w:webHidden/>
          </w:rPr>
          <w:instrText xml:space="preserve"> PAGEREF _Toc55630658 \h </w:instrText>
        </w:r>
        <w:r w:rsidR="00B45E8A" w:rsidRPr="00B45E8A">
          <w:rPr>
            <w:bCs/>
            <w:webHidden/>
          </w:rPr>
        </w:r>
        <w:r w:rsidR="00B45E8A" w:rsidRPr="00B45E8A">
          <w:rPr>
            <w:bCs/>
            <w:webHidden/>
          </w:rPr>
          <w:fldChar w:fldCharType="separate"/>
        </w:r>
        <w:r>
          <w:rPr>
            <w:bCs/>
            <w:webHidden/>
          </w:rPr>
          <w:t>7</w:t>
        </w:r>
        <w:r w:rsidR="00B45E8A" w:rsidRPr="00B45E8A">
          <w:rPr>
            <w:bCs/>
            <w:webHidden/>
          </w:rPr>
          <w:fldChar w:fldCharType="end"/>
        </w:r>
      </w:hyperlink>
    </w:p>
    <w:p w14:paraId="4945DD6E" w14:textId="58961F3C" w:rsidR="00B45E8A" w:rsidRPr="00B45E8A" w:rsidRDefault="00E46111">
      <w:pPr>
        <w:pStyle w:val="11"/>
        <w:tabs>
          <w:tab w:val="right" w:leader="dot" w:pos="9656"/>
        </w:tabs>
        <w:rPr>
          <w:rFonts w:asciiTheme="minorHAnsi" w:eastAsiaTheme="minorEastAsia" w:hAnsiTheme="minorHAnsi" w:cstheme="minorBidi"/>
          <w:b w:val="0"/>
          <w:bCs/>
          <w:caps w:val="0"/>
          <w:noProof/>
          <w:sz w:val="22"/>
          <w:szCs w:val="22"/>
        </w:rPr>
      </w:pPr>
      <w:hyperlink w:anchor="_Toc55630659" w:history="1">
        <w:r w:rsidR="00B45E8A" w:rsidRPr="00B45E8A">
          <w:rPr>
            <w:rStyle w:val="af1"/>
            <w:b w:val="0"/>
            <w:bCs/>
            <w:noProof/>
          </w:rPr>
          <w:t>6</w:t>
        </w:r>
        <w:r w:rsidR="00B45E8A" w:rsidRPr="00B45E8A">
          <w:rPr>
            <w:rFonts w:asciiTheme="minorHAnsi" w:eastAsiaTheme="minorEastAsia" w:hAnsiTheme="minorHAnsi" w:cstheme="minorBidi"/>
            <w:b w:val="0"/>
            <w:bCs/>
            <w:caps w:val="0"/>
            <w:noProof/>
            <w:sz w:val="22"/>
            <w:szCs w:val="22"/>
          </w:rPr>
          <w:tab/>
        </w:r>
        <w:r w:rsidR="00B45E8A" w:rsidRPr="00B45E8A">
          <w:rPr>
            <w:rStyle w:val="af1"/>
            <w:b w:val="0"/>
            <w:bCs/>
            <w:noProof/>
          </w:rPr>
          <w:t>Условия проведения испытаний</w:t>
        </w:r>
        <w:r w:rsidR="00B45E8A" w:rsidRPr="00B45E8A">
          <w:rPr>
            <w:b w:val="0"/>
            <w:bCs/>
            <w:noProof/>
            <w:webHidden/>
          </w:rPr>
          <w:tab/>
        </w:r>
        <w:r w:rsidR="00B45E8A" w:rsidRPr="00B45E8A">
          <w:rPr>
            <w:b w:val="0"/>
            <w:bCs/>
            <w:noProof/>
            <w:webHidden/>
          </w:rPr>
          <w:fldChar w:fldCharType="begin"/>
        </w:r>
        <w:r w:rsidR="00B45E8A" w:rsidRPr="00B45E8A">
          <w:rPr>
            <w:b w:val="0"/>
            <w:bCs/>
            <w:noProof/>
            <w:webHidden/>
          </w:rPr>
          <w:instrText xml:space="preserve"> PAGEREF _Toc55630659 \h </w:instrText>
        </w:r>
        <w:r w:rsidR="00B45E8A" w:rsidRPr="00B45E8A">
          <w:rPr>
            <w:b w:val="0"/>
            <w:bCs/>
            <w:noProof/>
            <w:webHidden/>
          </w:rPr>
        </w:r>
        <w:r w:rsidR="00B45E8A" w:rsidRPr="00B45E8A">
          <w:rPr>
            <w:b w:val="0"/>
            <w:bCs/>
            <w:noProof/>
            <w:webHidden/>
          </w:rPr>
          <w:fldChar w:fldCharType="separate"/>
        </w:r>
        <w:r>
          <w:rPr>
            <w:b w:val="0"/>
            <w:bCs/>
            <w:noProof/>
            <w:webHidden/>
          </w:rPr>
          <w:t>8</w:t>
        </w:r>
        <w:r w:rsidR="00B45E8A" w:rsidRPr="00B45E8A">
          <w:rPr>
            <w:b w:val="0"/>
            <w:bCs/>
            <w:noProof/>
            <w:webHidden/>
          </w:rPr>
          <w:fldChar w:fldCharType="end"/>
        </w:r>
      </w:hyperlink>
    </w:p>
    <w:p w14:paraId="184C974F" w14:textId="221D77A7" w:rsidR="00B45E8A" w:rsidRPr="00B45E8A" w:rsidRDefault="00E46111">
      <w:pPr>
        <w:pStyle w:val="22"/>
        <w:rPr>
          <w:rFonts w:asciiTheme="minorHAnsi" w:eastAsiaTheme="minorEastAsia" w:hAnsiTheme="minorHAnsi" w:cstheme="minorBidi"/>
          <w:bCs/>
          <w:sz w:val="22"/>
          <w:szCs w:val="22"/>
        </w:rPr>
      </w:pPr>
      <w:hyperlink w:anchor="_Toc55630660" w:history="1">
        <w:r w:rsidR="00B45E8A" w:rsidRPr="00B45E8A">
          <w:rPr>
            <w:rStyle w:val="af1"/>
            <w:bCs/>
          </w:rPr>
          <w:t>6.1</w:t>
        </w:r>
        <w:r w:rsidR="00B45E8A" w:rsidRPr="00B45E8A">
          <w:rPr>
            <w:rFonts w:asciiTheme="minorHAnsi" w:eastAsiaTheme="minorEastAsia" w:hAnsiTheme="minorHAnsi" w:cstheme="minorBidi"/>
            <w:bCs/>
            <w:sz w:val="22"/>
            <w:szCs w:val="22"/>
          </w:rPr>
          <w:tab/>
        </w:r>
        <w:r w:rsidR="00B45E8A" w:rsidRPr="00B45E8A">
          <w:rPr>
            <w:rStyle w:val="af1"/>
            <w:bCs/>
          </w:rPr>
          <w:t>Условия начала и завершения отдельных этапов испытаний</w:t>
        </w:r>
        <w:r w:rsidR="00B45E8A" w:rsidRPr="00B45E8A">
          <w:rPr>
            <w:bCs/>
            <w:webHidden/>
          </w:rPr>
          <w:tab/>
        </w:r>
        <w:r w:rsidR="00B45E8A" w:rsidRPr="00B45E8A">
          <w:rPr>
            <w:bCs/>
            <w:webHidden/>
          </w:rPr>
          <w:fldChar w:fldCharType="begin"/>
        </w:r>
        <w:r w:rsidR="00B45E8A" w:rsidRPr="00B45E8A">
          <w:rPr>
            <w:bCs/>
            <w:webHidden/>
          </w:rPr>
          <w:instrText xml:space="preserve"> PAGEREF _Toc55630660 \h </w:instrText>
        </w:r>
        <w:r w:rsidR="00B45E8A" w:rsidRPr="00B45E8A">
          <w:rPr>
            <w:bCs/>
            <w:webHidden/>
          </w:rPr>
        </w:r>
        <w:r w:rsidR="00B45E8A" w:rsidRPr="00B45E8A">
          <w:rPr>
            <w:bCs/>
            <w:webHidden/>
          </w:rPr>
          <w:fldChar w:fldCharType="separate"/>
        </w:r>
        <w:r>
          <w:rPr>
            <w:bCs/>
            <w:webHidden/>
          </w:rPr>
          <w:t>8</w:t>
        </w:r>
        <w:r w:rsidR="00B45E8A" w:rsidRPr="00B45E8A">
          <w:rPr>
            <w:bCs/>
            <w:webHidden/>
          </w:rPr>
          <w:fldChar w:fldCharType="end"/>
        </w:r>
      </w:hyperlink>
    </w:p>
    <w:p w14:paraId="4D557D14" w14:textId="53C433CB" w:rsidR="00B45E8A" w:rsidRPr="00B45E8A" w:rsidRDefault="00E46111">
      <w:pPr>
        <w:pStyle w:val="22"/>
        <w:rPr>
          <w:rFonts w:asciiTheme="minorHAnsi" w:eastAsiaTheme="minorEastAsia" w:hAnsiTheme="minorHAnsi" w:cstheme="minorBidi"/>
          <w:bCs/>
          <w:sz w:val="22"/>
          <w:szCs w:val="22"/>
        </w:rPr>
      </w:pPr>
      <w:hyperlink w:anchor="_Toc55630661" w:history="1">
        <w:r w:rsidR="00B45E8A" w:rsidRPr="00B45E8A">
          <w:rPr>
            <w:rStyle w:val="af1"/>
            <w:bCs/>
          </w:rPr>
          <w:t>6.2</w:t>
        </w:r>
        <w:r w:rsidR="00B45E8A" w:rsidRPr="00B45E8A">
          <w:rPr>
            <w:rFonts w:asciiTheme="minorHAnsi" w:eastAsiaTheme="minorEastAsia" w:hAnsiTheme="minorHAnsi" w:cstheme="minorBidi"/>
            <w:bCs/>
            <w:sz w:val="22"/>
            <w:szCs w:val="22"/>
          </w:rPr>
          <w:tab/>
        </w:r>
        <w:r w:rsidR="00B45E8A" w:rsidRPr="00B45E8A">
          <w:rPr>
            <w:rStyle w:val="af1"/>
            <w:bCs/>
          </w:rPr>
          <w:t>Условия начала и завершения отдельных этапов испытаний</w:t>
        </w:r>
        <w:r w:rsidR="00B45E8A" w:rsidRPr="00B45E8A">
          <w:rPr>
            <w:bCs/>
            <w:webHidden/>
          </w:rPr>
          <w:tab/>
        </w:r>
        <w:r w:rsidR="00B45E8A" w:rsidRPr="00B45E8A">
          <w:rPr>
            <w:bCs/>
            <w:webHidden/>
          </w:rPr>
          <w:fldChar w:fldCharType="begin"/>
        </w:r>
        <w:r w:rsidR="00B45E8A" w:rsidRPr="00B45E8A">
          <w:rPr>
            <w:bCs/>
            <w:webHidden/>
          </w:rPr>
          <w:instrText xml:space="preserve"> PAGEREF _Toc55630661 \h </w:instrText>
        </w:r>
        <w:r w:rsidR="00B45E8A" w:rsidRPr="00B45E8A">
          <w:rPr>
            <w:bCs/>
            <w:webHidden/>
          </w:rPr>
        </w:r>
        <w:r w:rsidR="00B45E8A" w:rsidRPr="00B45E8A">
          <w:rPr>
            <w:bCs/>
            <w:webHidden/>
          </w:rPr>
          <w:fldChar w:fldCharType="separate"/>
        </w:r>
        <w:r>
          <w:rPr>
            <w:bCs/>
            <w:webHidden/>
          </w:rPr>
          <w:t>8</w:t>
        </w:r>
        <w:r w:rsidR="00B45E8A" w:rsidRPr="00B45E8A">
          <w:rPr>
            <w:bCs/>
            <w:webHidden/>
          </w:rPr>
          <w:fldChar w:fldCharType="end"/>
        </w:r>
      </w:hyperlink>
    </w:p>
    <w:p w14:paraId="63AC37C3" w14:textId="4E2B8AE6" w:rsidR="00B45E8A" w:rsidRPr="00B45E8A" w:rsidRDefault="00E46111">
      <w:pPr>
        <w:pStyle w:val="22"/>
        <w:rPr>
          <w:rFonts w:asciiTheme="minorHAnsi" w:eastAsiaTheme="minorEastAsia" w:hAnsiTheme="minorHAnsi" w:cstheme="minorBidi"/>
          <w:bCs/>
          <w:sz w:val="22"/>
          <w:szCs w:val="22"/>
        </w:rPr>
      </w:pPr>
      <w:hyperlink w:anchor="_Toc55630662" w:history="1">
        <w:r w:rsidR="00B45E8A" w:rsidRPr="00B45E8A">
          <w:rPr>
            <w:rStyle w:val="af1"/>
            <w:bCs/>
          </w:rPr>
          <w:t>6.3</w:t>
        </w:r>
        <w:r w:rsidR="00B45E8A" w:rsidRPr="00B45E8A">
          <w:rPr>
            <w:rFonts w:asciiTheme="minorHAnsi" w:eastAsiaTheme="minorEastAsia" w:hAnsiTheme="minorHAnsi" w:cstheme="minorBidi"/>
            <w:bCs/>
            <w:sz w:val="22"/>
            <w:szCs w:val="22"/>
          </w:rPr>
          <w:tab/>
        </w:r>
        <w:r w:rsidR="00B45E8A" w:rsidRPr="00B45E8A">
          <w:rPr>
            <w:rStyle w:val="af1"/>
            <w:bCs/>
          </w:rPr>
          <w:t>Ограничения в условиях проведения испытаний</w:t>
        </w:r>
        <w:r w:rsidR="00B45E8A" w:rsidRPr="00B45E8A">
          <w:rPr>
            <w:bCs/>
            <w:webHidden/>
          </w:rPr>
          <w:tab/>
        </w:r>
        <w:r w:rsidR="00B45E8A" w:rsidRPr="00B45E8A">
          <w:rPr>
            <w:bCs/>
            <w:webHidden/>
          </w:rPr>
          <w:fldChar w:fldCharType="begin"/>
        </w:r>
        <w:r w:rsidR="00B45E8A" w:rsidRPr="00B45E8A">
          <w:rPr>
            <w:bCs/>
            <w:webHidden/>
          </w:rPr>
          <w:instrText xml:space="preserve"> PAGEREF _Toc55630662 \h </w:instrText>
        </w:r>
        <w:r w:rsidR="00B45E8A" w:rsidRPr="00B45E8A">
          <w:rPr>
            <w:bCs/>
            <w:webHidden/>
          </w:rPr>
        </w:r>
        <w:r w:rsidR="00B45E8A" w:rsidRPr="00B45E8A">
          <w:rPr>
            <w:bCs/>
            <w:webHidden/>
          </w:rPr>
          <w:fldChar w:fldCharType="separate"/>
        </w:r>
        <w:r>
          <w:rPr>
            <w:bCs/>
            <w:webHidden/>
          </w:rPr>
          <w:t>8</w:t>
        </w:r>
        <w:r w:rsidR="00B45E8A" w:rsidRPr="00B45E8A">
          <w:rPr>
            <w:bCs/>
            <w:webHidden/>
          </w:rPr>
          <w:fldChar w:fldCharType="end"/>
        </w:r>
      </w:hyperlink>
    </w:p>
    <w:p w14:paraId="60E42953" w14:textId="4A76B273" w:rsidR="00B45E8A" w:rsidRPr="00B45E8A" w:rsidRDefault="00E46111">
      <w:pPr>
        <w:pStyle w:val="22"/>
        <w:rPr>
          <w:rFonts w:asciiTheme="minorHAnsi" w:eastAsiaTheme="minorEastAsia" w:hAnsiTheme="minorHAnsi" w:cstheme="minorBidi"/>
          <w:bCs/>
          <w:sz w:val="22"/>
          <w:szCs w:val="22"/>
        </w:rPr>
      </w:pPr>
      <w:hyperlink w:anchor="_Toc55630663" w:history="1">
        <w:r w:rsidR="00B45E8A" w:rsidRPr="00B45E8A">
          <w:rPr>
            <w:rStyle w:val="af1"/>
            <w:bCs/>
          </w:rPr>
          <w:t>6.4</w:t>
        </w:r>
        <w:r w:rsidR="00B45E8A" w:rsidRPr="00B45E8A">
          <w:rPr>
            <w:rFonts w:asciiTheme="minorHAnsi" w:eastAsiaTheme="minorEastAsia" w:hAnsiTheme="minorHAnsi" w:cstheme="minorBidi"/>
            <w:bCs/>
            <w:sz w:val="22"/>
            <w:szCs w:val="22"/>
          </w:rPr>
          <w:tab/>
        </w:r>
        <w:r w:rsidR="00B45E8A" w:rsidRPr="00B45E8A">
          <w:rPr>
            <w:rStyle w:val="af1"/>
            <w:bCs/>
          </w:rPr>
          <w:t>Требования к техническому обслуживанию</w:t>
        </w:r>
        <w:r w:rsidR="00B45E8A" w:rsidRPr="00B45E8A">
          <w:rPr>
            <w:bCs/>
            <w:webHidden/>
          </w:rPr>
          <w:tab/>
        </w:r>
        <w:r w:rsidR="00B45E8A" w:rsidRPr="00B45E8A">
          <w:rPr>
            <w:bCs/>
            <w:webHidden/>
          </w:rPr>
          <w:fldChar w:fldCharType="begin"/>
        </w:r>
        <w:r w:rsidR="00B45E8A" w:rsidRPr="00B45E8A">
          <w:rPr>
            <w:bCs/>
            <w:webHidden/>
          </w:rPr>
          <w:instrText xml:space="preserve"> PAGEREF _Toc55630663 \h </w:instrText>
        </w:r>
        <w:r w:rsidR="00B45E8A" w:rsidRPr="00B45E8A">
          <w:rPr>
            <w:bCs/>
            <w:webHidden/>
          </w:rPr>
        </w:r>
        <w:r w:rsidR="00B45E8A" w:rsidRPr="00B45E8A">
          <w:rPr>
            <w:bCs/>
            <w:webHidden/>
          </w:rPr>
          <w:fldChar w:fldCharType="separate"/>
        </w:r>
        <w:r>
          <w:rPr>
            <w:bCs/>
            <w:webHidden/>
          </w:rPr>
          <w:t>8</w:t>
        </w:r>
        <w:r w:rsidR="00B45E8A" w:rsidRPr="00B45E8A">
          <w:rPr>
            <w:bCs/>
            <w:webHidden/>
          </w:rPr>
          <w:fldChar w:fldCharType="end"/>
        </w:r>
      </w:hyperlink>
    </w:p>
    <w:p w14:paraId="2C124E2A" w14:textId="2F94159F" w:rsidR="00B45E8A" w:rsidRPr="00B45E8A" w:rsidRDefault="00E46111">
      <w:pPr>
        <w:pStyle w:val="22"/>
        <w:rPr>
          <w:rFonts w:asciiTheme="minorHAnsi" w:eastAsiaTheme="minorEastAsia" w:hAnsiTheme="minorHAnsi" w:cstheme="minorBidi"/>
          <w:bCs/>
          <w:sz w:val="22"/>
          <w:szCs w:val="22"/>
        </w:rPr>
      </w:pPr>
      <w:hyperlink w:anchor="_Toc55630664" w:history="1">
        <w:r w:rsidR="00B45E8A" w:rsidRPr="00B45E8A">
          <w:rPr>
            <w:rStyle w:val="af1"/>
            <w:bCs/>
          </w:rPr>
          <w:t>6.5</w:t>
        </w:r>
        <w:r w:rsidR="00B45E8A" w:rsidRPr="00B45E8A">
          <w:rPr>
            <w:rFonts w:asciiTheme="minorHAnsi" w:eastAsiaTheme="minorEastAsia" w:hAnsiTheme="minorHAnsi" w:cstheme="minorBidi"/>
            <w:bCs/>
            <w:sz w:val="22"/>
            <w:szCs w:val="22"/>
          </w:rPr>
          <w:tab/>
        </w:r>
        <w:r w:rsidR="00B45E8A" w:rsidRPr="00B45E8A">
          <w:rPr>
            <w:rStyle w:val="af1"/>
            <w:bCs/>
          </w:rPr>
          <w:t>Меры, обеспечивающие безопасность и безаварийность проведения испытаний</w:t>
        </w:r>
        <w:r w:rsidR="00B45E8A" w:rsidRPr="00B45E8A">
          <w:rPr>
            <w:bCs/>
            <w:webHidden/>
          </w:rPr>
          <w:tab/>
        </w:r>
        <w:r w:rsidR="00B45E8A" w:rsidRPr="00B45E8A">
          <w:rPr>
            <w:bCs/>
            <w:webHidden/>
          </w:rPr>
          <w:fldChar w:fldCharType="begin"/>
        </w:r>
        <w:r w:rsidR="00B45E8A" w:rsidRPr="00B45E8A">
          <w:rPr>
            <w:bCs/>
            <w:webHidden/>
          </w:rPr>
          <w:instrText xml:space="preserve"> PAGEREF _Toc55630664 \h </w:instrText>
        </w:r>
        <w:r w:rsidR="00B45E8A" w:rsidRPr="00B45E8A">
          <w:rPr>
            <w:bCs/>
            <w:webHidden/>
          </w:rPr>
        </w:r>
        <w:r w:rsidR="00B45E8A" w:rsidRPr="00B45E8A">
          <w:rPr>
            <w:bCs/>
            <w:webHidden/>
          </w:rPr>
          <w:fldChar w:fldCharType="separate"/>
        </w:r>
        <w:r>
          <w:rPr>
            <w:bCs/>
            <w:webHidden/>
          </w:rPr>
          <w:t>8</w:t>
        </w:r>
        <w:r w:rsidR="00B45E8A" w:rsidRPr="00B45E8A">
          <w:rPr>
            <w:bCs/>
            <w:webHidden/>
          </w:rPr>
          <w:fldChar w:fldCharType="end"/>
        </w:r>
      </w:hyperlink>
    </w:p>
    <w:p w14:paraId="554D6225" w14:textId="0E0D3F2C" w:rsidR="00B45E8A" w:rsidRPr="00B45E8A" w:rsidRDefault="00E46111">
      <w:pPr>
        <w:pStyle w:val="22"/>
        <w:rPr>
          <w:rFonts w:asciiTheme="minorHAnsi" w:eastAsiaTheme="minorEastAsia" w:hAnsiTheme="minorHAnsi" w:cstheme="minorBidi"/>
          <w:bCs/>
          <w:sz w:val="22"/>
          <w:szCs w:val="22"/>
        </w:rPr>
      </w:pPr>
      <w:hyperlink w:anchor="_Toc55630665" w:history="1">
        <w:r w:rsidR="00B45E8A" w:rsidRPr="00B45E8A">
          <w:rPr>
            <w:rStyle w:val="af1"/>
            <w:bCs/>
          </w:rPr>
          <w:t>6.6</w:t>
        </w:r>
        <w:r w:rsidR="00B45E8A" w:rsidRPr="00B45E8A">
          <w:rPr>
            <w:rFonts w:asciiTheme="minorHAnsi" w:eastAsiaTheme="minorEastAsia" w:hAnsiTheme="minorHAnsi" w:cstheme="minorBidi"/>
            <w:bCs/>
            <w:sz w:val="22"/>
            <w:szCs w:val="22"/>
          </w:rPr>
          <w:tab/>
        </w:r>
        <w:r w:rsidR="00B45E8A" w:rsidRPr="00B45E8A">
          <w:rPr>
            <w:rStyle w:val="af1"/>
            <w:bCs/>
          </w:rPr>
          <w:t>Область применения испытуемой программы</w:t>
        </w:r>
        <w:r w:rsidR="00B45E8A" w:rsidRPr="00B45E8A">
          <w:rPr>
            <w:bCs/>
            <w:webHidden/>
          </w:rPr>
          <w:tab/>
        </w:r>
        <w:r w:rsidR="00B45E8A" w:rsidRPr="00B45E8A">
          <w:rPr>
            <w:bCs/>
            <w:webHidden/>
          </w:rPr>
          <w:fldChar w:fldCharType="begin"/>
        </w:r>
        <w:r w:rsidR="00B45E8A" w:rsidRPr="00B45E8A">
          <w:rPr>
            <w:bCs/>
            <w:webHidden/>
          </w:rPr>
          <w:instrText xml:space="preserve"> PAGEREF _Toc55630665 \h </w:instrText>
        </w:r>
        <w:r w:rsidR="00B45E8A" w:rsidRPr="00B45E8A">
          <w:rPr>
            <w:bCs/>
            <w:webHidden/>
          </w:rPr>
        </w:r>
        <w:r w:rsidR="00B45E8A" w:rsidRPr="00B45E8A">
          <w:rPr>
            <w:bCs/>
            <w:webHidden/>
          </w:rPr>
          <w:fldChar w:fldCharType="separate"/>
        </w:r>
        <w:r>
          <w:rPr>
            <w:bCs/>
            <w:webHidden/>
          </w:rPr>
          <w:t>9</w:t>
        </w:r>
        <w:r w:rsidR="00B45E8A" w:rsidRPr="00B45E8A">
          <w:rPr>
            <w:bCs/>
            <w:webHidden/>
          </w:rPr>
          <w:fldChar w:fldCharType="end"/>
        </w:r>
      </w:hyperlink>
    </w:p>
    <w:p w14:paraId="14BB0AD3" w14:textId="3B5ACF6D" w:rsidR="00B45E8A" w:rsidRPr="00B45E8A" w:rsidRDefault="00E46111">
      <w:pPr>
        <w:pStyle w:val="22"/>
        <w:rPr>
          <w:rFonts w:asciiTheme="minorHAnsi" w:eastAsiaTheme="minorEastAsia" w:hAnsiTheme="minorHAnsi" w:cstheme="minorBidi"/>
          <w:bCs/>
          <w:sz w:val="22"/>
          <w:szCs w:val="22"/>
        </w:rPr>
      </w:pPr>
      <w:hyperlink w:anchor="_Toc55630666" w:history="1">
        <w:r w:rsidR="00B45E8A" w:rsidRPr="00B45E8A">
          <w:rPr>
            <w:rStyle w:val="af1"/>
            <w:bCs/>
          </w:rPr>
          <w:t>6.7</w:t>
        </w:r>
        <w:r w:rsidR="00B45E8A" w:rsidRPr="00B45E8A">
          <w:rPr>
            <w:rFonts w:asciiTheme="minorHAnsi" w:eastAsiaTheme="minorEastAsia" w:hAnsiTheme="minorHAnsi" w:cstheme="minorBidi"/>
            <w:bCs/>
            <w:sz w:val="22"/>
            <w:szCs w:val="22"/>
          </w:rPr>
          <w:tab/>
        </w:r>
        <w:r w:rsidR="00B45E8A" w:rsidRPr="00B45E8A">
          <w:rPr>
            <w:rStyle w:val="af1"/>
            <w:bCs/>
          </w:rPr>
          <w:t>Требования к персоналу, проводящему испытания</w:t>
        </w:r>
        <w:r w:rsidR="00B45E8A" w:rsidRPr="00B45E8A">
          <w:rPr>
            <w:bCs/>
            <w:webHidden/>
          </w:rPr>
          <w:tab/>
        </w:r>
        <w:r w:rsidR="00B45E8A" w:rsidRPr="00B45E8A">
          <w:rPr>
            <w:bCs/>
            <w:webHidden/>
          </w:rPr>
          <w:fldChar w:fldCharType="begin"/>
        </w:r>
        <w:r w:rsidR="00B45E8A" w:rsidRPr="00B45E8A">
          <w:rPr>
            <w:bCs/>
            <w:webHidden/>
          </w:rPr>
          <w:instrText xml:space="preserve"> PAGEREF _Toc55630666 \h </w:instrText>
        </w:r>
        <w:r w:rsidR="00B45E8A" w:rsidRPr="00B45E8A">
          <w:rPr>
            <w:bCs/>
            <w:webHidden/>
          </w:rPr>
        </w:r>
        <w:r w:rsidR="00B45E8A" w:rsidRPr="00B45E8A">
          <w:rPr>
            <w:bCs/>
            <w:webHidden/>
          </w:rPr>
          <w:fldChar w:fldCharType="separate"/>
        </w:r>
        <w:r>
          <w:rPr>
            <w:bCs/>
            <w:webHidden/>
          </w:rPr>
          <w:t>9</w:t>
        </w:r>
        <w:r w:rsidR="00B45E8A" w:rsidRPr="00B45E8A">
          <w:rPr>
            <w:bCs/>
            <w:webHidden/>
          </w:rPr>
          <w:fldChar w:fldCharType="end"/>
        </w:r>
      </w:hyperlink>
    </w:p>
    <w:p w14:paraId="669AEAE9" w14:textId="71C0834C" w:rsidR="00B45E8A" w:rsidRPr="00B45E8A" w:rsidRDefault="00E46111">
      <w:pPr>
        <w:pStyle w:val="11"/>
        <w:tabs>
          <w:tab w:val="right" w:leader="dot" w:pos="9656"/>
        </w:tabs>
        <w:rPr>
          <w:rFonts w:asciiTheme="minorHAnsi" w:eastAsiaTheme="minorEastAsia" w:hAnsiTheme="minorHAnsi" w:cstheme="minorBidi"/>
          <w:b w:val="0"/>
          <w:bCs/>
          <w:caps w:val="0"/>
          <w:noProof/>
          <w:sz w:val="22"/>
          <w:szCs w:val="22"/>
        </w:rPr>
      </w:pPr>
      <w:hyperlink w:anchor="_Toc55630667" w:history="1">
        <w:r w:rsidR="00B45E8A" w:rsidRPr="00B45E8A">
          <w:rPr>
            <w:rStyle w:val="af1"/>
            <w:rFonts w:eastAsia="Consolas"/>
            <w:b w:val="0"/>
            <w:bCs/>
            <w:noProof/>
          </w:rPr>
          <w:t>7</w:t>
        </w:r>
        <w:r w:rsidR="00B45E8A" w:rsidRPr="00B45E8A">
          <w:rPr>
            <w:rFonts w:asciiTheme="minorHAnsi" w:eastAsiaTheme="minorEastAsia" w:hAnsiTheme="minorHAnsi" w:cstheme="minorBidi"/>
            <w:b w:val="0"/>
            <w:bCs/>
            <w:caps w:val="0"/>
            <w:noProof/>
            <w:sz w:val="22"/>
            <w:szCs w:val="22"/>
          </w:rPr>
          <w:tab/>
        </w:r>
        <w:r w:rsidR="00B45E8A" w:rsidRPr="00B45E8A">
          <w:rPr>
            <w:rStyle w:val="af1"/>
            <w:b w:val="0"/>
            <w:bCs/>
            <w:noProof/>
          </w:rPr>
          <w:t>Методы испытаний</w:t>
        </w:r>
        <w:r w:rsidR="00B45E8A" w:rsidRPr="00B45E8A">
          <w:rPr>
            <w:b w:val="0"/>
            <w:bCs/>
            <w:noProof/>
            <w:webHidden/>
          </w:rPr>
          <w:tab/>
        </w:r>
        <w:r w:rsidR="00B45E8A" w:rsidRPr="00B45E8A">
          <w:rPr>
            <w:b w:val="0"/>
            <w:bCs/>
            <w:noProof/>
            <w:webHidden/>
          </w:rPr>
          <w:fldChar w:fldCharType="begin"/>
        </w:r>
        <w:r w:rsidR="00B45E8A" w:rsidRPr="00B45E8A">
          <w:rPr>
            <w:b w:val="0"/>
            <w:bCs/>
            <w:noProof/>
            <w:webHidden/>
          </w:rPr>
          <w:instrText xml:space="preserve"> PAGEREF _Toc55630667 \h </w:instrText>
        </w:r>
        <w:r w:rsidR="00B45E8A" w:rsidRPr="00B45E8A">
          <w:rPr>
            <w:b w:val="0"/>
            <w:bCs/>
            <w:noProof/>
            <w:webHidden/>
          </w:rPr>
        </w:r>
        <w:r w:rsidR="00B45E8A" w:rsidRPr="00B45E8A">
          <w:rPr>
            <w:b w:val="0"/>
            <w:bCs/>
            <w:noProof/>
            <w:webHidden/>
          </w:rPr>
          <w:fldChar w:fldCharType="separate"/>
        </w:r>
        <w:r>
          <w:rPr>
            <w:b w:val="0"/>
            <w:bCs/>
            <w:noProof/>
            <w:webHidden/>
          </w:rPr>
          <w:t>10</w:t>
        </w:r>
        <w:r w:rsidR="00B45E8A" w:rsidRPr="00B45E8A">
          <w:rPr>
            <w:b w:val="0"/>
            <w:bCs/>
            <w:noProof/>
            <w:webHidden/>
          </w:rPr>
          <w:fldChar w:fldCharType="end"/>
        </w:r>
      </w:hyperlink>
    </w:p>
    <w:p w14:paraId="23DE523C" w14:textId="6032D791" w:rsidR="0088742E" w:rsidRPr="00FE755F" w:rsidRDefault="007D46B4" w:rsidP="0088742E">
      <w:pPr>
        <w:rPr>
          <w:lang w:val="en-US"/>
        </w:rPr>
        <w:sectPr w:rsidR="0088742E" w:rsidRPr="00FE755F">
          <w:headerReference w:type="default" r:id="rId10"/>
          <w:footerReference w:type="default" r:id="rId11"/>
          <w:headerReference w:type="first" r:id="rId12"/>
          <w:footerReference w:type="first" r:id="rId13"/>
          <w:footnotePr>
            <w:numRestart w:val="eachSect"/>
          </w:footnotePr>
          <w:pgSz w:w="11906" w:h="16838" w:code="9"/>
          <w:pgMar w:top="709" w:right="709" w:bottom="1559" w:left="1531" w:header="0" w:footer="3686" w:gutter="0"/>
          <w:cols w:space="708"/>
          <w:docGrid w:linePitch="360"/>
        </w:sectPr>
      </w:pPr>
      <w:r w:rsidRPr="00AC325F">
        <w:rPr>
          <w:bCs/>
        </w:rPr>
        <w:fldChar w:fldCharType="end"/>
      </w:r>
    </w:p>
    <w:p w14:paraId="1D35350D" w14:textId="77777777" w:rsidR="00047CAA" w:rsidRPr="00620E44" w:rsidRDefault="00774DA9" w:rsidP="00753E84">
      <w:pPr>
        <w:pStyle w:val="1"/>
        <w:tabs>
          <w:tab w:val="clear" w:pos="360"/>
        </w:tabs>
        <w:spacing w:before="0"/>
        <w:jc w:val="left"/>
        <w:rPr>
          <w:rFonts w:ascii="Times New Roman" w:hAnsi="Times New Roman"/>
        </w:rPr>
      </w:pPr>
      <w:bookmarkStart w:id="0" w:name="_Toc55630648"/>
      <w:r w:rsidRPr="00620E44">
        <w:rPr>
          <w:rFonts w:ascii="Times New Roman" w:hAnsi="Times New Roman"/>
        </w:rPr>
        <w:lastRenderedPageBreak/>
        <w:t>Объект испытаний</w:t>
      </w:r>
      <w:bookmarkEnd w:id="0"/>
    </w:p>
    <w:p w14:paraId="62318129" w14:textId="77777777" w:rsidR="00821C6D" w:rsidRPr="00620E44" w:rsidRDefault="00774DA9" w:rsidP="00CA2050">
      <w:pPr>
        <w:pStyle w:val="21"/>
        <w:numPr>
          <w:ilvl w:val="1"/>
          <w:numId w:val="19"/>
        </w:numPr>
        <w:tabs>
          <w:tab w:val="clear" w:pos="1440"/>
        </w:tabs>
        <w:ind w:left="0"/>
        <w:jc w:val="both"/>
        <w:rPr>
          <w:rFonts w:ascii="Times New Roman" w:hAnsi="Times New Roman"/>
        </w:rPr>
      </w:pPr>
      <w:bookmarkStart w:id="1" w:name="_Toc55630649"/>
      <w:r w:rsidRPr="00620E44">
        <w:rPr>
          <w:rFonts w:ascii="Times New Roman" w:hAnsi="Times New Roman"/>
        </w:rPr>
        <w:t>Наименование испытуемой программы</w:t>
      </w:r>
      <w:bookmarkEnd w:id="1"/>
    </w:p>
    <w:p w14:paraId="76FB54D8" w14:textId="5BC81F2B" w:rsidR="00821C6D" w:rsidRPr="00620E44" w:rsidRDefault="009F6786" w:rsidP="00AA3E7F">
      <w:pPr>
        <w:pStyle w:val="af9"/>
        <w:jc w:val="both"/>
        <w:rPr>
          <w:szCs w:val="24"/>
        </w:rPr>
      </w:pPr>
      <w:r w:rsidRPr="00620E44">
        <w:rPr>
          <w:szCs w:val="24"/>
        </w:rPr>
        <w:t>Наименование испытуемой программы — «Приложение-имитация игры “Казино”».</w:t>
      </w:r>
    </w:p>
    <w:p w14:paraId="50573885" w14:textId="77777777" w:rsidR="00774DA9" w:rsidRPr="00620E44" w:rsidRDefault="00774DA9" w:rsidP="00CA2050">
      <w:pPr>
        <w:pStyle w:val="21"/>
        <w:numPr>
          <w:ilvl w:val="1"/>
          <w:numId w:val="19"/>
        </w:numPr>
        <w:tabs>
          <w:tab w:val="clear" w:pos="1440"/>
        </w:tabs>
        <w:ind w:left="0"/>
        <w:jc w:val="both"/>
        <w:rPr>
          <w:rFonts w:ascii="Times New Roman" w:hAnsi="Times New Roman"/>
        </w:rPr>
      </w:pPr>
      <w:bookmarkStart w:id="2" w:name="_Toc55630650"/>
      <w:r w:rsidRPr="00620E44">
        <w:rPr>
          <w:rFonts w:ascii="Times New Roman" w:hAnsi="Times New Roman"/>
        </w:rPr>
        <w:t>Область применения испытуемой программы</w:t>
      </w:r>
      <w:bookmarkEnd w:id="2"/>
    </w:p>
    <w:p w14:paraId="326D81E5" w14:textId="04032B4B" w:rsidR="00774DA9" w:rsidRPr="00620E44" w:rsidRDefault="00AB1F1D" w:rsidP="00AA3E7F">
      <w:pPr>
        <w:pStyle w:val="af9"/>
        <w:jc w:val="both"/>
        <w:rPr>
          <w:szCs w:val="24"/>
        </w:rPr>
      </w:pPr>
      <w:r w:rsidRPr="00620E44">
        <w:rPr>
          <w:szCs w:val="24"/>
        </w:rPr>
        <w:t>Программа предназначена к применению</w:t>
      </w:r>
      <w:r w:rsidR="00676B24" w:rsidRPr="00620E44">
        <w:rPr>
          <w:szCs w:val="24"/>
        </w:rPr>
        <w:t xml:space="preserve"> пользователем</w:t>
      </w:r>
      <w:r w:rsidRPr="00620E44">
        <w:rPr>
          <w:szCs w:val="24"/>
        </w:rPr>
        <w:t xml:space="preserve"> в </w:t>
      </w:r>
      <w:r w:rsidR="00676B24" w:rsidRPr="00620E44">
        <w:rPr>
          <w:szCs w:val="24"/>
        </w:rPr>
        <w:t>развлекательных целях без привлечения реально существующих финансовых средств</w:t>
      </w:r>
      <w:r w:rsidRPr="00620E44">
        <w:rPr>
          <w:szCs w:val="24"/>
        </w:rPr>
        <w:t>.</w:t>
      </w:r>
    </w:p>
    <w:p w14:paraId="7B819644" w14:textId="77777777" w:rsidR="00774DA9" w:rsidRPr="00620E44" w:rsidRDefault="00774DA9" w:rsidP="00CA2050">
      <w:pPr>
        <w:pStyle w:val="21"/>
        <w:numPr>
          <w:ilvl w:val="1"/>
          <w:numId w:val="19"/>
        </w:numPr>
        <w:tabs>
          <w:tab w:val="clear" w:pos="1440"/>
        </w:tabs>
        <w:ind w:left="0"/>
        <w:jc w:val="both"/>
        <w:rPr>
          <w:rFonts w:ascii="Times New Roman" w:hAnsi="Times New Roman"/>
        </w:rPr>
      </w:pPr>
      <w:bookmarkStart w:id="3" w:name="_Toc55630651"/>
      <w:r w:rsidRPr="00620E44">
        <w:rPr>
          <w:rFonts w:ascii="Times New Roman" w:hAnsi="Times New Roman"/>
        </w:rPr>
        <w:t>Обозначение испытуемой программы</w:t>
      </w:r>
      <w:bookmarkEnd w:id="3"/>
    </w:p>
    <w:p w14:paraId="64922D42" w14:textId="3209A898" w:rsidR="00774DA9" w:rsidRPr="00C538F5" w:rsidRDefault="00C538F5" w:rsidP="00AA3E7F">
      <w:pPr>
        <w:pStyle w:val="af9"/>
        <w:jc w:val="both"/>
        <w:rPr>
          <w:szCs w:val="24"/>
        </w:rPr>
      </w:pPr>
      <w:r w:rsidRPr="00C538F5">
        <w:rPr>
          <w:szCs w:val="24"/>
        </w:rPr>
        <w:t>Тема разработки — «Разработка приложения-имитации игры “Казино” в рамках совместной групповой работы»</w:t>
      </w:r>
      <w:r w:rsidR="009F6786" w:rsidRPr="00C538F5">
        <w:rPr>
          <w:szCs w:val="24"/>
        </w:rPr>
        <w:t>.</w:t>
      </w:r>
    </w:p>
    <w:p w14:paraId="4531D0F7" w14:textId="77777777" w:rsidR="00EC5C7C" w:rsidRPr="00620E44" w:rsidRDefault="00EC5C7C" w:rsidP="00774DA9">
      <w:pPr>
        <w:pStyle w:val="1"/>
        <w:tabs>
          <w:tab w:val="clear" w:pos="360"/>
        </w:tabs>
        <w:spacing w:before="0"/>
        <w:jc w:val="left"/>
        <w:rPr>
          <w:rFonts w:ascii="Times New Roman" w:hAnsi="Times New Roman"/>
        </w:rPr>
      </w:pPr>
      <w:bookmarkStart w:id="4" w:name="_Toc55630652"/>
      <w:r w:rsidRPr="00620E44">
        <w:rPr>
          <w:rFonts w:ascii="Times New Roman" w:hAnsi="Times New Roman"/>
        </w:rPr>
        <w:lastRenderedPageBreak/>
        <w:t>Цель испытаний</w:t>
      </w:r>
      <w:bookmarkEnd w:id="4"/>
    </w:p>
    <w:p w14:paraId="43C3BB2C" w14:textId="48687A08" w:rsidR="00EC5C7C" w:rsidRPr="00620E44" w:rsidRDefault="00AB1F1D" w:rsidP="00AA3E7F">
      <w:pPr>
        <w:pStyle w:val="af9"/>
        <w:jc w:val="both"/>
        <w:rPr>
          <w:szCs w:val="24"/>
        </w:rPr>
      </w:pPr>
      <w:r w:rsidRPr="00620E44">
        <w:rPr>
          <w:szCs w:val="24"/>
        </w:rPr>
        <w:t>Целью проведения испытаний являются проверка соответствия характеристик разработанной программы функциональным и отдельным иным видам требовани</w:t>
      </w:r>
      <w:r w:rsidR="001406A9" w:rsidRPr="00620E44">
        <w:rPr>
          <w:szCs w:val="24"/>
        </w:rPr>
        <w:t>й</w:t>
      </w:r>
      <w:r w:rsidRPr="00620E44">
        <w:rPr>
          <w:szCs w:val="24"/>
        </w:rPr>
        <w:t>, изложенным в документе Техническое задание.</w:t>
      </w:r>
    </w:p>
    <w:p w14:paraId="365194B7" w14:textId="77777777" w:rsidR="00EC5C7C" w:rsidRPr="00620E44" w:rsidRDefault="00EC5C7C" w:rsidP="00774DA9">
      <w:pPr>
        <w:pStyle w:val="1"/>
        <w:tabs>
          <w:tab w:val="clear" w:pos="360"/>
        </w:tabs>
        <w:spacing w:before="0"/>
        <w:jc w:val="left"/>
        <w:rPr>
          <w:rFonts w:ascii="Times New Roman" w:hAnsi="Times New Roman"/>
        </w:rPr>
      </w:pPr>
      <w:bookmarkStart w:id="5" w:name="_Toc55630653"/>
      <w:r w:rsidRPr="00620E44">
        <w:rPr>
          <w:rFonts w:ascii="Times New Roman" w:hAnsi="Times New Roman"/>
        </w:rPr>
        <w:lastRenderedPageBreak/>
        <w:t>Требования к программе</w:t>
      </w:r>
      <w:bookmarkEnd w:id="5"/>
    </w:p>
    <w:p w14:paraId="12C1B791" w14:textId="470F6767" w:rsidR="00EC5C7C" w:rsidRPr="00620E44" w:rsidRDefault="000356B9" w:rsidP="00AA3E7F">
      <w:pPr>
        <w:pStyle w:val="af9"/>
        <w:jc w:val="both"/>
        <w:rPr>
          <w:szCs w:val="24"/>
        </w:rPr>
      </w:pPr>
      <w:r w:rsidRPr="00620E44">
        <w:rPr>
          <w:szCs w:val="24"/>
        </w:rPr>
        <w:t>При проведении испытаний функциональные характеристики (возможности) программы подлежат проверке на соответствие требованиям, изложенным в п</w:t>
      </w:r>
      <w:r w:rsidR="00EA06B7">
        <w:rPr>
          <w:szCs w:val="24"/>
        </w:rPr>
        <w:t>ункте</w:t>
      </w:r>
      <w:r w:rsidRPr="00620E44">
        <w:rPr>
          <w:szCs w:val="24"/>
        </w:rPr>
        <w:t xml:space="preserve"> «Требования к составу выполняемых функций» </w:t>
      </w:r>
      <w:r w:rsidR="009A71E2">
        <w:rPr>
          <w:szCs w:val="24"/>
        </w:rPr>
        <w:t>Т</w:t>
      </w:r>
      <w:r w:rsidRPr="00620E44">
        <w:rPr>
          <w:szCs w:val="24"/>
        </w:rPr>
        <w:t>ехнического задания.</w:t>
      </w:r>
    </w:p>
    <w:p w14:paraId="38520381" w14:textId="77777777" w:rsidR="00EC5C7C" w:rsidRPr="00620E44" w:rsidRDefault="00EC5C7C" w:rsidP="00774DA9">
      <w:pPr>
        <w:pStyle w:val="1"/>
        <w:tabs>
          <w:tab w:val="clear" w:pos="360"/>
        </w:tabs>
        <w:spacing w:before="0"/>
        <w:jc w:val="left"/>
        <w:rPr>
          <w:rFonts w:ascii="Times New Roman" w:hAnsi="Times New Roman"/>
        </w:rPr>
      </w:pPr>
      <w:bookmarkStart w:id="6" w:name="_Toc55630654"/>
      <w:r w:rsidRPr="00620E44">
        <w:rPr>
          <w:rFonts w:ascii="Times New Roman" w:hAnsi="Times New Roman"/>
        </w:rPr>
        <w:lastRenderedPageBreak/>
        <w:t>Требования к программной документации</w:t>
      </w:r>
      <w:bookmarkEnd w:id="6"/>
    </w:p>
    <w:p w14:paraId="0D4329C6" w14:textId="07C90B27" w:rsidR="00EC5C7C" w:rsidRPr="00620E44" w:rsidRDefault="000356B9" w:rsidP="00860A26">
      <w:pPr>
        <w:pStyle w:val="af9"/>
        <w:rPr>
          <w:szCs w:val="24"/>
        </w:rPr>
      </w:pPr>
      <w:r w:rsidRPr="00620E44">
        <w:rPr>
          <w:szCs w:val="24"/>
        </w:rPr>
        <w:t>Состав программной документации</w:t>
      </w:r>
      <w:r w:rsidR="00B43682">
        <w:rPr>
          <w:szCs w:val="24"/>
        </w:rPr>
        <w:t>, предъявляемой на испытания,</w:t>
      </w:r>
      <w:r w:rsidRPr="00620E44">
        <w:rPr>
          <w:szCs w:val="24"/>
        </w:rPr>
        <w:t xml:space="preserve"> должен включать в себя:</w:t>
      </w:r>
    </w:p>
    <w:p w14:paraId="19134547" w14:textId="41B994CD" w:rsidR="000356B9" w:rsidRPr="00620E44" w:rsidRDefault="00754B36" w:rsidP="007A2486">
      <w:pPr>
        <w:pStyle w:val="af9"/>
        <w:numPr>
          <w:ilvl w:val="0"/>
          <w:numId w:val="27"/>
        </w:numPr>
        <w:tabs>
          <w:tab w:val="left" w:pos="1134"/>
        </w:tabs>
        <w:ind w:left="0" w:firstLine="709"/>
        <w:rPr>
          <w:szCs w:val="24"/>
        </w:rPr>
      </w:pPr>
      <w:r>
        <w:rPr>
          <w:szCs w:val="24"/>
        </w:rPr>
        <w:t>т</w:t>
      </w:r>
      <w:r w:rsidR="000356B9" w:rsidRPr="00620E44">
        <w:rPr>
          <w:szCs w:val="24"/>
        </w:rPr>
        <w:t>ехническое задание</w:t>
      </w:r>
      <w:r>
        <w:rPr>
          <w:szCs w:val="24"/>
        </w:rPr>
        <w:t xml:space="preserve"> (ГОСТ 19.201-78)</w:t>
      </w:r>
      <w:r w:rsidR="000356B9" w:rsidRPr="00620E44">
        <w:rPr>
          <w:szCs w:val="24"/>
          <w:lang w:val="en-US"/>
        </w:rPr>
        <w:t>;</w:t>
      </w:r>
    </w:p>
    <w:p w14:paraId="4969C367" w14:textId="7B064C25" w:rsidR="000356B9" w:rsidRPr="001E212F" w:rsidRDefault="001E212F" w:rsidP="007A2486">
      <w:pPr>
        <w:pStyle w:val="af9"/>
        <w:numPr>
          <w:ilvl w:val="0"/>
          <w:numId w:val="27"/>
        </w:numPr>
        <w:tabs>
          <w:tab w:val="left" w:pos="1134"/>
        </w:tabs>
        <w:ind w:left="0" w:firstLine="709"/>
        <w:rPr>
          <w:szCs w:val="24"/>
        </w:rPr>
      </w:pPr>
      <w:r>
        <w:rPr>
          <w:szCs w:val="24"/>
        </w:rPr>
        <w:t>матрицу требований</w:t>
      </w:r>
      <w:r w:rsidR="000356B9" w:rsidRPr="00620E44">
        <w:rPr>
          <w:szCs w:val="24"/>
          <w:lang w:val="en-US"/>
        </w:rPr>
        <w:t>;</w:t>
      </w:r>
    </w:p>
    <w:p w14:paraId="3BA4113E" w14:textId="440DE447" w:rsidR="001E212F" w:rsidRDefault="001E212F" w:rsidP="007A2486">
      <w:pPr>
        <w:pStyle w:val="af9"/>
        <w:numPr>
          <w:ilvl w:val="0"/>
          <w:numId w:val="27"/>
        </w:numPr>
        <w:tabs>
          <w:tab w:val="left" w:pos="1134"/>
        </w:tabs>
        <w:ind w:left="0" w:firstLine="709"/>
        <w:rPr>
          <w:szCs w:val="24"/>
        </w:rPr>
      </w:pPr>
      <w:r>
        <w:rPr>
          <w:szCs w:val="24"/>
        </w:rPr>
        <w:t>описание бизнес-процессов испытуемой программы</w:t>
      </w:r>
      <w:r w:rsidR="00262189">
        <w:rPr>
          <w:szCs w:val="24"/>
        </w:rPr>
        <w:t xml:space="preserve"> (в любой нотации)</w:t>
      </w:r>
      <w:r>
        <w:rPr>
          <w:szCs w:val="24"/>
        </w:rPr>
        <w:t>;</w:t>
      </w:r>
    </w:p>
    <w:p w14:paraId="7E5AE88F" w14:textId="4387BA23" w:rsidR="001E212F" w:rsidRPr="00620E44" w:rsidRDefault="001E212F" w:rsidP="007A2486">
      <w:pPr>
        <w:pStyle w:val="af9"/>
        <w:numPr>
          <w:ilvl w:val="0"/>
          <w:numId w:val="27"/>
        </w:numPr>
        <w:tabs>
          <w:tab w:val="left" w:pos="1134"/>
        </w:tabs>
        <w:ind w:left="0" w:firstLine="709"/>
        <w:rPr>
          <w:szCs w:val="24"/>
        </w:rPr>
      </w:pPr>
      <w:r>
        <w:rPr>
          <w:szCs w:val="24"/>
        </w:rPr>
        <w:t>матрицу соответствия требованиям;</w:t>
      </w:r>
    </w:p>
    <w:p w14:paraId="06639D6B" w14:textId="48E76D20" w:rsidR="000356B9" w:rsidRPr="00620E44" w:rsidRDefault="00754B36" w:rsidP="007A2486">
      <w:pPr>
        <w:pStyle w:val="af9"/>
        <w:numPr>
          <w:ilvl w:val="0"/>
          <w:numId w:val="27"/>
        </w:numPr>
        <w:tabs>
          <w:tab w:val="left" w:pos="1134"/>
        </w:tabs>
        <w:ind w:left="0" w:firstLine="709"/>
        <w:rPr>
          <w:szCs w:val="24"/>
        </w:rPr>
      </w:pPr>
      <w:r>
        <w:rPr>
          <w:szCs w:val="24"/>
        </w:rPr>
        <w:t>р</w:t>
      </w:r>
      <w:r w:rsidR="000356B9" w:rsidRPr="00620E44">
        <w:rPr>
          <w:szCs w:val="24"/>
        </w:rPr>
        <w:t>уководство программиста на</w:t>
      </w:r>
      <w:r w:rsidR="005E2E6F">
        <w:rPr>
          <w:szCs w:val="24"/>
        </w:rPr>
        <w:t xml:space="preserve"> языке</w:t>
      </w:r>
      <w:r w:rsidR="000356B9" w:rsidRPr="00620E44">
        <w:rPr>
          <w:szCs w:val="24"/>
        </w:rPr>
        <w:t xml:space="preserve"> </w:t>
      </w:r>
      <w:r w:rsidR="000356B9" w:rsidRPr="00620E44">
        <w:rPr>
          <w:szCs w:val="24"/>
          <w:lang w:val="en-US"/>
        </w:rPr>
        <w:t>Java</w:t>
      </w:r>
      <w:r w:rsidR="001E212F">
        <w:rPr>
          <w:szCs w:val="24"/>
        </w:rPr>
        <w:t>.</w:t>
      </w:r>
    </w:p>
    <w:p w14:paraId="294145F8" w14:textId="147836F3" w:rsidR="00EC5C7C" w:rsidRPr="00620E44" w:rsidRDefault="00EC5C7C" w:rsidP="00774DA9">
      <w:pPr>
        <w:pStyle w:val="1"/>
        <w:tabs>
          <w:tab w:val="clear" w:pos="360"/>
        </w:tabs>
        <w:spacing w:before="0"/>
        <w:jc w:val="left"/>
        <w:rPr>
          <w:rFonts w:ascii="Times New Roman" w:hAnsi="Times New Roman"/>
        </w:rPr>
      </w:pPr>
      <w:bookmarkStart w:id="7" w:name="_Toc55630655"/>
      <w:r w:rsidRPr="00620E44">
        <w:rPr>
          <w:rFonts w:ascii="Times New Roman" w:hAnsi="Times New Roman"/>
        </w:rPr>
        <w:lastRenderedPageBreak/>
        <w:t>Средства и порядок испытаний</w:t>
      </w:r>
      <w:bookmarkEnd w:id="7"/>
    </w:p>
    <w:p w14:paraId="29D45723" w14:textId="77777777" w:rsidR="00AA3E7F" w:rsidRPr="00620E44" w:rsidRDefault="00AA3E7F" w:rsidP="00CA2050">
      <w:pPr>
        <w:pStyle w:val="21"/>
        <w:numPr>
          <w:ilvl w:val="1"/>
          <w:numId w:val="19"/>
        </w:numPr>
        <w:tabs>
          <w:tab w:val="clear" w:pos="1440"/>
        </w:tabs>
        <w:ind w:left="0"/>
        <w:jc w:val="both"/>
        <w:rPr>
          <w:rFonts w:ascii="Times New Roman" w:hAnsi="Times New Roman"/>
        </w:rPr>
      </w:pPr>
      <w:bookmarkStart w:id="8" w:name="_Toc55630656"/>
      <w:r w:rsidRPr="00620E44">
        <w:rPr>
          <w:rFonts w:ascii="Times New Roman" w:hAnsi="Times New Roman"/>
        </w:rPr>
        <w:t>Технические средства, используемые во время испытаний</w:t>
      </w:r>
      <w:bookmarkEnd w:id="8"/>
    </w:p>
    <w:p w14:paraId="572123F4" w14:textId="77777777" w:rsidR="00AA3E7F" w:rsidRPr="00620E44" w:rsidRDefault="00AA3E7F" w:rsidP="00AA3E7F">
      <w:pPr>
        <w:pStyle w:val="af9"/>
        <w:jc w:val="both"/>
        <w:rPr>
          <w:szCs w:val="24"/>
        </w:rPr>
      </w:pPr>
      <w:r w:rsidRPr="00620E44">
        <w:rPr>
          <w:szCs w:val="24"/>
        </w:rPr>
        <w:t>В состав технических средств должен входить персональный компьютер, включающий в себя:</w:t>
      </w:r>
    </w:p>
    <w:p w14:paraId="0DA47EBD" w14:textId="2D63CD2A" w:rsidR="00AA3E7F" w:rsidRPr="00620E44" w:rsidRDefault="001406A9" w:rsidP="001406A9">
      <w:pPr>
        <w:pStyle w:val="af9"/>
        <w:numPr>
          <w:ilvl w:val="0"/>
          <w:numId w:val="26"/>
        </w:numPr>
        <w:tabs>
          <w:tab w:val="left" w:pos="1134"/>
        </w:tabs>
        <w:ind w:left="0" w:firstLine="709"/>
        <w:jc w:val="both"/>
        <w:rPr>
          <w:szCs w:val="24"/>
        </w:rPr>
      </w:pPr>
      <w:r w:rsidRPr="00620E44">
        <w:rPr>
          <w:szCs w:val="24"/>
        </w:rPr>
        <w:t>п</w:t>
      </w:r>
      <w:r w:rsidR="00AA3E7F" w:rsidRPr="00620E44">
        <w:rPr>
          <w:szCs w:val="24"/>
        </w:rPr>
        <w:t xml:space="preserve">роцессор серии </w:t>
      </w:r>
      <w:r w:rsidR="00AA3E7F" w:rsidRPr="00620E44">
        <w:rPr>
          <w:szCs w:val="24"/>
          <w:lang w:val="en-US"/>
        </w:rPr>
        <w:t>Intel</w:t>
      </w:r>
      <w:r w:rsidR="00AA3E7F" w:rsidRPr="00620E44">
        <w:rPr>
          <w:szCs w:val="24"/>
        </w:rPr>
        <w:t xml:space="preserve"> </w:t>
      </w:r>
      <w:r w:rsidR="00AA3E7F" w:rsidRPr="00620E44">
        <w:rPr>
          <w:szCs w:val="24"/>
          <w:lang w:val="en-US"/>
        </w:rPr>
        <w:t>Celeron</w:t>
      </w:r>
      <w:r w:rsidR="00AA3E7F" w:rsidRPr="00620E44">
        <w:rPr>
          <w:szCs w:val="24"/>
        </w:rPr>
        <w:t xml:space="preserve">, </w:t>
      </w:r>
      <w:r w:rsidR="00AA3E7F" w:rsidRPr="00620E44">
        <w:rPr>
          <w:szCs w:val="24"/>
          <w:lang w:val="en-US"/>
        </w:rPr>
        <w:t>AMD</w:t>
      </w:r>
      <w:r w:rsidR="00AA3E7F" w:rsidRPr="00620E44">
        <w:rPr>
          <w:szCs w:val="24"/>
        </w:rPr>
        <w:t xml:space="preserve"> </w:t>
      </w:r>
      <w:r w:rsidR="00AA3E7F" w:rsidRPr="00620E44">
        <w:rPr>
          <w:szCs w:val="24"/>
          <w:lang w:val="en-US"/>
        </w:rPr>
        <w:t>Ryzen</w:t>
      </w:r>
      <w:r w:rsidR="00AA3E7F" w:rsidRPr="00620E44">
        <w:rPr>
          <w:szCs w:val="24"/>
        </w:rPr>
        <w:t xml:space="preserve"> 3 или новее;</w:t>
      </w:r>
    </w:p>
    <w:p w14:paraId="0113B135" w14:textId="08ABCB22" w:rsidR="00AA3E7F" w:rsidRPr="00620E44" w:rsidRDefault="001406A9" w:rsidP="001406A9">
      <w:pPr>
        <w:pStyle w:val="af9"/>
        <w:numPr>
          <w:ilvl w:val="0"/>
          <w:numId w:val="26"/>
        </w:numPr>
        <w:tabs>
          <w:tab w:val="left" w:pos="1134"/>
        </w:tabs>
        <w:ind w:left="0" w:firstLine="709"/>
        <w:jc w:val="both"/>
        <w:rPr>
          <w:szCs w:val="24"/>
        </w:rPr>
      </w:pPr>
      <w:r w:rsidRPr="00620E44">
        <w:rPr>
          <w:szCs w:val="24"/>
        </w:rPr>
        <w:t>м</w:t>
      </w:r>
      <w:r w:rsidR="00AA3E7F" w:rsidRPr="00620E44">
        <w:rPr>
          <w:szCs w:val="24"/>
        </w:rPr>
        <w:t xml:space="preserve">атеринскую плату с </w:t>
      </w:r>
      <w:r w:rsidR="00AA3E7F" w:rsidRPr="00620E44">
        <w:rPr>
          <w:szCs w:val="24"/>
          <w:lang w:val="en-US"/>
        </w:rPr>
        <w:t>FSB;</w:t>
      </w:r>
    </w:p>
    <w:p w14:paraId="5C028BD4" w14:textId="305DF7F8" w:rsidR="00AA3E7F" w:rsidRPr="00620E44" w:rsidRDefault="001406A9" w:rsidP="001406A9">
      <w:pPr>
        <w:pStyle w:val="af9"/>
        <w:numPr>
          <w:ilvl w:val="0"/>
          <w:numId w:val="26"/>
        </w:numPr>
        <w:tabs>
          <w:tab w:val="left" w:pos="1134"/>
        </w:tabs>
        <w:ind w:left="0" w:firstLine="709"/>
        <w:jc w:val="both"/>
        <w:rPr>
          <w:szCs w:val="24"/>
        </w:rPr>
      </w:pPr>
      <w:r w:rsidRPr="00620E44">
        <w:rPr>
          <w:szCs w:val="24"/>
        </w:rPr>
        <w:t>о</w:t>
      </w:r>
      <w:r w:rsidR="00AA3E7F" w:rsidRPr="00620E44">
        <w:rPr>
          <w:szCs w:val="24"/>
        </w:rPr>
        <w:t>перативную память не менее 64 Мбайт;</w:t>
      </w:r>
    </w:p>
    <w:p w14:paraId="24AAA4F7" w14:textId="09D8D50B" w:rsidR="00AA3E7F" w:rsidRPr="00620E44" w:rsidRDefault="001406A9" w:rsidP="001406A9">
      <w:pPr>
        <w:pStyle w:val="af9"/>
        <w:numPr>
          <w:ilvl w:val="0"/>
          <w:numId w:val="26"/>
        </w:numPr>
        <w:tabs>
          <w:tab w:val="left" w:pos="1134"/>
        </w:tabs>
        <w:ind w:left="0" w:firstLine="709"/>
        <w:jc w:val="both"/>
        <w:rPr>
          <w:szCs w:val="24"/>
        </w:rPr>
      </w:pPr>
      <w:r w:rsidRPr="00620E44">
        <w:rPr>
          <w:szCs w:val="24"/>
        </w:rPr>
        <w:t>ж</w:t>
      </w:r>
      <w:r w:rsidR="00AA3E7F" w:rsidRPr="00620E44">
        <w:rPr>
          <w:szCs w:val="24"/>
        </w:rPr>
        <w:t>есткий диск со свободным объёмом не менее 1 Гбайт;</w:t>
      </w:r>
    </w:p>
    <w:p w14:paraId="0F50EBAD" w14:textId="4E644A99" w:rsidR="00AA3E7F" w:rsidRPr="00620E44" w:rsidRDefault="001406A9" w:rsidP="001406A9">
      <w:pPr>
        <w:pStyle w:val="af9"/>
        <w:numPr>
          <w:ilvl w:val="0"/>
          <w:numId w:val="26"/>
        </w:numPr>
        <w:tabs>
          <w:tab w:val="left" w:pos="1134"/>
        </w:tabs>
        <w:ind w:left="0" w:firstLine="709"/>
        <w:jc w:val="both"/>
        <w:rPr>
          <w:szCs w:val="24"/>
        </w:rPr>
      </w:pPr>
      <w:r w:rsidRPr="00620E44">
        <w:rPr>
          <w:szCs w:val="24"/>
        </w:rPr>
        <w:t>м</w:t>
      </w:r>
      <w:r w:rsidR="00AA3E7F" w:rsidRPr="00620E44">
        <w:rPr>
          <w:szCs w:val="24"/>
        </w:rPr>
        <w:t>онитор</w:t>
      </w:r>
      <w:r w:rsidR="00AA3E7F" w:rsidRPr="00620E44">
        <w:rPr>
          <w:szCs w:val="24"/>
          <w:lang w:val="en-US"/>
        </w:rPr>
        <w:t>;</w:t>
      </w:r>
    </w:p>
    <w:p w14:paraId="03894F38" w14:textId="171CE258" w:rsidR="00AA3E7F" w:rsidRPr="00620E44" w:rsidRDefault="001406A9" w:rsidP="001406A9">
      <w:pPr>
        <w:pStyle w:val="af9"/>
        <w:numPr>
          <w:ilvl w:val="0"/>
          <w:numId w:val="26"/>
        </w:numPr>
        <w:tabs>
          <w:tab w:val="left" w:pos="1134"/>
        </w:tabs>
        <w:ind w:left="0" w:firstLine="709"/>
        <w:jc w:val="both"/>
        <w:rPr>
          <w:szCs w:val="24"/>
        </w:rPr>
      </w:pPr>
      <w:r w:rsidRPr="00620E44">
        <w:rPr>
          <w:szCs w:val="24"/>
        </w:rPr>
        <w:t>к</w:t>
      </w:r>
      <w:r w:rsidR="00AA3E7F" w:rsidRPr="00620E44">
        <w:rPr>
          <w:szCs w:val="24"/>
        </w:rPr>
        <w:t>лавиатуру</w:t>
      </w:r>
      <w:r w:rsidR="00AA3E7F" w:rsidRPr="00620E44">
        <w:rPr>
          <w:szCs w:val="24"/>
          <w:lang w:val="en-US"/>
        </w:rPr>
        <w:t>;</w:t>
      </w:r>
    </w:p>
    <w:p w14:paraId="7D01A6CA" w14:textId="6453F257" w:rsidR="00AA3E7F" w:rsidRPr="00620E44" w:rsidRDefault="001406A9" w:rsidP="001406A9">
      <w:pPr>
        <w:pStyle w:val="af9"/>
        <w:numPr>
          <w:ilvl w:val="0"/>
          <w:numId w:val="26"/>
        </w:numPr>
        <w:tabs>
          <w:tab w:val="left" w:pos="1134"/>
        </w:tabs>
        <w:ind w:left="0" w:firstLine="709"/>
        <w:jc w:val="both"/>
        <w:rPr>
          <w:szCs w:val="24"/>
        </w:rPr>
      </w:pPr>
      <w:r w:rsidRPr="00620E44">
        <w:rPr>
          <w:szCs w:val="24"/>
        </w:rPr>
        <w:t>м</w:t>
      </w:r>
      <w:r w:rsidR="00AA3E7F" w:rsidRPr="00620E44">
        <w:rPr>
          <w:szCs w:val="24"/>
        </w:rPr>
        <w:t>анипулятор типа «мышь».</w:t>
      </w:r>
    </w:p>
    <w:p w14:paraId="50AFE5A2" w14:textId="77777777" w:rsidR="00AA3E7F" w:rsidRPr="00620E44" w:rsidRDefault="00AA3E7F" w:rsidP="00CA2050">
      <w:pPr>
        <w:pStyle w:val="21"/>
        <w:numPr>
          <w:ilvl w:val="1"/>
          <w:numId w:val="19"/>
        </w:numPr>
        <w:tabs>
          <w:tab w:val="clear" w:pos="1440"/>
        </w:tabs>
        <w:ind w:left="0"/>
        <w:jc w:val="both"/>
        <w:rPr>
          <w:rFonts w:ascii="Times New Roman" w:hAnsi="Times New Roman"/>
        </w:rPr>
      </w:pPr>
      <w:r w:rsidRPr="00620E44">
        <w:rPr>
          <w:rFonts w:ascii="Times New Roman" w:hAnsi="Times New Roman"/>
        </w:rPr>
        <w:t xml:space="preserve"> </w:t>
      </w:r>
      <w:bookmarkStart w:id="9" w:name="_Toc55630657"/>
      <w:r w:rsidRPr="00620E44">
        <w:rPr>
          <w:rFonts w:ascii="Times New Roman" w:hAnsi="Times New Roman"/>
        </w:rPr>
        <w:t>Программные средства, используемые во время испытаний</w:t>
      </w:r>
      <w:bookmarkEnd w:id="9"/>
    </w:p>
    <w:p w14:paraId="4E512D20" w14:textId="0384D83D" w:rsidR="00076DED" w:rsidRPr="00620E44" w:rsidRDefault="00076DED" w:rsidP="00076DED">
      <w:pPr>
        <w:pStyle w:val="af9"/>
        <w:jc w:val="both"/>
        <w:rPr>
          <w:szCs w:val="24"/>
        </w:rPr>
      </w:pPr>
      <w:r w:rsidRPr="00620E44">
        <w:rPr>
          <w:szCs w:val="24"/>
        </w:rPr>
        <w:t>Системные программные средства, используемые программой, должны быть представлены лицензионной локализованной версией операционной системы.</w:t>
      </w:r>
    </w:p>
    <w:p w14:paraId="0B022600" w14:textId="5FCC67C2" w:rsidR="00076DED" w:rsidRPr="00620E44" w:rsidRDefault="00076DED" w:rsidP="00076DED">
      <w:pPr>
        <w:pStyle w:val="af9"/>
        <w:jc w:val="both"/>
        <w:rPr>
          <w:szCs w:val="24"/>
        </w:rPr>
      </w:pPr>
      <w:r w:rsidRPr="00620E44">
        <w:rPr>
          <w:szCs w:val="24"/>
        </w:rPr>
        <w:t xml:space="preserve">Допускается использование пакета обновления для ОС </w:t>
      </w:r>
      <w:r w:rsidRPr="00620E44">
        <w:rPr>
          <w:szCs w:val="24"/>
          <w:lang w:val="en-US"/>
        </w:rPr>
        <w:t>Windows</w:t>
      </w:r>
      <w:r w:rsidRPr="00620E44">
        <w:rPr>
          <w:szCs w:val="24"/>
        </w:rPr>
        <w:t xml:space="preserve"> </w:t>
      </w:r>
      <w:r w:rsidRPr="00620E44">
        <w:rPr>
          <w:szCs w:val="24"/>
          <w:lang w:val="en-US"/>
        </w:rPr>
        <w:t>v</w:t>
      </w:r>
      <w:r w:rsidRPr="00620E44">
        <w:rPr>
          <w:szCs w:val="24"/>
        </w:rPr>
        <w:t>.</w:t>
      </w:r>
      <w:r w:rsidR="0092627D">
        <w:rPr>
          <w:szCs w:val="24"/>
        </w:rPr>
        <w:t> </w:t>
      </w:r>
      <w:r w:rsidRPr="00620E44">
        <w:rPr>
          <w:szCs w:val="24"/>
        </w:rPr>
        <w:t>20</w:t>
      </w:r>
      <w:r w:rsidRPr="00620E44">
        <w:rPr>
          <w:szCs w:val="24"/>
          <w:lang w:val="en-US"/>
        </w:rPr>
        <w:t>H</w:t>
      </w:r>
      <w:r w:rsidRPr="00620E44">
        <w:rPr>
          <w:szCs w:val="24"/>
        </w:rPr>
        <w:t>2</w:t>
      </w:r>
      <w:r w:rsidR="001406A9" w:rsidRPr="00620E44">
        <w:rPr>
          <w:szCs w:val="24"/>
        </w:rPr>
        <w:t>.</w:t>
      </w:r>
    </w:p>
    <w:p w14:paraId="11434652" w14:textId="77777777" w:rsidR="00AA3E7F" w:rsidRPr="00620E44" w:rsidRDefault="00076DED" w:rsidP="00076DED">
      <w:pPr>
        <w:pStyle w:val="af9"/>
        <w:jc w:val="both"/>
        <w:rPr>
          <w:szCs w:val="24"/>
        </w:rPr>
      </w:pPr>
      <w:r w:rsidRPr="00620E44">
        <w:rPr>
          <w:szCs w:val="24"/>
        </w:rPr>
        <w:t>Для проведения испытаний предоставляется версия разработанной программы в виде .</w:t>
      </w:r>
      <w:r w:rsidRPr="00620E44">
        <w:rPr>
          <w:szCs w:val="24"/>
          <w:lang w:val="en-US"/>
        </w:rPr>
        <w:t>jar</w:t>
      </w:r>
      <w:r w:rsidRPr="00620E44">
        <w:rPr>
          <w:szCs w:val="24"/>
        </w:rPr>
        <w:t xml:space="preserve"> пакета.</w:t>
      </w:r>
    </w:p>
    <w:p w14:paraId="5A00C4FC" w14:textId="77777777" w:rsidR="00AA3E7F" w:rsidRPr="00620E44" w:rsidRDefault="00AA3E7F" w:rsidP="00CA2050">
      <w:pPr>
        <w:pStyle w:val="21"/>
        <w:numPr>
          <w:ilvl w:val="1"/>
          <w:numId w:val="19"/>
        </w:numPr>
        <w:tabs>
          <w:tab w:val="clear" w:pos="1440"/>
        </w:tabs>
        <w:ind w:left="0"/>
        <w:jc w:val="both"/>
        <w:rPr>
          <w:rFonts w:ascii="Times New Roman" w:hAnsi="Times New Roman"/>
        </w:rPr>
      </w:pPr>
      <w:r w:rsidRPr="00620E44">
        <w:rPr>
          <w:rFonts w:ascii="Times New Roman" w:hAnsi="Times New Roman"/>
        </w:rPr>
        <w:t xml:space="preserve"> </w:t>
      </w:r>
      <w:bookmarkStart w:id="10" w:name="_Toc55630658"/>
      <w:r w:rsidRPr="00620E44">
        <w:rPr>
          <w:rFonts w:ascii="Times New Roman" w:hAnsi="Times New Roman"/>
        </w:rPr>
        <w:t>Порядок проведения испытаний</w:t>
      </w:r>
      <w:bookmarkEnd w:id="10"/>
    </w:p>
    <w:p w14:paraId="2CB08884" w14:textId="6D8BD134" w:rsidR="00AA3E7F" w:rsidRPr="00620E44" w:rsidRDefault="03AE98EA" w:rsidP="00076DED">
      <w:pPr>
        <w:pStyle w:val="af9"/>
        <w:jc w:val="both"/>
      </w:pPr>
      <w:r>
        <w:t xml:space="preserve">Испытания должны проводится поэтапно согласно </w:t>
      </w:r>
      <w:r w:rsidR="0092627D">
        <w:t>разделу</w:t>
      </w:r>
      <w:r>
        <w:t xml:space="preserve"> «Методы испытаний» настоящего документа.</w:t>
      </w:r>
    </w:p>
    <w:p w14:paraId="2922A1A6" w14:textId="3834664B" w:rsidR="00AA3E7F" w:rsidRPr="00620E44" w:rsidRDefault="00AA3E7F" w:rsidP="00925569">
      <w:pPr>
        <w:pStyle w:val="1"/>
        <w:tabs>
          <w:tab w:val="clear" w:pos="360"/>
          <w:tab w:val="num" w:pos="567"/>
        </w:tabs>
        <w:jc w:val="left"/>
        <w:rPr>
          <w:rFonts w:ascii="Times New Roman" w:hAnsi="Times New Roman"/>
        </w:rPr>
      </w:pPr>
      <w:r w:rsidRPr="00620E44">
        <w:rPr>
          <w:rFonts w:ascii="Times New Roman" w:hAnsi="Times New Roman"/>
        </w:rPr>
        <w:lastRenderedPageBreak/>
        <w:t xml:space="preserve"> </w:t>
      </w:r>
      <w:bookmarkStart w:id="11" w:name="_Toc55630659"/>
      <w:r w:rsidRPr="00620E44">
        <w:rPr>
          <w:rFonts w:ascii="Times New Roman" w:hAnsi="Times New Roman"/>
        </w:rPr>
        <w:t>Условия проведения испытаний</w:t>
      </w:r>
      <w:bookmarkEnd w:id="11"/>
    </w:p>
    <w:p w14:paraId="511C1049" w14:textId="77777777" w:rsidR="00AA3E7F" w:rsidRPr="00620E44" w:rsidRDefault="00AA3E7F" w:rsidP="00CA2050">
      <w:pPr>
        <w:pStyle w:val="21"/>
        <w:numPr>
          <w:ilvl w:val="1"/>
          <w:numId w:val="19"/>
        </w:numPr>
        <w:tabs>
          <w:tab w:val="clear" w:pos="1440"/>
        </w:tabs>
        <w:ind w:left="0"/>
        <w:jc w:val="both"/>
        <w:rPr>
          <w:rFonts w:ascii="Times New Roman" w:hAnsi="Times New Roman"/>
        </w:rPr>
      </w:pPr>
      <w:bookmarkStart w:id="12" w:name="_Toc55630660"/>
      <w:r w:rsidRPr="00620E44">
        <w:rPr>
          <w:rFonts w:ascii="Times New Roman" w:hAnsi="Times New Roman"/>
        </w:rPr>
        <w:t>Условия начала и завершения отдельных этапов испытаний</w:t>
      </w:r>
      <w:bookmarkEnd w:id="12"/>
    </w:p>
    <w:p w14:paraId="010D64A6" w14:textId="47FF52F8" w:rsidR="00076DED" w:rsidRPr="00620E44" w:rsidRDefault="00076DED" w:rsidP="00076DED">
      <w:pPr>
        <w:pStyle w:val="af9"/>
        <w:jc w:val="both"/>
        <w:rPr>
          <w:szCs w:val="24"/>
        </w:rPr>
      </w:pPr>
      <w:r w:rsidRPr="00620E44">
        <w:rPr>
          <w:szCs w:val="24"/>
        </w:rPr>
        <w:t>Испытания должны проводиться в нормальных климатических условиях по ГОСТ</w:t>
      </w:r>
      <w:r w:rsidR="009B710D">
        <w:rPr>
          <w:szCs w:val="24"/>
        </w:rPr>
        <w:t> </w:t>
      </w:r>
      <w:r w:rsidRPr="00620E44">
        <w:rPr>
          <w:szCs w:val="24"/>
        </w:rPr>
        <w:t>22261-94. Условия проведения испытаний приведены ниже:</w:t>
      </w:r>
    </w:p>
    <w:p w14:paraId="7C4A8535" w14:textId="76B07A88" w:rsidR="00076DED" w:rsidRPr="00620E44" w:rsidRDefault="00076DED" w:rsidP="00C434B8">
      <w:pPr>
        <w:numPr>
          <w:ilvl w:val="0"/>
          <w:numId w:val="28"/>
        </w:numPr>
        <w:tabs>
          <w:tab w:val="left" w:pos="1134"/>
        </w:tabs>
        <w:spacing w:line="360" w:lineRule="auto"/>
        <w:ind w:left="0" w:firstLine="709"/>
        <w:jc w:val="both"/>
      </w:pPr>
      <w:r w:rsidRPr="00620E44">
        <w:t xml:space="preserve">температура окружающего воздуха, °С </w:t>
      </w:r>
      <w:r w:rsidR="00A43927">
        <w:t>—</w:t>
      </w:r>
      <w:r w:rsidRPr="00620E44">
        <w:t xml:space="preserve"> 20 ± 5;</w:t>
      </w:r>
    </w:p>
    <w:p w14:paraId="5B47CDA9" w14:textId="1E9F303E" w:rsidR="00076DED" w:rsidRPr="00620E44" w:rsidRDefault="00076DED" w:rsidP="00C434B8">
      <w:pPr>
        <w:numPr>
          <w:ilvl w:val="0"/>
          <w:numId w:val="28"/>
        </w:numPr>
        <w:tabs>
          <w:tab w:val="left" w:pos="1134"/>
        </w:tabs>
        <w:spacing w:line="360" w:lineRule="auto"/>
        <w:ind w:left="0" w:firstLine="709"/>
        <w:jc w:val="both"/>
      </w:pPr>
      <w:r w:rsidRPr="00620E44">
        <w:t xml:space="preserve">относительная влажность, % </w:t>
      </w:r>
      <w:r w:rsidR="00C434B8">
        <w:t>—</w:t>
      </w:r>
      <w:r w:rsidRPr="00620E44">
        <w:t xml:space="preserve"> от 30 до 80;</w:t>
      </w:r>
    </w:p>
    <w:p w14:paraId="211B17E0" w14:textId="1C328DBD" w:rsidR="00076DED" w:rsidRPr="00620E44" w:rsidRDefault="00076DED" w:rsidP="00C434B8">
      <w:pPr>
        <w:numPr>
          <w:ilvl w:val="0"/>
          <w:numId w:val="28"/>
        </w:numPr>
        <w:tabs>
          <w:tab w:val="left" w:pos="1134"/>
        </w:tabs>
        <w:spacing w:line="360" w:lineRule="auto"/>
        <w:ind w:left="0" w:firstLine="709"/>
        <w:jc w:val="both"/>
      </w:pPr>
      <w:r w:rsidRPr="00620E44">
        <w:t xml:space="preserve">атмосферное давление, кПа </w:t>
      </w:r>
      <w:r w:rsidR="00C434B8">
        <w:t>—</w:t>
      </w:r>
      <w:r w:rsidRPr="00620E44">
        <w:t xml:space="preserve"> от 84 до 106;</w:t>
      </w:r>
    </w:p>
    <w:p w14:paraId="0B2BB360" w14:textId="37DDBC71" w:rsidR="00076DED" w:rsidRPr="00620E44" w:rsidRDefault="00076DED" w:rsidP="00C434B8">
      <w:pPr>
        <w:numPr>
          <w:ilvl w:val="0"/>
          <w:numId w:val="28"/>
        </w:numPr>
        <w:tabs>
          <w:tab w:val="left" w:pos="1134"/>
        </w:tabs>
        <w:spacing w:line="360" w:lineRule="auto"/>
        <w:ind w:left="0" w:firstLine="709"/>
        <w:jc w:val="both"/>
      </w:pPr>
      <w:r w:rsidRPr="00620E44">
        <w:t xml:space="preserve">частота питающей электросети, Гц </w:t>
      </w:r>
      <w:r w:rsidR="00C434B8">
        <w:t>—</w:t>
      </w:r>
      <w:r w:rsidRPr="00620E44">
        <w:t xml:space="preserve"> 50 ± 0,5;</w:t>
      </w:r>
    </w:p>
    <w:p w14:paraId="38E361E6" w14:textId="32C0E117" w:rsidR="00AA3E7F" w:rsidRPr="00620E44" w:rsidRDefault="00076DED" w:rsidP="00C434B8">
      <w:pPr>
        <w:numPr>
          <w:ilvl w:val="0"/>
          <w:numId w:val="28"/>
        </w:numPr>
        <w:tabs>
          <w:tab w:val="left" w:pos="1134"/>
        </w:tabs>
        <w:spacing w:line="360" w:lineRule="auto"/>
        <w:ind w:left="0" w:firstLine="709"/>
        <w:jc w:val="both"/>
      </w:pPr>
      <w:r w:rsidRPr="00620E44">
        <w:t xml:space="preserve">напряжение питающей сети переменного тока, В </w:t>
      </w:r>
      <w:r w:rsidR="00C434B8">
        <w:t>—</w:t>
      </w:r>
      <w:r w:rsidRPr="00620E44">
        <w:t xml:space="preserve"> 220 ± 4,4.</w:t>
      </w:r>
    </w:p>
    <w:p w14:paraId="6F5A0280" w14:textId="77777777" w:rsidR="00076DED" w:rsidRPr="00620E44" w:rsidRDefault="00076DED" w:rsidP="00CA2050">
      <w:pPr>
        <w:pStyle w:val="21"/>
        <w:numPr>
          <w:ilvl w:val="1"/>
          <w:numId w:val="19"/>
        </w:numPr>
        <w:tabs>
          <w:tab w:val="clear" w:pos="1440"/>
        </w:tabs>
        <w:ind w:left="0"/>
        <w:jc w:val="both"/>
        <w:rPr>
          <w:rFonts w:ascii="Times New Roman" w:hAnsi="Times New Roman"/>
        </w:rPr>
      </w:pPr>
      <w:bookmarkStart w:id="13" w:name="_Toc55630661"/>
      <w:r w:rsidRPr="00620E44">
        <w:rPr>
          <w:rFonts w:ascii="Times New Roman" w:hAnsi="Times New Roman"/>
        </w:rPr>
        <w:t>Условия начала и завершения отдельных этапов испытаний</w:t>
      </w:r>
      <w:bookmarkEnd w:id="13"/>
    </w:p>
    <w:p w14:paraId="03472C55" w14:textId="5F7808A9" w:rsidR="00076DED" w:rsidRPr="00620E44" w:rsidRDefault="03AE98EA" w:rsidP="00076DED">
      <w:pPr>
        <w:spacing w:line="360" w:lineRule="auto"/>
        <w:ind w:firstLine="708"/>
        <w:jc w:val="both"/>
      </w:pPr>
      <w:r>
        <w:t xml:space="preserve">Необходимым и достаточным условием завершения 1 этапа испытаний и начала 2 этапа испытаний и т. д. вплоть до последнего пункта раздела </w:t>
      </w:r>
      <w:r w:rsidR="009C3A5F">
        <w:t>«М</w:t>
      </w:r>
      <w:r>
        <w:t>етоды испытаний</w:t>
      </w:r>
      <w:r w:rsidR="009C3A5F">
        <w:t>»</w:t>
      </w:r>
      <w:r>
        <w:t xml:space="preserve"> настоящего документа, является успешное завершение проверок, проводимых на 1 этапе, далее втором и т. д. до последнего пункта.</w:t>
      </w:r>
    </w:p>
    <w:p w14:paraId="41E375C3" w14:textId="0C3A30D8" w:rsidR="00AA3E7F" w:rsidRPr="00620E44" w:rsidRDefault="00AA3E7F" w:rsidP="00CA2050">
      <w:pPr>
        <w:pStyle w:val="21"/>
        <w:numPr>
          <w:ilvl w:val="1"/>
          <w:numId w:val="19"/>
        </w:numPr>
        <w:tabs>
          <w:tab w:val="clear" w:pos="1440"/>
        </w:tabs>
        <w:ind w:left="0"/>
        <w:jc w:val="both"/>
        <w:rPr>
          <w:rFonts w:ascii="Times New Roman" w:hAnsi="Times New Roman"/>
        </w:rPr>
      </w:pPr>
      <w:r w:rsidRPr="00620E44">
        <w:rPr>
          <w:rFonts w:ascii="Times New Roman" w:hAnsi="Times New Roman"/>
        </w:rPr>
        <w:t xml:space="preserve"> </w:t>
      </w:r>
      <w:bookmarkStart w:id="14" w:name="_Toc55630662"/>
      <w:r w:rsidRPr="00A436CC">
        <w:rPr>
          <w:rFonts w:ascii="Times New Roman" w:hAnsi="Times New Roman"/>
        </w:rPr>
        <w:t>Ограничен</w:t>
      </w:r>
      <w:r w:rsidR="00A436CC" w:rsidRPr="00A436CC">
        <w:rPr>
          <w:rFonts w:ascii="Times New Roman" w:hAnsi="Times New Roman"/>
        </w:rPr>
        <w:t>ия</w:t>
      </w:r>
      <w:r w:rsidRPr="00A436CC">
        <w:rPr>
          <w:rFonts w:ascii="Times New Roman" w:hAnsi="Times New Roman"/>
        </w:rPr>
        <w:t xml:space="preserve"> в условия</w:t>
      </w:r>
      <w:r w:rsidR="00A436CC" w:rsidRPr="00A436CC">
        <w:rPr>
          <w:rFonts w:ascii="Times New Roman" w:hAnsi="Times New Roman"/>
        </w:rPr>
        <w:t>х</w:t>
      </w:r>
      <w:r w:rsidRPr="00620E44">
        <w:rPr>
          <w:rFonts w:ascii="Times New Roman" w:hAnsi="Times New Roman"/>
        </w:rPr>
        <w:t xml:space="preserve"> проведения испытаний</w:t>
      </w:r>
      <w:bookmarkEnd w:id="14"/>
    </w:p>
    <w:p w14:paraId="4490DCFD" w14:textId="77777777" w:rsidR="00AA3E7F" w:rsidRPr="00620E44" w:rsidRDefault="00076DED" w:rsidP="00B90324">
      <w:pPr>
        <w:spacing w:line="360" w:lineRule="auto"/>
        <w:ind w:firstLine="708"/>
        <w:jc w:val="both"/>
      </w:pPr>
      <w:r w:rsidRPr="00620E44">
        <w:t>Климатические 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14:paraId="2E6D685C" w14:textId="77777777" w:rsidR="00076DED" w:rsidRPr="00620E44" w:rsidRDefault="00076DED" w:rsidP="00CA2050">
      <w:pPr>
        <w:pStyle w:val="21"/>
        <w:numPr>
          <w:ilvl w:val="1"/>
          <w:numId w:val="19"/>
        </w:numPr>
        <w:tabs>
          <w:tab w:val="clear" w:pos="1440"/>
        </w:tabs>
        <w:ind w:left="0"/>
        <w:jc w:val="both"/>
        <w:rPr>
          <w:rFonts w:ascii="Times New Roman" w:hAnsi="Times New Roman"/>
        </w:rPr>
      </w:pPr>
      <w:bookmarkStart w:id="15" w:name="_Toc55630663"/>
      <w:r w:rsidRPr="00620E44">
        <w:rPr>
          <w:rFonts w:ascii="Times New Roman" w:hAnsi="Times New Roman"/>
        </w:rPr>
        <w:t>Требования к техническому обслуживанию</w:t>
      </w:r>
      <w:bookmarkEnd w:id="15"/>
    </w:p>
    <w:p w14:paraId="7F53D432" w14:textId="77777777" w:rsidR="00076DED" w:rsidRPr="00620E44" w:rsidRDefault="00076DED" w:rsidP="00B90324">
      <w:pPr>
        <w:pStyle w:val="a8"/>
        <w:jc w:val="both"/>
      </w:pPr>
      <w:r w:rsidRPr="00620E44">
        <w:t>Требования к техническому обслуживанию не предъявляются.</w:t>
      </w:r>
    </w:p>
    <w:p w14:paraId="6D917089" w14:textId="77777777" w:rsidR="00076DED" w:rsidRPr="00620E44" w:rsidRDefault="00076DED" w:rsidP="00CA2050">
      <w:pPr>
        <w:pStyle w:val="21"/>
        <w:numPr>
          <w:ilvl w:val="1"/>
          <w:numId w:val="19"/>
        </w:numPr>
        <w:tabs>
          <w:tab w:val="clear" w:pos="1440"/>
        </w:tabs>
        <w:ind w:left="0"/>
        <w:jc w:val="both"/>
        <w:rPr>
          <w:rFonts w:ascii="Times New Roman" w:hAnsi="Times New Roman"/>
        </w:rPr>
      </w:pPr>
      <w:bookmarkStart w:id="16" w:name="_Toc55630664"/>
      <w:r w:rsidRPr="00620E44">
        <w:rPr>
          <w:rFonts w:ascii="Times New Roman" w:hAnsi="Times New Roman"/>
        </w:rPr>
        <w:t>Меры, обеспечивающие безопасность и безаварийность проведения испытаний</w:t>
      </w:r>
      <w:bookmarkEnd w:id="16"/>
    </w:p>
    <w:p w14:paraId="533AD981" w14:textId="03CF5887" w:rsidR="00076DED" w:rsidRPr="00620E44" w:rsidRDefault="00076DED" w:rsidP="00076DED">
      <w:pPr>
        <w:spacing w:line="360" w:lineRule="auto"/>
        <w:ind w:firstLine="708"/>
        <w:jc w:val="both"/>
      </w:pPr>
      <w:r w:rsidRPr="00620E44">
        <w:rPr>
          <w:shd w:val="clear" w:color="auto" w:fill="FFFFFF"/>
        </w:rPr>
        <w:t>При проведении испытаний заказчик должен обеспечить соблюдение требований безопасности, установленных ГОСТ</w:t>
      </w:r>
      <w:r w:rsidR="00B90324">
        <w:rPr>
          <w:shd w:val="clear" w:color="auto" w:fill="FFFFFF"/>
        </w:rPr>
        <w:t> </w:t>
      </w:r>
      <w:r w:rsidRPr="00620E44">
        <w:rPr>
          <w:shd w:val="clear" w:color="auto" w:fill="FFFFFF"/>
        </w:rPr>
        <w:t>12.2.007.0–75, ГОСТ</w:t>
      </w:r>
      <w:r w:rsidR="00B90324">
        <w:rPr>
          <w:shd w:val="clear" w:color="auto" w:fill="FFFFFF"/>
        </w:rPr>
        <w:t> </w:t>
      </w:r>
      <w:r w:rsidRPr="00620E44">
        <w:rPr>
          <w:shd w:val="clear" w:color="auto" w:fill="FFFFFF"/>
        </w:rPr>
        <w:t>12.2.007.3-75, «Правилами техники безопасности при эксплуатации электроустановок потребителей», и «Правилами технической эксплуатации электроустановок потребителей».</w:t>
      </w:r>
    </w:p>
    <w:p w14:paraId="52E56223" w14:textId="77777777" w:rsidR="00076DED" w:rsidRPr="00620E44" w:rsidRDefault="00076DED" w:rsidP="00076DED">
      <w:pPr>
        <w:pStyle w:val="a8"/>
      </w:pPr>
    </w:p>
    <w:p w14:paraId="2DAF4962" w14:textId="77777777" w:rsidR="00076DED" w:rsidRPr="00620E44" w:rsidRDefault="00076DED" w:rsidP="00CA2050">
      <w:pPr>
        <w:pStyle w:val="21"/>
        <w:numPr>
          <w:ilvl w:val="1"/>
          <w:numId w:val="19"/>
        </w:numPr>
        <w:tabs>
          <w:tab w:val="clear" w:pos="1440"/>
        </w:tabs>
        <w:ind w:left="0"/>
        <w:jc w:val="both"/>
        <w:rPr>
          <w:rFonts w:ascii="Times New Roman" w:hAnsi="Times New Roman"/>
        </w:rPr>
      </w:pPr>
      <w:bookmarkStart w:id="17" w:name="_Toc55630665"/>
      <w:r w:rsidRPr="00620E44">
        <w:rPr>
          <w:rFonts w:ascii="Times New Roman" w:hAnsi="Times New Roman"/>
        </w:rPr>
        <w:lastRenderedPageBreak/>
        <w:t>Область применения испытуемой программы</w:t>
      </w:r>
      <w:bookmarkEnd w:id="17"/>
    </w:p>
    <w:p w14:paraId="085D1815" w14:textId="6B599DCD" w:rsidR="00076DED" w:rsidRPr="00620E44" w:rsidRDefault="00076DED" w:rsidP="00076DED">
      <w:pPr>
        <w:spacing w:line="360" w:lineRule="auto"/>
        <w:ind w:firstLine="708"/>
        <w:jc w:val="both"/>
      </w:pPr>
      <w:r w:rsidRPr="00620E44">
        <w:t>Заказчик совместно с исполнителем проводят все подготовительные мероприятия для проведения испытаний на объекте заказчика, а также проводят испытания в соответствии с настоящей программой и методиками.</w:t>
      </w:r>
    </w:p>
    <w:p w14:paraId="64D71486" w14:textId="1D12A109" w:rsidR="00076DED" w:rsidRPr="00620E44" w:rsidRDefault="00076DED" w:rsidP="00076DED">
      <w:pPr>
        <w:spacing w:line="360" w:lineRule="auto"/>
        <w:ind w:firstLine="708"/>
        <w:jc w:val="both"/>
        <w:rPr>
          <w:b/>
          <w:bCs/>
          <w:sz w:val="30"/>
          <w:szCs w:val="30"/>
          <w:lang w:eastAsia="en-US"/>
        </w:rPr>
      </w:pPr>
      <w:r w:rsidRPr="00620E44">
        <w:t>Заказчик осуществляет контроль проведения испытаний.</w:t>
      </w:r>
    </w:p>
    <w:p w14:paraId="458E27CA" w14:textId="77777777" w:rsidR="0066065D" w:rsidRPr="00620E44" w:rsidRDefault="0066065D" w:rsidP="00CA2050">
      <w:pPr>
        <w:pStyle w:val="21"/>
        <w:numPr>
          <w:ilvl w:val="1"/>
          <w:numId w:val="19"/>
        </w:numPr>
        <w:tabs>
          <w:tab w:val="clear" w:pos="1440"/>
        </w:tabs>
        <w:ind w:left="0"/>
        <w:jc w:val="both"/>
        <w:rPr>
          <w:rFonts w:ascii="Times New Roman" w:hAnsi="Times New Roman"/>
        </w:rPr>
      </w:pPr>
      <w:bookmarkStart w:id="18" w:name="_Toc55630666"/>
      <w:r w:rsidRPr="00620E44">
        <w:rPr>
          <w:rFonts w:ascii="Times New Roman" w:hAnsi="Times New Roman"/>
        </w:rPr>
        <w:t>Требования к персоналу, проводящему испытания</w:t>
      </w:r>
      <w:bookmarkEnd w:id="18"/>
    </w:p>
    <w:p w14:paraId="05515079" w14:textId="0108FA3C" w:rsidR="002F3DA3" w:rsidRPr="00620E44" w:rsidRDefault="002F3DA3" w:rsidP="0059555E">
      <w:pPr>
        <w:pStyle w:val="af9"/>
        <w:jc w:val="both"/>
      </w:pPr>
      <w:r w:rsidRPr="00620E44">
        <w:rPr>
          <w:szCs w:val="24"/>
        </w:rPr>
        <w:t>Персонал, проводящий испытания,</w:t>
      </w:r>
      <w:r>
        <w:rPr>
          <w:szCs w:val="24"/>
        </w:rPr>
        <w:t xml:space="preserve"> </w:t>
      </w:r>
      <w:r w:rsidRPr="002F3DA3">
        <w:t>должен обладать практическими навыками работы с графическим пользовательским интерфейсом операционной системы,</w:t>
      </w:r>
      <w:r w:rsidR="006C6898">
        <w:t xml:space="preserve"> знаниями языка программирования </w:t>
      </w:r>
      <w:r w:rsidR="006C6898">
        <w:rPr>
          <w:lang w:val="en-US"/>
        </w:rPr>
        <w:t>Java</w:t>
      </w:r>
      <w:r w:rsidR="006C6898">
        <w:t>,</w:t>
      </w:r>
      <w:r w:rsidRPr="002F3DA3">
        <w:t xml:space="preserve"> а также способностью понимать английский язык (или иметь средства для перевода).</w:t>
      </w:r>
    </w:p>
    <w:p w14:paraId="2E310A08" w14:textId="75D465C8" w:rsidR="76B50284" w:rsidRPr="00620E44" w:rsidRDefault="76B50284" w:rsidP="002B13EC">
      <w:pPr>
        <w:pStyle w:val="1"/>
        <w:tabs>
          <w:tab w:val="clear" w:pos="360"/>
        </w:tabs>
        <w:spacing w:before="0"/>
        <w:jc w:val="both"/>
        <w:rPr>
          <w:rFonts w:ascii="Times New Roman" w:eastAsia="Consolas" w:hAnsi="Times New Roman"/>
          <w:color w:val="000000" w:themeColor="text1"/>
        </w:rPr>
      </w:pPr>
      <w:bookmarkStart w:id="19" w:name="_Toc55630667"/>
      <w:r w:rsidRPr="00620E44">
        <w:rPr>
          <w:rFonts w:ascii="Times New Roman" w:hAnsi="Times New Roman"/>
        </w:rPr>
        <w:lastRenderedPageBreak/>
        <w:t>Методы испытаний</w:t>
      </w:r>
      <w:bookmarkEnd w:id="19"/>
    </w:p>
    <w:p w14:paraId="2D2843B5" w14:textId="77777777" w:rsidR="00F37280" w:rsidRPr="00620E44" w:rsidRDefault="00F37280" w:rsidP="00CA2050">
      <w:pPr>
        <w:pStyle w:val="aff0"/>
        <w:numPr>
          <w:ilvl w:val="0"/>
          <w:numId w:val="2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620E44">
        <w:rPr>
          <w:color w:val="000000"/>
        </w:rPr>
        <w:t xml:space="preserve">Тестовый сценарий </w:t>
      </w:r>
      <w:proofErr w:type="spellStart"/>
      <w:r w:rsidRPr="00620E44">
        <w:rPr>
          <w:color w:val="000000"/>
        </w:rPr>
        <w:t>testIsLibraryInit</w:t>
      </w:r>
      <w:proofErr w:type="spellEnd"/>
    </w:p>
    <w:p w14:paraId="7CBA4BCB" w14:textId="77777777" w:rsidR="00F37280" w:rsidRPr="00620E44" w:rsidRDefault="00F37280" w:rsidP="00CA2050">
      <w:pPr>
        <w:pStyle w:val="aff0"/>
        <w:numPr>
          <w:ilvl w:val="1"/>
          <w:numId w:val="2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620E44">
        <w:rPr>
          <w:color w:val="000000"/>
        </w:rPr>
        <w:t>Дескриптор теста</w:t>
      </w:r>
    </w:p>
    <w:p w14:paraId="11FAB12C" w14:textId="77777777" w:rsidR="00F37280" w:rsidRPr="00620E44" w:rsidRDefault="00F37280" w:rsidP="00620E44">
      <w:pPr>
        <w:pStyle w:val="aff0"/>
        <w:spacing w:before="0" w:beforeAutospacing="0" w:after="0" w:afterAutospacing="0" w:line="360" w:lineRule="auto"/>
        <w:ind w:firstLine="708"/>
        <w:jc w:val="both"/>
        <w:rPr>
          <w:color w:val="000000"/>
        </w:rPr>
      </w:pPr>
      <w:r w:rsidRPr="00620E44">
        <w:rPr>
          <w:color w:val="000000"/>
        </w:rPr>
        <w:t>ADM–1001.</w:t>
      </w:r>
    </w:p>
    <w:p w14:paraId="596B935D" w14:textId="77777777" w:rsidR="00F37280" w:rsidRPr="00620E44" w:rsidRDefault="00F37280" w:rsidP="00CA2050">
      <w:pPr>
        <w:pStyle w:val="aff0"/>
        <w:numPr>
          <w:ilvl w:val="1"/>
          <w:numId w:val="2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620E44">
        <w:rPr>
          <w:color w:val="000000"/>
        </w:rPr>
        <w:t>Описание теста</w:t>
      </w:r>
    </w:p>
    <w:p w14:paraId="0F014156" w14:textId="77777777" w:rsidR="00F37280" w:rsidRPr="00620E44" w:rsidRDefault="00F37280" w:rsidP="0071370E">
      <w:pPr>
        <w:pStyle w:val="aff0"/>
        <w:spacing w:before="0" w:beforeAutospacing="0" w:after="0" w:afterAutospacing="0" w:line="360" w:lineRule="auto"/>
        <w:ind w:firstLine="708"/>
        <w:jc w:val="both"/>
        <w:rPr>
          <w:color w:val="000000"/>
        </w:rPr>
      </w:pPr>
      <w:r w:rsidRPr="00620E44">
        <w:rPr>
          <w:color w:val="000000"/>
        </w:rPr>
        <w:t>Тест нацелен проверить работоспособность библиотеки чтения/записи.</w:t>
      </w:r>
    </w:p>
    <w:p w14:paraId="3E343EF5" w14:textId="44BA28E7" w:rsidR="00F37280" w:rsidRPr="00620E44" w:rsidRDefault="00F37280" w:rsidP="00CA2050">
      <w:pPr>
        <w:pStyle w:val="aff0"/>
        <w:numPr>
          <w:ilvl w:val="1"/>
          <w:numId w:val="2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620E44">
        <w:rPr>
          <w:color w:val="000000"/>
        </w:rPr>
        <w:t>Тестируемый модуль</w:t>
      </w:r>
    </w:p>
    <w:p w14:paraId="7560181D" w14:textId="01F0A31C" w:rsidR="00F37280" w:rsidRPr="00620E44" w:rsidRDefault="00F37280" w:rsidP="0071370E">
      <w:pPr>
        <w:pStyle w:val="aff0"/>
        <w:numPr>
          <w:ilvl w:val="2"/>
          <w:numId w:val="25"/>
        </w:numPr>
        <w:spacing w:before="0" w:beforeAutospacing="0" w:after="0" w:afterAutospacing="0" w:line="360" w:lineRule="auto"/>
        <w:ind w:left="709" w:firstLine="11"/>
        <w:jc w:val="both"/>
        <w:textAlignment w:val="baseline"/>
        <w:rPr>
          <w:color w:val="000000"/>
        </w:rPr>
      </w:pPr>
      <w:proofErr w:type="spellStart"/>
      <w:r w:rsidRPr="00620E44">
        <w:rPr>
          <w:color w:val="000000"/>
        </w:rPr>
        <w:t>AccountsDataManager</w:t>
      </w:r>
      <w:proofErr w:type="spellEnd"/>
      <w:r w:rsidRPr="00620E44">
        <w:rPr>
          <w:color w:val="000000"/>
        </w:rPr>
        <w:t xml:space="preserve"> </w:t>
      </w:r>
      <w:r w:rsidR="00735162">
        <w:rPr>
          <w:color w:val="000000"/>
        </w:rPr>
        <w:t>—</w:t>
      </w:r>
      <w:r w:rsidRPr="00620E44">
        <w:rPr>
          <w:color w:val="000000"/>
        </w:rPr>
        <w:t xml:space="preserve"> файловый менеджер приложения, чтение/запись данных аккаунтов пользователей в файл.</w:t>
      </w:r>
    </w:p>
    <w:p w14:paraId="028A0BF2" w14:textId="34C0109E" w:rsidR="00F37280" w:rsidRPr="00620E44" w:rsidRDefault="00F37280" w:rsidP="00CA2050">
      <w:pPr>
        <w:pStyle w:val="aff0"/>
        <w:numPr>
          <w:ilvl w:val="1"/>
          <w:numId w:val="2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620E44">
        <w:rPr>
          <w:color w:val="000000"/>
        </w:rPr>
        <w:t>Тестируемые функции</w:t>
      </w:r>
    </w:p>
    <w:p w14:paraId="04F8FCB0" w14:textId="77777777" w:rsidR="00F37280" w:rsidRPr="00620E44" w:rsidRDefault="00F37280" w:rsidP="00CA2050">
      <w:pPr>
        <w:pStyle w:val="aff0"/>
        <w:numPr>
          <w:ilvl w:val="2"/>
          <w:numId w:val="2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proofErr w:type="gramStart"/>
      <w:r w:rsidRPr="00620E44">
        <w:rPr>
          <w:color w:val="000000"/>
        </w:rPr>
        <w:t>init(</w:t>
      </w:r>
      <w:proofErr w:type="gramEnd"/>
      <w:r w:rsidRPr="00620E44">
        <w:rPr>
          <w:color w:val="000000"/>
        </w:rPr>
        <w:t>) – функция инициализации библиотеки чтения/записи.</w:t>
      </w:r>
    </w:p>
    <w:p w14:paraId="5F02A123" w14:textId="77777777" w:rsidR="00F37280" w:rsidRPr="00620E44" w:rsidRDefault="00F37280" w:rsidP="00CA2050">
      <w:pPr>
        <w:pStyle w:val="aff0"/>
        <w:numPr>
          <w:ilvl w:val="1"/>
          <w:numId w:val="2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620E44">
        <w:rPr>
          <w:color w:val="000000"/>
        </w:rPr>
        <w:t>Шаги сценария</w:t>
      </w:r>
    </w:p>
    <w:p w14:paraId="02ECAB34" w14:textId="77777777" w:rsidR="00F37280" w:rsidRPr="00620E44" w:rsidRDefault="00F37280" w:rsidP="00CA2050">
      <w:pPr>
        <w:pStyle w:val="aff0"/>
        <w:numPr>
          <w:ilvl w:val="2"/>
          <w:numId w:val="2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620E44">
        <w:rPr>
          <w:color w:val="000000"/>
        </w:rPr>
        <w:t xml:space="preserve">В функции </w:t>
      </w:r>
      <w:proofErr w:type="gramStart"/>
      <w:r w:rsidRPr="00620E44">
        <w:rPr>
          <w:color w:val="000000"/>
        </w:rPr>
        <w:t>main(</w:t>
      </w:r>
      <w:proofErr w:type="gramEnd"/>
      <w:r w:rsidRPr="00620E44">
        <w:rPr>
          <w:color w:val="000000"/>
        </w:rPr>
        <w:t xml:space="preserve">) инициализируем модуль </w:t>
      </w:r>
      <w:proofErr w:type="spellStart"/>
      <w:r w:rsidRPr="00620E44">
        <w:rPr>
          <w:color w:val="000000"/>
        </w:rPr>
        <w:t>AccountsDataManager</w:t>
      </w:r>
      <w:proofErr w:type="spellEnd"/>
      <w:r w:rsidRPr="00620E44">
        <w:rPr>
          <w:color w:val="000000"/>
        </w:rPr>
        <w:t>.</w:t>
      </w:r>
    </w:p>
    <w:p w14:paraId="4C7098DF" w14:textId="14F36628" w:rsidR="00F37280" w:rsidRPr="00620E44" w:rsidRDefault="00F37280" w:rsidP="00CA2050">
      <w:pPr>
        <w:pStyle w:val="aff0"/>
        <w:numPr>
          <w:ilvl w:val="2"/>
          <w:numId w:val="2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620E44">
        <w:rPr>
          <w:color w:val="000000"/>
        </w:rPr>
        <w:t xml:space="preserve">Вызываем функцию модуля </w:t>
      </w:r>
      <w:r w:rsidR="00735162">
        <w:rPr>
          <w:color w:val="000000"/>
        </w:rPr>
        <w:t>—</w:t>
      </w:r>
      <w:r w:rsidRPr="00620E44">
        <w:rPr>
          <w:color w:val="000000"/>
        </w:rPr>
        <w:t xml:space="preserve"> </w:t>
      </w:r>
      <w:proofErr w:type="gramStart"/>
      <w:r w:rsidRPr="00620E44">
        <w:rPr>
          <w:color w:val="000000"/>
        </w:rPr>
        <w:t>init(</w:t>
      </w:r>
      <w:proofErr w:type="gramEnd"/>
      <w:r w:rsidRPr="00620E44">
        <w:rPr>
          <w:color w:val="000000"/>
        </w:rPr>
        <w:t>).</w:t>
      </w:r>
    </w:p>
    <w:p w14:paraId="16A57896" w14:textId="077F5996" w:rsidR="00F37280" w:rsidRPr="00620E44" w:rsidRDefault="00F37280" w:rsidP="00CA2050">
      <w:pPr>
        <w:pStyle w:val="aff0"/>
        <w:numPr>
          <w:ilvl w:val="2"/>
          <w:numId w:val="2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620E44">
        <w:rPr>
          <w:color w:val="000000"/>
        </w:rPr>
        <w:t xml:space="preserve">Вызываем функцию модуля </w:t>
      </w:r>
      <w:r w:rsidR="00735162">
        <w:rPr>
          <w:color w:val="000000"/>
        </w:rPr>
        <w:t>—</w:t>
      </w:r>
      <w:r w:rsidRPr="00620E44">
        <w:rPr>
          <w:color w:val="000000"/>
        </w:rPr>
        <w:t xml:space="preserve"> </w:t>
      </w:r>
      <w:proofErr w:type="spellStart"/>
      <w:proofErr w:type="gramStart"/>
      <w:r w:rsidRPr="00620E44">
        <w:rPr>
          <w:color w:val="000000"/>
        </w:rPr>
        <w:t>free</w:t>
      </w:r>
      <w:proofErr w:type="spellEnd"/>
      <w:r w:rsidRPr="00620E44">
        <w:rPr>
          <w:color w:val="000000"/>
        </w:rPr>
        <w:t>(</w:t>
      </w:r>
      <w:proofErr w:type="gramEnd"/>
      <w:r w:rsidRPr="00620E44">
        <w:rPr>
          <w:color w:val="000000"/>
        </w:rPr>
        <w:t>).</w:t>
      </w:r>
    </w:p>
    <w:p w14:paraId="650FC73D" w14:textId="77777777" w:rsidR="00F37280" w:rsidRPr="00620E44" w:rsidRDefault="00F37280" w:rsidP="00CA2050">
      <w:pPr>
        <w:pStyle w:val="aff0"/>
        <w:numPr>
          <w:ilvl w:val="2"/>
          <w:numId w:val="2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620E44">
        <w:rPr>
          <w:color w:val="000000"/>
        </w:rPr>
        <w:t>Компилируем проект.</w:t>
      </w:r>
    </w:p>
    <w:p w14:paraId="295B6A92" w14:textId="77777777" w:rsidR="00F37280" w:rsidRPr="00620E44" w:rsidRDefault="00F37280" w:rsidP="00CA2050">
      <w:pPr>
        <w:pStyle w:val="aff0"/>
        <w:numPr>
          <w:ilvl w:val="2"/>
          <w:numId w:val="2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620E44">
        <w:rPr>
          <w:color w:val="000000"/>
        </w:rPr>
        <w:t>Запускаем приложение.</w:t>
      </w:r>
    </w:p>
    <w:p w14:paraId="33141CBC" w14:textId="77777777" w:rsidR="00F37280" w:rsidRPr="00620E44" w:rsidRDefault="00F37280" w:rsidP="00CA2050">
      <w:pPr>
        <w:pStyle w:val="aff0"/>
        <w:numPr>
          <w:ilvl w:val="1"/>
          <w:numId w:val="2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620E44">
        <w:rPr>
          <w:color w:val="000000"/>
        </w:rPr>
        <w:t>Постусловия</w:t>
      </w:r>
    </w:p>
    <w:p w14:paraId="07547A01" w14:textId="2A0DE96E" w:rsidR="00383F1F" w:rsidRPr="00620E44" w:rsidRDefault="00F37280" w:rsidP="0071370E">
      <w:pPr>
        <w:pStyle w:val="aff0"/>
        <w:numPr>
          <w:ilvl w:val="2"/>
          <w:numId w:val="25"/>
        </w:numPr>
        <w:spacing w:before="0" w:beforeAutospacing="0" w:after="0" w:afterAutospacing="0" w:line="360" w:lineRule="auto"/>
        <w:ind w:left="709" w:firstLine="11"/>
        <w:jc w:val="both"/>
        <w:textAlignment w:val="baseline"/>
        <w:rPr>
          <w:color w:val="000000"/>
        </w:rPr>
      </w:pPr>
      <w:r w:rsidRPr="00620E44">
        <w:rPr>
          <w:color w:val="000000"/>
        </w:rPr>
        <w:t xml:space="preserve">После выполнения п. 1.5.5, убеждаемся в наличии файла </w:t>
      </w:r>
      <w:proofErr w:type="spellStart"/>
      <w:r w:rsidRPr="00620E44">
        <w:rPr>
          <w:color w:val="000000"/>
        </w:rPr>
        <w:t>profile.prf</w:t>
      </w:r>
      <w:proofErr w:type="spellEnd"/>
      <w:r w:rsidRPr="00620E44">
        <w:rPr>
          <w:color w:val="000000"/>
        </w:rPr>
        <w:t xml:space="preserve"> в корневом каталоге приложения.</w:t>
      </w:r>
    </w:p>
    <w:p w14:paraId="08D8912D" w14:textId="77777777" w:rsidR="00F37280" w:rsidRPr="00620E44" w:rsidRDefault="00F37280" w:rsidP="00CA2050">
      <w:pPr>
        <w:pStyle w:val="aff0"/>
        <w:numPr>
          <w:ilvl w:val="0"/>
          <w:numId w:val="2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620E44">
        <w:rPr>
          <w:color w:val="000000"/>
        </w:rPr>
        <w:t xml:space="preserve">Тестовый сценарий </w:t>
      </w:r>
      <w:proofErr w:type="spellStart"/>
      <w:r w:rsidRPr="00620E44">
        <w:rPr>
          <w:color w:val="000000"/>
        </w:rPr>
        <w:t>testIsLibraryFree</w:t>
      </w:r>
      <w:proofErr w:type="spellEnd"/>
    </w:p>
    <w:p w14:paraId="7746226B" w14:textId="77777777" w:rsidR="00F37280" w:rsidRPr="00620E44" w:rsidRDefault="00F37280" w:rsidP="00CA2050">
      <w:pPr>
        <w:pStyle w:val="aff0"/>
        <w:numPr>
          <w:ilvl w:val="1"/>
          <w:numId w:val="2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620E44">
        <w:rPr>
          <w:color w:val="000000"/>
        </w:rPr>
        <w:t>Дескриптор теста</w:t>
      </w:r>
    </w:p>
    <w:p w14:paraId="58A3501E" w14:textId="77777777" w:rsidR="00F37280" w:rsidRPr="00620E44" w:rsidRDefault="00F37280" w:rsidP="0071370E">
      <w:pPr>
        <w:pStyle w:val="aff0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</w:rPr>
      </w:pPr>
      <w:r w:rsidRPr="00620E44">
        <w:rPr>
          <w:color w:val="000000"/>
        </w:rPr>
        <w:t>ADM–1002.</w:t>
      </w:r>
    </w:p>
    <w:p w14:paraId="0C456272" w14:textId="77777777" w:rsidR="00F37280" w:rsidRPr="00620E44" w:rsidRDefault="00F37280" w:rsidP="00CA2050">
      <w:pPr>
        <w:pStyle w:val="aff0"/>
        <w:numPr>
          <w:ilvl w:val="1"/>
          <w:numId w:val="2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620E44">
        <w:rPr>
          <w:color w:val="000000"/>
        </w:rPr>
        <w:t>Описание теста</w:t>
      </w:r>
    </w:p>
    <w:p w14:paraId="5CDE7732" w14:textId="77777777" w:rsidR="00F37280" w:rsidRPr="00620E44" w:rsidRDefault="00F37280" w:rsidP="0071370E">
      <w:pPr>
        <w:pStyle w:val="aff0"/>
        <w:spacing w:before="0" w:beforeAutospacing="0" w:after="0" w:afterAutospacing="0" w:line="360" w:lineRule="auto"/>
        <w:ind w:left="426" w:firstLine="283"/>
        <w:jc w:val="both"/>
        <w:textAlignment w:val="baseline"/>
        <w:rPr>
          <w:color w:val="000000"/>
        </w:rPr>
      </w:pPr>
      <w:r w:rsidRPr="00620E44">
        <w:rPr>
          <w:color w:val="000000"/>
        </w:rPr>
        <w:t>Тест нацелен выявить утечку памяти при многократной инициализации и освобождения ресурсов библиотеки чтения/записи файла.</w:t>
      </w:r>
    </w:p>
    <w:p w14:paraId="5D8F9374" w14:textId="0807A799" w:rsidR="00F37280" w:rsidRPr="00620E44" w:rsidRDefault="00F37280" w:rsidP="00CA2050">
      <w:pPr>
        <w:pStyle w:val="aff0"/>
        <w:numPr>
          <w:ilvl w:val="1"/>
          <w:numId w:val="2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620E44">
        <w:rPr>
          <w:color w:val="000000"/>
        </w:rPr>
        <w:t>Тестируемый модуль</w:t>
      </w:r>
    </w:p>
    <w:p w14:paraId="68189E42" w14:textId="71CF28A1" w:rsidR="00F37280" w:rsidRPr="00620E44" w:rsidRDefault="00F37280" w:rsidP="0071370E">
      <w:pPr>
        <w:pStyle w:val="aff0"/>
        <w:numPr>
          <w:ilvl w:val="2"/>
          <w:numId w:val="25"/>
        </w:numPr>
        <w:spacing w:before="0" w:beforeAutospacing="0" w:after="0" w:afterAutospacing="0" w:line="360" w:lineRule="auto"/>
        <w:ind w:left="709" w:firstLine="11"/>
        <w:jc w:val="both"/>
        <w:textAlignment w:val="baseline"/>
        <w:rPr>
          <w:color w:val="000000"/>
        </w:rPr>
      </w:pPr>
      <w:proofErr w:type="spellStart"/>
      <w:r w:rsidRPr="00620E44">
        <w:rPr>
          <w:color w:val="000000"/>
        </w:rPr>
        <w:t>AccountsDataManager</w:t>
      </w:r>
      <w:proofErr w:type="spellEnd"/>
      <w:r w:rsidRPr="00620E44">
        <w:rPr>
          <w:color w:val="000000"/>
        </w:rPr>
        <w:t xml:space="preserve"> </w:t>
      </w:r>
      <w:r w:rsidR="00735162">
        <w:rPr>
          <w:color w:val="000000"/>
        </w:rPr>
        <w:t>—</w:t>
      </w:r>
      <w:r w:rsidRPr="00620E44">
        <w:rPr>
          <w:color w:val="000000"/>
        </w:rPr>
        <w:t xml:space="preserve"> файловый менеджер приложения, чтение/запись данных аккаунтов пользователей в файл.</w:t>
      </w:r>
    </w:p>
    <w:p w14:paraId="137C3102" w14:textId="474A4A0D" w:rsidR="00F37280" w:rsidRPr="00620E44" w:rsidRDefault="00F37280" w:rsidP="00CA2050">
      <w:pPr>
        <w:pStyle w:val="aff0"/>
        <w:numPr>
          <w:ilvl w:val="1"/>
          <w:numId w:val="2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620E44">
        <w:rPr>
          <w:color w:val="000000"/>
        </w:rPr>
        <w:t>Тестируемые функции</w:t>
      </w:r>
    </w:p>
    <w:p w14:paraId="1E70C3D7" w14:textId="6B955BCC" w:rsidR="00F37280" w:rsidRPr="00620E44" w:rsidRDefault="00F37280" w:rsidP="00CA2050">
      <w:pPr>
        <w:pStyle w:val="aff0"/>
        <w:numPr>
          <w:ilvl w:val="2"/>
          <w:numId w:val="2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proofErr w:type="spellStart"/>
      <w:proofErr w:type="gramStart"/>
      <w:r w:rsidRPr="00620E44">
        <w:rPr>
          <w:color w:val="000000"/>
        </w:rPr>
        <w:t>free</w:t>
      </w:r>
      <w:proofErr w:type="spellEnd"/>
      <w:r w:rsidRPr="00620E44">
        <w:rPr>
          <w:color w:val="000000"/>
        </w:rPr>
        <w:t>(</w:t>
      </w:r>
      <w:proofErr w:type="gramEnd"/>
      <w:r w:rsidRPr="00620E44">
        <w:rPr>
          <w:color w:val="000000"/>
        </w:rPr>
        <w:t xml:space="preserve">) </w:t>
      </w:r>
      <w:r w:rsidR="00735162">
        <w:rPr>
          <w:color w:val="000000"/>
        </w:rPr>
        <w:t>—</w:t>
      </w:r>
      <w:r w:rsidRPr="00620E44">
        <w:rPr>
          <w:color w:val="000000"/>
        </w:rPr>
        <w:t xml:space="preserve"> функция </w:t>
      </w:r>
      <w:proofErr w:type="spellStart"/>
      <w:r w:rsidRPr="00620E44">
        <w:rPr>
          <w:color w:val="000000"/>
        </w:rPr>
        <w:t>деинициализации</w:t>
      </w:r>
      <w:proofErr w:type="spellEnd"/>
      <w:r w:rsidRPr="00620E44">
        <w:rPr>
          <w:color w:val="000000"/>
        </w:rPr>
        <w:t xml:space="preserve"> библиотеки чтения/записи.</w:t>
      </w:r>
    </w:p>
    <w:p w14:paraId="6715C5BA" w14:textId="77777777" w:rsidR="00F37280" w:rsidRPr="00620E44" w:rsidRDefault="00F37280" w:rsidP="00CA2050">
      <w:pPr>
        <w:pStyle w:val="aff0"/>
        <w:numPr>
          <w:ilvl w:val="1"/>
          <w:numId w:val="2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620E44">
        <w:rPr>
          <w:color w:val="000000"/>
        </w:rPr>
        <w:t>Шаги сценария</w:t>
      </w:r>
    </w:p>
    <w:p w14:paraId="494F5A5E" w14:textId="77777777" w:rsidR="00F37280" w:rsidRPr="00620E44" w:rsidRDefault="00F37280" w:rsidP="00CA2050">
      <w:pPr>
        <w:pStyle w:val="aff0"/>
        <w:numPr>
          <w:ilvl w:val="2"/>
          <w:numId w:val="2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620E44">
        <w:rPr>
          <w:color w:val="000000"/>
        </w:rPr>
        <w:t xml:space="preserve">В функции </w:t>
      </w:r>
      <w:proofErr w:type="gramStart"/>
      <w:r w:rsidRPr="00620E44">
        <w:rPr>
          <w:color w:val="000000"/>
        </w:rPr>
        <w:t>main(</w:t>
      </w:r>
      <w:proofErr w:type="gramEnd"/>
      <w:r w:rsidRPr="00620E44">
        <w:rPr>
          <w:color w:val="000000"/>
        </w:rPr>
        <w:t xml:space="preserve">) инициализируем модуль </w:t>
      </w:r>
      <w:proofErr w:type="spellStart"/>
      <w:r w:rsidRPr="00620E44">
        <w:rPr>
          <w:color w:val="000000"/>
        </w:rPr>
        <w:t>AccountsDataManager</w:t>
      </w:r>
      <w:proofErr w:type="spellEnd"/>
      <w:r w:rsidRPr="00620E44">
        <w:rPr>
          <w:color w:val="000000"/>
        </w:rPr>
        <w:t>.</w:t>
      </w:r>
    </w:p>
    <w:p w14:paraId="044AB446" w14:textId="77777777" w:rsidR="00F37280" w:rsidRPr="00620E44" w:rsidRDefault="00F37280" w:rsidP="0071370E">
      <w:pPr>
        <w:pStyle w:val="aff0"/>
        <w:numPr>
          <w:ilvl w:val="2"/>
          <w:numId w:val="25"/>
        </w:numPr>
        <w:spacing w:before="0" w:beforeAutospacing="0" w:after="0" w:afterAutospacing="0" w:line="360" w:lineRule="auto"/>
        <w:ind w:left="709" w:firstLine="11"/>
        <w:jc w:val="both"/>
        <w:textAlignment w:val="baseline"/>
        <w:rPr>
          <w:color w:val="000000"/>
        </w:rPr>
      </w:pPr>
      <w:r w:rsidRPr="00620E44">
        <w:rPr>
          <w:color w:val="000000"/>
        </w:rPr>
        <w:lastRenderedPageBreak/>
        <w:t>Создаем цикл на 1000 итераций с наличием функций инициализации библиотеки(</w:t>
      </w:r>
      <w:proofErr w:type="gramStart"/>
      <w:r w:rsidRPr="00620E44">
        <w:rPr>
          <w:color w:val="000000"/>
        </w:rPr>
        <w:t>init(</w:t>
      </w:r>
      <w:proofErr w:type="gramEnd"/>
      <w:r w:rsidRPr="00620E44">
        <w:rPr>
          <w:color w:val="000000"/>
        </w:rPr>
        <w:t xml:space="preserve">)) и </w:t>
      </w:r>
      <w:proofErr w:type="spellStart"/>
      <w:r w:rsidRPr="00620E44">
        <w:rPr>
          <w:color w:val="000000"/>
        </w:rPr>
        <w:t>деинициализации</w:t>
      </w:r>
      <w:proofErr w:type="spellEnd"/>
      <w:r w:rsidRPr="00620E44">
        <w:rPr>
          <w:color w:val="000000"/>
        </w:rPr>
        <w:t>(</w:t>
      </w:r>
      <w:proofErr w:type="spellStart"/>
      <w:r w:rsidRPr="00620E44">
        <w:rPr>
          <w:color w:val="000000"/>
        </w:rPr>
        <w:t>free</w:t>
      </w:r>
      <w:proofErr w:type="spellEnd"/>
      <w:r w:rsidRPr="00620E44">
        <w:rPr>
          <w:color w:val="000000"/>
        </w:rPr>
        <w:t>()).</w:t>
      </w:r>
    </w:p>
    <w:p w14:paraId="40F29907" w14:textId="77777777" w:rsidR="00F37280" w:rsidRPr="00620E44" w:rsidRDefault="00F37280" w:rsidP="00CA2050">
      <w:pPr>
        <w:pStyle w:val="aff0"/>
        <w:numPr>
          <w:ilvl w:val="2"/>
          <w:numId w:val="2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620E44">
        <w:rPr>
          <w:color w:val="000000"/>
        </w:rPr>
        <w:t>Компилируем проект.</w:t>
      </w:r>
    </w:p>
    <w:p w14:paraId="35E572D7" w14:textId="77777777" w:rsidR="00F37280" w:rsidRPr="00620E44" w:rsidRDefault="00F37280" w:rsidP="00CA2050">
      <w:pPr>
        <w:pStyle w:val="aff0"/>
        <w:numPr>
          <w:ilvl w:val="2"/>
          <w:numId w:val="2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620E44">
        <w:rPr>
          <w:color w:val="000000"/>
        </w:rPr>
        <w:t>Запускаем приложение.</w:t>
      </w:r>
    </w:p>
    <w:p w14:paraId="3E737F04" w14:textId="77777777" w:rsidR="00F37280" w:rsidRPr="00620E44" w:rsidRDefault="00F37280" w:rsidP="00CA2050">
      <w:pPr>
        <w:pStyle w:val="aff0"/>
        <w:numPr>
          <w:ilvl w:val="1"/>
          <w:numId w:val="2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620E44">
        <w:rPr>
          <w:color w:val="000000"/>
        </w:rPr>
        <w:t>Постусловия</w:t>
      </w:r>
    </w:p>
    <w:p w14:paraId="6FDC9F48" w14:textId="77777777" w:rsidR="00F37280" w:rsidRPr="00620E44" w:rsidRDefault="00F37280" w:rsidP="0071370E">
      <w:pPr>
        <w:pStyle w:val="aff0"/>
        <w:numPr>
          <w:ilvl w:val="2"/>
          <w:numId w:val="25"/>
        </w:numPr>
        <w:spacing w:before="0" w:beforeAutospacing="0" w:after="0" w:afterAutospacing="0" w:line="360" w:lineRule="auto"/>
        <w:ind w:left="709" w:firstLine="11"/>
        <w:jc w:val="both"/>
        <w:textAlignment w:val="baseline"/>
        <w:rPr>
          <w:color w:val="000000"/>
        </w:rPr>
      </w:pPr>
      <w:r w:rsidRPr="00620E44">
        <w:rPr>
          <w:color w:val="000000"/>
        </w:rPr>
        <w:t>На фазе выполнения п. 2.5.4 используя интегрированное или стороннее программное обеспечение, убеждаемся в отсутствии/наличии прироста незначительного объема памяти к зарезервированному приложением.</w:t>
      </w:r>
    </w:p>
    <w:p w14:paraId="413C8EC8" w14:textId="77777777" w:rsidR="00F37280" w:rsidRPr="00620E44" w:rsidRDefault="00F37280" w:rsidP="00CA2050">
      <w:pPr>
        <w:pStyle w:val="aff0"/>
        <w:numPr>
          <w:ilvl w:val="0"/>
          <w:numId w:val="2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620E44">
        <w:rPr>
          <w:color w:val="000000"/>
        </w:rPr>
        <w:t xml:space="preserve">Тестовый сценарий </w:t>
      </w:r>
      <w:proofErr w:type="spellStart"/>
      <w:r w:rsidRPr="00620E44">
        <w:rPr>
          <w:color w:val="000000"/>
        </w:rPr>
        <w:t>testIsNotEmptyAfterWriting</w:t>
      </w:r>
      <w:proofErr w:type="spellEnd"/>
    </w:p>
    <w:p w14:paraId="4B3E6114" w14:textId="77777777" w:rsidR="00F37280" w:rsidRPr="00620E44" w:rsidRDefault="00F37280" w:rsidP="00CA2050">
      <w:pPr>
        <w:pStyle w:val="aff0"/>
        <w:numPr>
          <w:ilvl w:val="1"/>
          <w:numId w:val="2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620E44">
        <w:rPr>
          <w:color w:val="000000"/>
        </w:rPr>
        <w:t>Дескриптор теста</w:t>
      </w:r>
    </w:p>
    <w:p w14:paraId="331F0E9D" w14:textId="77777777" w:rsidR="00F37280" w:rsidRPr="00620E44" w:rsidRDefault="00F37280" w:rsidP="0071370E">
      <w:pPr>
        <w:pStyle w:val="aff0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</w:rPr>
      </w:pPr>
      <w:r w:rsidRPr="00620E44">
        <w:rPr>
          <w:color w:val="000000"/>
        </w:rPr>
        <w:t>ADM–1003.</w:t>
      </w:r>
    </w:p>
    <w:p w14:paraId="4980686A" w14:textId="77777777" w:rsidR="00F37280" w:rsidRPr="00620E44" w:rsidRDefault="00F37280" w:rsidP="00CA2050">
      <w:pPr>
        <w:pStyle w:val="aff0"/>
        <w:numPr>
          <w:ilvl w:val="1"/>
          <w:numId w:val="2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620E44">
        <w:rPr>
          <w:color w:val="000000"/>
        </w:rPr>
        <w:t>Описание теста</w:t>
      </w:r>
    </w:p>
    <w:p w14:paraId="5E327A01" w14:textId="77777777" w:rsidR="00F37280" w:rsidRPr="00620E44" w:rsidRDefault="00F37280" w:rsidP="0071370E">
      <w:pPr>
        <w:pStyle w:val="aff0"/>
        <w:spacing w:before="0" w:beforeAutospacing="0" w:after="0" w:afterAutospacing="0" w:line="360" w:lineRule="auto"/>
        <w:ind w:left="426" w:firstLine="425"/>
        <w:jc w:val="both"/>
        <w:textAlignment w:val="baseline"/>
        <w:rPr>
          <w:color w:val="000000"/>
        </w:rPr>
      </w:pPr>
      <w:r w:rsidRPr="00620E44">
        <w:rPr>
          <w:color w:val="000000"/>
        </w:rPr>
        <w:t xml:space="preserve">Тест нацелен проверить наличие данных в файле после записи в него данных при вызове функции </w:t>
      </w:r>
      <w:proofErr w:type="spellStart"/>
      <w:proofErr w:type="gramStart"/>
      <w:r w:rsidRPr="00620E44">
        <w:rPr>
          <w:color w:val="000000"/>
        </w:rPr>
        <w:t>free</w:t>
      </w:r>
      <w:proofErr w:type="spellEnd"/>
      <w:r w:rsidRPr="00620E44">
        <w:rPr>
          <w:color w:val="000000"/>
        </w:rPr>
        <w:t>(</w:t>
      </w:r>
      <w:proofErr w:type="gramEnd"/>
      <w:r w:rsidRPr="00620E44">
        <w:rPr>
          <w:color w:val="000000"/>
        </w:rPr>
        <w:t>).</w:t>
      </w:r>
    </w:p>
    <w:p w14:paraId="517F6DDA" w14:textId="28B54803" w:rsidR="00F37280" w:rsidRPr="00620E44" w:rsidRDefault="00F37280" w:rsidP="00CA2050">
      <w:pPr>
        <w:pStyle w:val="aff0"/>
        <w:numPr>
          <w:ilvl w:val="1"/>
          <w:numId w:val="2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620E44">
        <w:rPr>
          <w:color w:val="000000"/>
        </w:rPr>
        <w:t>Тестируемый модуль</w:t>
      </w:r>
    </w:p>
    <w:p w14:paraId="20A616D8" w14:textId="24DAF284" w:rsidR="00F37280" w:rsidRPr="00620E44" w:rsidRDefault="00F37280" w:rsidP="0071370E">
      <w:pPr>
        <w:pStyle w:val="aff0"/>
        <w:numPr>
          <w:ilvl w:val="2"/>
          <w:numId w:val="25"/>
        </w:numPr>
        <w:spacing w:before="0" w:beforeAutospacing="0" w:after="0" w:afterAutospacing="0" w:line="360" w:lineRule="auto"/>
        <w:ind w:left="709" w:firstLine="11"/>
        <w:jc w:val="both"/>
        <w:textAlignment w:val="baseline"/>
        <w:rPr>
          <w:color w:val="000000"/>
        </w:rPr>
      </w:pPr>
      <w:proofErr w:type="spellStart"/>
      <w:r w:rsidRPr="00620E44">
        <w:rPr>
          <w:color w:val="000000"/>
        </w:rPr>
        <w:t>AccountsDataManager</w:t>
      </w:r>
      <w:proofErr w:type="spellEnd"/>
      <w:r w:rsidRPr="00620E44">
        <w:rPr>
          <w:color w:val="000000"/>
        </w:rPr>
        <w:t xml:space="preserve"> </w:t>
      </w:r>
      <w:r w:rsidR="00735162">
        <w:rPr>
          <w:color w:val="000000"/>
        </w:rPr>
        <w:t>—</w:t>
      </w:r>
      <w:r w:rsidRPr="00620E44">
        <w:rPr>
          <w:color w:val="000000"/>
        </w:rPr>
        <w:t xml:space="preserve"> файловый менеджер приложения, чтение/запись данных аккаунтов пользователей в файл.</w:t>
      </w:r>
    </w:p>
    <w:p w14:paraId="1EC71D5C" w14:textId="4D98741B" w:rsidR="00F37280" w:rsidRPr="00620E44" w:rsidRDefault="00F37280" w:rsidP="00CA2050">
      <w:pPr>
        <w:pStyle w:val="aff0"/>
        <w:numPr>
          <w:ilvl w:val="1"/>
          <w:numId w:val="2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620E44">
        <w:rPr>
          <w:color w:val="000000"/>
        </w:rPr>
        <w:t>Тестируемые функции</w:t>
      </w:r>
    </w:p>
    <w:p w14:paraId="57BE116F" w14:textId="2BC48D2B" w:rsidR="00F37280" w:rsidRPr="00620E44" w:rsidRDefault="00F37280" w:rsidP="0071370E">
      <w:pPr>
        <w:pStyle w:val="aff0"/>
        <w:numPr>
          <w:ilvl w:val="2"/>
          <w:numId w:val="25"/>
        </w:numPr>
        <w:spacing w:before="0" w:beforeAutospacing="0" w:after="0" w:afterAutospacing="0" w:line="360" w:lineRule="auto"/>
        <w:ind w:left="709" w:firstLine="11"/>
        <w:jc w:val="both"/>
        <w:textAlignment w:val="baseline"/>
        <w:rPr>
          <w:color w:val="000000"/>
        </w:rPr>
      </w:pPr>
      <w:proofErr w:type="spellStart"/>
      <w:proofErr w:type="gramStart"/>
      <w:r w:rsidRPr="00620E44">
        <w:rPr>
          <w:color w:val="000000"/>
        </w:rPr>
        <w:t>nWriteDataToFile</w:t>
      </w:r>
      <w:proofErr w:type="spellEnd"/>
      <w:r w:rsidRPr="00620E44">
        <w:rPr>
          <w:color w:val="000000"/>
        </w:rPr>
        <w:t>(</w:t>
      </w:r>
      <w:proofErr w:type="gramEnd"/>
      <w:r w:rsidRPr="00620E44">
        <w:rPr>
          <w:color w:val="000000"/>
        </w:rPr>
        <w:t xml:space="preserve">ArrayList&lt;Account&gt;) </w:t>
      </w:r>
      <w:r w:rsidR="00735162">
        <w:rPr>
          <w:color w:val="000000"/>
        </w:rPr>
        <w:t>—</w:t>
      </w:r>
      <w:r w:rsidRPr="00620E44">
        <w:rPr>
          <w:color w:val="000000"/>
        </w:rPr>
        <w:t xml:space="preserve"> нативная библиотечная функция, отвечающая за запись данных в файл.</w:t>
      </w:r>
    </w:p>
    <w:p w14:paraId="31AFC650" w14:textId="77777777" w:rsidR="00F37280" w:rsidRPr="00620E44" w:rsidRDefault="00F37280" w:rsidP="00CA2050">
      <w:pPr>
        <w:pStyle w:val="aff0"/>
        <w:numPr>
          <w:ilvl w:val="1"/>
          <w:numId w:val="2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620E44">
        <w:rPr>
          <w:color w:val="000000"/>
        </w:rPr>
        <w:t>Шаги сценария</w:t>
      </w:r>
    </w:p>
    <w:p w14:paraId="3F57AF9F" w14:textId="77777777" w:rsidR="00F37280" w:rsidRPr="00620E44" w:rsidRDefault="00F37280" w:rsidP="00CA2050">
      <w:pPr>
        <w:pStyle w:val="aff0"/>
        <w:numPr>
          <w:ilvl w:val="2"/>
          <w:numId w:val="2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620E44">
        <w:rPr>
          <w:color w:val="000000"/>
        </w:rPr>
        <w:t xml:space="preserve">В функции </w:t>
      </w:r>
      <w:proofErr w:type="gramStart"/>
      <w:r w:rsidRPr="00620E44">
        <w:rPr>
          <w:color w:val="000000"/>
        </w:rPr>
        <w:t>main(</w:t>
      </w:r>
      <w:proofErr w:type="gramEnd"/>
      <w:r w:rsidRPr="00620E44">
        <w:rPr>
          <w:color w:val="000000"/>
        </w:rPr>
        <w:t xml:space="preserve">) инициализируем модуль </w:t>
      </w:r>
      <w:proofErr w:type="spellStart"/>
      <w:r w:rsidRPr="00620E44">
        <w:rPr>
          <w:color w:val="000000"/>
        </w:rPr>
        <w:t>AccountsDataManager</w:t>
      </w:r>
      <w:proofErr w:type="spellEnd"/>
      <w:r w:rsidRPr="00620E44">
        <w:rPr>
          <w:color w:val="000000"/>
        </w:rPr>
        <w:t>.</w:t>
      </w:r>
    </w:p>
    <w:p w14:paraId="21F94852" w14:textId="160724C9" w:rsidR="00F37280" w:rsidRPr="00620E44" w:rsidRDefault="00F37280" w:rsidP="00CA2050">
      <w:pPr>
        <w:pStyle w:val="aff0"/>
        <w:numPr>
          <w:ilvl w:val="2"/>
          <w:numId w:val="2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620E44">
        <w:rPr>
          <w:color w:val="000000"/>
        </w:rPr>
        <w:t xml:space="preserve">Вызываем функцию модуля </w:t>
      </w:r>
      <w:r w:rsidR="00735162">
        <w:rPr>
          <w:color w:val="000000"/>
        </w:rPr>
        <w:t>—</w:t>
      </w:r>
      <w:r w:rsidRPr="00620E44">
        <w:rPr>
          <w:color w:val="000000"/>
        </w:rPr>
        <w:t xml:space="preserve"> </w:t>
      </w:r>
      <w:proofErr w:type="gramStart"/>
      <w:r w:rsidRPr="00620E44">
        <w:rPr>
          <w:color w:val="000000"/>
        </w:rPr>
        <w:t>init(</w:t>
      </w:r>
      <w:proofErr w:type="gramEnd"/>
      <w:r w:rsidRPr="00620E44">
        <w:rPr>
          <w:color w:val="000000"/>
        </w:rPr>
        <w:t>).</w:t>
      </w:r>
    </w:p>
    <w:p w14:paraId="7358384B" w14:textId="3C7ED4AB" w:rsidR="00F37280" w:rsidRPr="00620E44" w:rsidRDefault="00F37280" w:rsidP="00CA2050">
      <w:pPr>
        <w:pStyle w:val="aff0"/>
        <w:numPr>
          <w:ilvl w:val="2"/>
          <w:numId w:val="2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620E44">
        <w:rPr>
          <w:color w:val="000000"/>
        </w:rPr>
        <w:t xml:space="preserve">Вызываем функцию модуля </w:t>
      </w:r>
      <w:r w:rsidR="00735162">
        <w:rPr>
          <w:color w:val="000000"/>
        </w:rPr>
        <w:t>—</w:t>
      </w:r>
      <w:r w:rsidRPr="00620E44">
        <w:rPr>
          <w:color w:val="000000"/>
        </w:rPr>
        <w:t xml:space="preserve"> </w:t>
      </w:r>
      <w:proofErr w:type="spellStart"/>
      <w:proofErr w:type="gramStart"/>
      <w:r w:rsidRPr="00620E44">
        <w:rPr>
          <w:color w:val="000000"/>
        </w:rPr>
        <w:t>free</w:t>
      </w:r>
      <w:proofErr w:type="spellEnd"/>
      <w:r w:rsidRPr="00620E44">
        <w:rPr>
          <w:color w:val="000000"/>
        </w:rPr>
        <w:t>(</w:t>
      </w:r>
      <w:proofErr w:type="gramEnd"/>
      <w:r w:rsidRPr="00620E44">
        <w:rPr>
          <w:color w:val="000000"/>
        </w:rPr>
        <w:t>).</w:t>
      </w:r>
    </w:p>
    <w:p w14:paraId="1A749287" w14:textId="77777777" w:rsidR="00F37280" w:rsidRPr="00620E44" w:rsidRDefault="00F37280" w:rsidP="00CA2050">
      <w:pPr>
        <w:pStyle w:val="aff0"/>
        <w:numPr>
          <w:ilvl w:val="2"/>
          <w:numId w:val="2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620E44">
        <w:rPr>
          <w:color w:val="000000"/>
        </w:rPr>
        <w:t>Компилируем проект.</w:t>
      </w:r>
    </w:p>
    <w:p w14:paraId="0526137F" w14:textId="77777777" w:rsidR="00F37280" w:rsidRPr="00620E44" w:rsidRDefault="00F37280" w:rsidP="00CA2050">
      <w:pPr>
        <w:pStyle w:val="aff0"/>
        <w:numPr>
          <w:ilvl w:val="2"/>
          <w:numId w:val="2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620E44">
        <w:rPr>
          <w:color w:val="000000"/>
        </w:rPr>
        <w:t>Запускаем приложение.</w:t>
      </w:r>
    </w:p>
    <w:p w14:paraId="20C6A96F" w14:textId="77777777" w:rsidR="00F37280" w:rsidRPr="00620E44" w:rsidRDefault="00F37280" w:rsidP="00CA2050">
      <w:pPr>
        <w:pStyle w:val="aff0"/>
        <w:numPr>
          <w:ilvl w:val="2"/>
          <w:numId w:val="2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620E44">
        <w:rPr>
          <w:color w:val="000000"/>
        </w:rPr>
        <w:t>Завершаем работу приложения.</w:t>
      </w:r>
    </w:p>
    <w:p w14:paraId="005EC6F1" w14:textId="77777777" w:rsidR="00F37280" w:rsidRPr="00620E44" w:rsidRDefault="00F37280" w:rsidP="00CA2050">
      <w:pPr>
        <w:pStyle w:val="aff0"/>
        <w:numPr>
          <w:ilvl w:val="1"/>
          <w:numId w:val="2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620E44">
        <w:rPr>
          <w:color w:val="000000"/>
        </w:rPr>
        <w:t>Постусловия</w:t>
      </w:r>
    </w:p>
    <w:p w14:paraId="4F02C731" w14:textId="77777777" w:rsidR="00F37280" w:rsidRPr="00620E44" w:rsidRDefault="00F37280" w:rsidP="00CA2050">
      <w:pPr>
        <w:pStyle w:val="aff0"/>
        <w:numPr>
          <w:ilvl w:val="2"/>
          <w:numId w:val="2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620E44">
        <w:rPr>
          <w:color w:val="000000"/>
        </w:rPr>
        <w:t xml:space="preserve">После выполнения п. 3.5.6 проверяем наличие данных в файле </w:t>
      </w:r>
      <w:proofErr w:type="spellStart"/>
      <w:r w:rsidRPr="00620E44">
        <w:rPr>
          <w:color w:val="000000"/>
        </w:rPr>
        <w:t>profile.prf</w:t>
      </w:r>
      <w:proofErr w:type="spellEnd"/>
      <w:r w:rsidRPr="00620E44">
        <w:rPr>
          <w:color w:val="000000"/>
        </w:rPr>
        <w:t>.</w:t>
      </w:r>
    </w:p>
    <w:p w14:paraId="148BA320" w14:textId="77777777" w:rsidR="00F37280" w:rsidRPr="00620E44" w:rsidRDefault="00F37280" w:rsidP="00CA2050">
      <w:pPr>
        <w:pStyle w:val="aff0"/>
        <w:numPr>
          <w:ilvl w:val="0"/>
          <w:numId w:val="2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620E44">
        <w:rPr>
          <w:color w:val="000000"/>
        </w:rPr>
        <w:t xml:space="preserve">Тестовый сценарий </w:t>
      </w:r>
      <w:proofErr w:type="spellStart"/>
      <w:r w:rsidRPr="00620E44">
        <w:rPr>
          <w:color w:val="000000"/>
        </w:rPr>
        <w:t>testIsNotEmptyAfterReading</w:t>
      </w:r>
      <w:proofErr w:type="spellEnd"/>
    </w:p>
    <w:p w14:paraId="4BFDB9C6" w14:textId="77777777" w:rsidR="00F37280" w:rsidRPr="00620E44" w:rsidRDefault="00F37280" w:rsidP="00CA2050">
      <w:pPr>
        <w:pStyle w:val="aff0"/>
        <w:numPr>
          <w:ilvl w:val="1"/>
          <w:numId w:val="2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620E44">
        <w:rPr>
          <w:color w:val="000000"/>
        </w:rPr>
        <w:t>Дескриптор теста</w:t>
      </w:r>
    </w:p>
    <w:p w14:paraId="5FCCAEC7" w14:textId="77777777" w:rsidR="00F37280" w:rsidRPr="00620E44" w:rsidRDefault="00F37280" w:rsidP="0071370E">
      <w:pPr>
        <w:pStyle w:val="aff0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</w:rPr>
      </w:pPr>
      <w:r w:rsidRPr="00620E44">
        <w:rPr>
          <w:color w:val="000000"/>
        </w:rPr>
        <w:t>ADM–1004.</w:t>
      </w:r>
    </w:p>
    <w:p w14:paraId="4A59FDEE" w14:textId="77777777" w:rsidR="00F37280" w:rsidRPr="00620E44" w:rsidRDefault="00F37280" w:rsidP="00CA2050">
      <w:pPr>
        <w:pStyle w:val="aff0"/>
        <w:numPr>
          <w:ilvl w:val="1"/>
          <w:numId w:val="2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620E44">
        <w:rPr>
          <w:color w:val="000000"/>
        </w:rPr>
        <w:t>Описание теста</w:t>
      </w:r>
    </w:p>
    <w:p w14:paraId="796F740A" w14:textId="77777777" w:rsidR="00F37280" w:rsidRPr="00620E44" w:rsidRDefault="00F37280" w:rsidP="0071370E">
      <w:pPr>
        <w:pStyle w:val="aff0"/>
        <w:spacing w:before="0" w:beforeAutospacing="0" w:after="0" w:afterAutospacing="0" w:line="360" w:lineRule="auto"/>
        <w:ind w:left="426" w:firstLine="425"/>
        <w:jc w:val="both"/>
        <w:textAlignment w:val="baseline"/>
        <w:rPr>
          <w:color w:val="000000"/>
        </w:rPr>
      </w:pPr>
      <w:r w:rsidRPr="00620E44">
        <w:rPr>
          <w:color w:val="000000"/>
        </w:rPr>
        <w:t xml:space="preserve">Тест нацелен проверить наличие данных в файле после чтения данных, при вызове функции </w:t>
      </w:r>
      <w:proofErr w:type="gramStart"/>
      <w:r w:rsidRPr="00620E44">
        <w:rPr>
          <w:color w:val="000000"/>
        </w:rPr>
        <w:t>init(</w:t>
      </w:r>
      <w:proofErr w:type="gramEnd"/>
      <w:r w:rsidRPr="00620E44">
        <w:rPr>
          <w:color w:val="000000"/>
        </w:rPr>
        <w:t>).</w:t>
      </w:r>
    </w:p>
    <w:p w14:paraId="43C3A901" w14:textId="6CAB018E" w:rsidR="00F37280" w:rsidRPr="00620E44" w:rsidRDefault="00F37280" w:rsidP="00CA2050">
      <w:pPr>
        <w:pStyle w:val="aff0"/>
        <w:numPr>
          <w:ilvl w:val="1"/>
          <w:numId w:val="2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620E44">
        <w:rPr>
          <w:color w:val="000000"/>
        </w:rPr>
        <w:lastRenderedPageBreak/>
        <w:t>Тестируемый модуль</w:t>
      </w:r>
    </w:p>
    <w:p w14:paraId="4437717E" w14:textId="17ACE6D1" w:rsidR="00F37280" w:rsidRPr="00620E44" w:rsidRDefault="00F37280" w:rsidP="0071370E">
      <w:pPr>
        <w:pStyle w:val="aff0"/>
        <w:numPr>
          <w:ilvl w:val="2"/>
          <w:numId w:val="25"/>
        </w:numPr>
        <w:spacing w:before="0" w:beforeAutospacing="0" w:after="0" w:afterAutospacing="0" w:line="360" w:lineRule="auto"/>
        <w:ind w:left="709" w:firstLine="11"/>
        <w:jc w:val="both"/>
        <w:textAlignment w:val="baseline"/>
        <w:rPr>
          <w:color w:val="000000"/>
        </w:rPr>
      </w:pPr>
      <w:proofErr w:type="spellStart"/>
      <w:r w:rsidRPr="00620E44">
        <w:rPr>
          <w:color w:val="000000"/>
        </w:rPr>
        <w:t>AccountsDataManager</w:t>
      </w:r>
      <w:proofErr w:type="spellEnd"/>
      <w:r w:rsidRPr="00620E44">
        <w:rPr>
          <w:color w:val="000000"/>
        </w:rPr>
        <w:t xml:space="preserve"> </w:t>
      </w:r>
      <w:r w:rsidR="00735162">
        <w:rPr>
          <w:color w:val="000000"/>
        </w:rPr>
        <w:t>—</w:t>
      </w:r>
      <w:r w:rsidRPr="00620E44">
        <w:rPr>
          <w:color w:val="000000"/>
        </w:rPr>
        <w:t xml:space="preserve"> файловый менеджер приложения, чтение/запись данных аккаунтов пользователей в файл.</w:t>
      </w:r>
    </w:p>
    <w:p w14:paraId="1E09B85B" w14:textId="776784F1" w:rsidR="00F37280" w:rsidRPr="00620E44" w:rsidRDefault="00F37280" w:rsidP="00CA2050">
      <w:pPr>
        <w:pStyle w:val="aff0"/>
        <w:numPr>
          <w:ilvl w:val="1"/>
          <w:numId w:val="2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620E44">
        <w:rPr>
          <w:color w:val="000000"/>
        </w:rPr>
        <w:t>Тестируемые функции</w:t>
      </w:r>
    </w:p>
    <w:p w14:paraId="75F23CC5" w14:textId="2354E596" w:rsidR="00F37280" w:rsidRPr="00620E44" w:rsidRDefault="00F37280" w:rsidP="0071370E">
      <w:pPr>
        <w:pStyle w:val="aff0"/>
        <w:numPr>
          <w:ilvl w:val="2"/>
          <w:numId w:val="25"/>
        </w:numPr>
        <w:spacing w:before="0" w:beforeAutospacing="0" w:after="0" w:afterAutospacing="0" w:line="360" w:lineRule="auto"/>
        <w:ind w:left="709" w:firstLine="11"/>
        <w:jc w:val="both"/>
        <w:textAlignment w:val="baseline"/>
        <w:rPr>
          <w:color w:val="000000"/>
        </w:rPr>
      </w:pPr>
      <w:proofErr w:type="spellStart"/>
      <w:proofErr w:type="gramStart"/>
      <w:r w:rsidRPr="00620E44">
        <w:rPr>
          <w:color w:val="000000"/>
        </w:rPr>
        <w:t>nReadDataFromFile</w:t>
      </w:r>
      <w:proofErr w:type="spellEnd"/>
      <w:r w:rsidRPr="00620E44">
        <w:rPr>
          <w:color w:val="000000"/>
        </w:rPr>
        <w:t>(</w:t>
      </w:r>
      <w:proofErr w:type="gramEnd"/>
      <w:r w:rsidRPr="00620E44">
        <w:rPr>
          <w:color w:val="000000"/>
        </w:rPr>
        <w:t xml:space="preserve">) </w:t>
      </w:r>
      <w:r w:rsidR="00735162">
        <w:rPr>
          <w:color w:val="000000"/>
        </w:rPr>
        <w:t>—</w:t>
      </w:r>
      <w:r w:rsidRPr="00620E44">
        <w:rPr>
          <w:color w:val="000000"/>
        </w:rPr>
        <w:t xml:space="preserve"> нативная библиотечная функция, отвечающая за чтение данных из файла в программу.</w:t>
      </w:r>
    </w:p>
    <w:p w14:paraId="691236DE" w14:textId="77777777" w:rsidR="00F37280" w:rsidRPr="00620E44" w:rsidRDefault="00F37280" w:rsidP="00CA2050">
      <w:pPr>
        <w:pStyle w:val="aff0"/>
        <w:numPr>
          <w:ilvl w:val="1"/>
          <w:numId w:val="2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620E44">
        <w:rPr>
          <w:color w:val="000000"/>
        </w:rPr>
        <w:t>Шаги сценария</w:t>
      </w:r>
    </w:p>
    <w:p w14:paraId="7ACFD2AA" w14:textId="77777777" w:rsidR="00F37280" w:rsidRPr="00620E44" w:rsidRDefault="00F37280" w:rsidP="00CA2050">
      <w:pPr>
        <w:pStyle w:val="aff0"/>
        <w:numPr>
          <w:ilvl w:val="2"/>
          <w:numId w:val="2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620E44">
        <w:rPr>
          <w:color w:val="000000"/>
        </w:rPr>
        <w:t xml:space="preserve">В функции </w:t>
      </w:r>
      <w:proofErr w:type="gramStart"/>
      <w:r w:rsidRPr="00620E44">
        <w:rPr>
          <w:color w:val="000000"/>
        </w:rPr>
        <w:t>main(</w:t>
      </w:r>
      <w:proofErr w:type="gramEnd"/>
      <w:r w:rsidRPr="00620E44">
        <w:rPr>
          <w:color w:val="000000"/>
        </w:rPr>
        <w:t xml:space="preserve">) инициализируем модуль </w:t>
      </w:r>
      <w:proofErr w:type="spellStart"/>
      <w:r w:rsidRPr="00620E44">
        <w:rPr>
          <w:color w:val="000000"/>
        </w:rPr>
        <w:t>AccountsDataManager</w:t>
      </w:r>
      <w:proofErr w:type="spellEnd"/>
      <w:r w:rsidRPr="00620E44">
        <w:rPr>
          <w:color w:val="000000"/>
        </w:rPr>
        <w:t>.</w:t>
      </w:r>
    </w:p>
    <w:p w14:paraId="11D1B2CE" w14:textId="2926A6E4" w:rsidR="00F37280" w:rsidRPr="00620E44" w:rsidRDefault="00F37280" w:rsidP="00CA2050">
      <w:pPr>
        <w:pStyle w:val="aff0"/>
        <w:numPr>
          <w:ilvl w:val="2"/>
          <w:numId w:val="2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620E44">
        <w:rPr>
          <w:color w:val="000000"/>
        </w:rPr>
        <w:t xml:space="preserve">Вызываем функцию модуля </w:t>
      </w:r>
      <w:r w:rsidR="00735162">
        <w:rPr>
          <w:color w:val="000000"/>
        </w:rPr>
        <w:t>—</w:t>
      </w:r>
      <w:r w:rsidRPr="00620E44">
        <w:rPr>
          <w:color w:val="000000"/>
        </w:rPr>
        <w:t xml:space="preserve"> </w:t>
      </w:r>
      <w:proofErr w:type="gramStart"/>
      <w:r w:rsidRPr="00620E44">
        <w:rPr>
          <w:color w:val="000000"/>
        </w:rPr>
        <w:t>init(</w:t>
      </w:r>
      <w:proofErr w:type="gramEnd"/>
      <w:r w:rsidRPr="00620E44">
        <w:rPr>
          <w:color w:val="000000"/>
        </w:rPr>
        <w:t>).</w:t>
      </w:r>
    </w:p>
    <w:p w14:paraId="34C543CE" w14:textId="247EB856" w:rsidR="00F37280" w:rsidRPr="00620E44" w:rsidRDefault="00F37280" w:rsidP="00CA2050">
      <w:pPr>
        <w:pStyle w:val="aff0"/>
        <w:numPr>
          <w:ilvl w:val="2"/>
          <w:numId w:val="2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620E44">
        <w:rPr>
          <w:color w:val="000000"/>
        </w:rPr>
        <w:t xml:space="preserve">Вызываем функцию модуля </w:t>
      </w:r>
      <w:r w:rsidR="00735162">
        <w:rPr>
          <w:color w:val="000000"/>
        </w:rPr>
        <w:t>—</w:t>
      </w:r>
      <w:r w:rsidRPr="00620E44">
        <w:rPr>
          <w:color w:val="000000"/>
        </w:rPr>
        <w:t xml:space="preserve"> </w:t>
      </w:r>
      <w:proofErr w:type="spellStart"/>
      <w:proofErr w:type="gramStart"/>
      <w:r w:rsidRPr="00620E44">
        <w:rPr>
          <w:color w:val="000000"/>
        </w:rPr>
        <w:t>free</w:t>
      </w:r>
      <w:proofErr w:type="spellEnd"/>
      <w:r w:rsidRPr="00620E44">
        <w:rPr>
          <w:color w:val="000000"/>
        </w:rPr>
        <w:t>(</w:t>
      </w:r>
      <w:proofErr w:type="gramEnd"/>
      <w:r w:rsidRPr="00620E44">
        <w:rPr>
          <w:color w:val="000000"/>
        </w:rPr>
        <w:t>).</w:t>
      </w:r>
    </w:p>
    <w:p w14:paraId="0EC70DCE" w14:textId="77777777" w:rsidR="00F37280" w:rsidRPr="00620E44" w:rsidRDefault="00F37280" w:rsidP="00CA2050">
      <w:pPr>
        <w:pStyle w:val="aff0"/>
        <w:numPr>
          <w:ilvl w:val="2"/>
          <w:numId w:val="2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620E44">
        <w:rPr>
          <w:color w:val="000000"/>
        </w:rPr>
        <w:t>Компилируем проект.</w:t>
      </w:r>
    </w:p>
    <w:p w14:paraId="056954C2" w14:textId="77777777" w:rsidR="00F37280" w:rsidRPr="00620E44" w:rsidRDefault="00F37280" w:rsidP="00CA2050">
      <w:pPr>
        <w:pStyle w:val="aff0"/>
        <w:numPr>
          <w:ilvl w:val="2"/>
          <w:numId w:val="2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620E44">
        <w:rPr>
          <w:color w:val="000000"/>
        </w:rPr>
        <w:t>Запускаем приложение.</w:t>
      </w:r>
    </w:p>
    <w:p w14:paraId="34E53D71" w14:textId="77777777" w:rsidR="00F37280" w:rsidRPr="00620E44" w:rsidRDefault="00F37280" w:rsidP="00CA2050">
      <w:pPr>
        <w:pStyle w:val="aff0"/>
        <w:numPr>
          <w:ilvl w:val="1"/>
          <w:numId w:val="2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620E44">
        <w:rPr>
          <w:color w:val="000000"/>
        </w:rPr>
        <w:t>Постусловия</w:t>
      </w:r>
    </w:p>
    <w:p w14:paraId="5972DCE9" w14:textId="77777777" w:rsidR="00F37280" w:rsidRPr="00620E44" w:rsidRDefault="00F37280" w:rsidP="0071370E">
      <w:pPr>
        <w:pStyle w:val="aff0"/>
        <w:numPr>
          <w:ilvl w:val="2"/>
          <w:numId w:val="25"/>
        </w:numPr>
        <w:spacing w:before="0" w:beforeAutospacing="0" w:after="0" w:afterAutospacing="0" w:line="360" w:lineRule="auto"/>
        <w:ind w:left="709" w:firstLine="11"/>
        <w:jc w:val="both"/>
        <w:textAlignment w:val="baseline"/>
        <w:rPr>
          <w:color w:val="000000"/>
        </w:rPr>
      </w:pPr>
      <w:r w:rsidRPr="00620E44">
        <w:rPr>
          <w:color w:val="000000"/>
        </w:rPr>
        <w:t xml:space="preserve">На фазе выполнения п. 4.5.5 проверяем наличие файла и данных в файле </w:t>
      </w:r>
      <w:proofErr w:type="spellStart"/>
      <w:r w:rsidRPr="00620E44">
        <w:rPr>
          <w:color w:val="000000"/>
        </w:rPr>
        <w:t>profile.prf</w:t>
      </w:r>
      <w:proofErr w:type="spellEnd"/>
      <w:r w:rsidRPr="00620E44">
        <w:rPr>
          <w:color w:val="000000"/>
        </w:rPr>
        <w:t>.</w:t>
      </w:r>
    </w:p>
    <w:p w14:paraId="2691ADB7" w14:textId="77777777" w:rsidR="00F37280" w:rsidRPr="00620E44" w:rsidRDefault="00F37280" w:rsidP="00CA2050">
      <w:pPr>
        <w:pStyle w:val="aff0"/>
        <w:numPr>
          <w:ilvl w:val="0"/>
          <w:numId w:val="2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620E44">
        <w:rPr>
          <w:color w:val="000000"/>
        </w:rPr>
        <w:t xml:space="preserve">Тестовый сценарий </w:t>
      </w:r>
      <w:proofErr w:type="spellStart"/>
      <w:r w:rsidRPr="00620E44">
        <w:rPr>
          <w:color w:val="000000"/>
        </w:rPr>
        <w:t>testIsLogFileOpen</w:t>
      </w:r>
      <w:proofErr w:type="spellEnd"/>
    </w:p>
    <w:p w14:paraId="3DC1FB81" w14:textId="77777777" w:rsidR="00F37280" w:rsidRPr="00620E44" w:rsidRDefault="00F37280" w:rsidP="00CA2050">
      <w:pPr>
        <w:pStyle w:val="aff0"/>
        <w:numPr>
          <w:ilvl w:val="1"/>
          <w:numId w:val="2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620E44">
        <w:rPr>
          <w:color w:val="000000"/>
        </w:rPr>
        <w:t>Дескриптор теста</w:t>
      </w:r>
    </w:p>
    <w:p w14:paraId="55DA5C47" w14:textId="77777777" w:rsidR="00F37280" w:rsidRPr="00620E44" w:rsidRDefault="00F37280" w:rsidP="0071370E">
      <w:pPr>
        <w:pStyle w:val="aff0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</w:rPr>
      </w:pPr>
      <w:r w:rsidRPr="00620E44">
        <w:rPr>
          <w:color w:val="000000"/>
        </w:rPr>
        <w:t>ADM–1005.</w:t>
      </w:r>
    </w:p>
    <w:p w14:paraId="3512F685" w14:textId="77777777" w:rsidR="00F37280" w:rsidRPr="00620E44" w:rsidRDefault="00F37280" w:rsidP="00CA2050">
      <w:pPr>
        <w:pStyle w:val="aff0"/>
        <w:numPr>
          <w:ilvl w:val="1"/>
          <w:numId w:val="2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620E44">
        <w:rPr>
          <w:color w:val="000000"/>
        </w:rPr>
        <w:t>Описание теста</w:t>
      </w:r>
    </w:p>
    <w:p w14:paraId="33882748" w14:textId="0CD5690E" w:rsidR="00F37280" w:rsidRPr="00620E44" w:rsidRDefault="00F37280" w:rsidP="0071370E">
      <w:pPr>
        <w:pStyle w:val="aff0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</w:rPr>
      </w:pPr>
      <w:r w:rsidRPr="00620E44">
        <w:rPr>
          <w:color w:val="000000"/>
        </w:rPr>
        <w:t>Тест нацелен проверить работоспособность библиотечной функции ведения лог</w:t>
      </w:r>
      <w:r w:rsidR="0071370E">
        <w:rPr>
          <w:color w:val="000000"/>
        </w:rPr>
        <w:t>-</w:t>
      </w:r>
      <w:r w:rsidRPr="00620E44">
        <w:rPr>
          <w:color w:val="000000"/>
        </w:rPr>
        <w:t>файла.</w:t>
      </w:r>
    </w:p>
    <w:p w14:paraId="0957BC44" w14:textId="5964022B" w:rsidR="00F37280" w:rsidRPr="00620E44" w:rsidRDefault="00F37280" w:rsidP="00CA2050">
      <w:pPr>
        <w:pStyle w:val="aff0"/>
        <w:numPr>
          <w:ilvl w:val="1"/>
          <w:numId w:val="2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620E44">
        <w:rPr>
          <w:color w:val="000000"/>
        </w:rPr>
        <w:t>Тестируемый модуль</w:t>
      </w:r>
    </w:p>
    <w:p w14:paraId="05DE3EA5" w14:textId="51F24639" w:rsidR="00F37280" w:rsidRPr="00620E44" w:rsidRDefault="00F37280" w:rsidP="0071370E">
      <w:pPr>
        <w:pStyle w:val="aff0"/>
        <w:numPr>
          <w:ilvl w:val="2"/>
          <w:numId w:val="25"/>
        </w:numPr>
        <w:spacing w:before="0" w:beforeAutospacing="0" w:after="0" w:afterAutospacing="0" w:line="360" w:lineRule="auto"/>
        <w:ind w:left="709" w:firstLine="11"/>
        <w:jc w:val="both"/>
        <w:textAlignment w:val="baseline"/>
        <w:rPr>
          <w:color w:val="000000"/>
        </w:rPr>
      </w:pPr>
      <w:proofErr w:type="spellStart"/>
      <w:r w:rsidRPr="00620E44">
        <w:rPr>
          <w:color w:val="000000"/>
        </w:rPr>
        <w:t>AccountsDataManager</w:t>
      </w:r>
      <w:proofErr w:type="spellEnd"/>
      <w:r w:rsidRPr="00620E44">
        <w:rPr>
          <w:color w:val="000000"/>
        </w:rPr>
        <w:t xml:space="preserve"> </w:t>
      </w:r>
      <w:r w:rsidR="00735162">
        <w:rPr>
          <w:color w:val="000000"/>
        </w:rPr>
        <w:t>—</w:t>
      </w:r>
      <w:r w:rsidRPr="00620E44">
        <w:rPr>
          <w:color w:val="000000"/>
        </w:rPr>
        <w:t xml:space="preserve"> файловый менеджер приложения, чтение/запись данных аккаунтов пользователей в файл.</w:t>
      </w:r>
    </w:p>
    <w:p w14:paraId="3A15ED6C" w14:textId="6CB405C2" w:rsidR="00F37280" w:rsidRPr="00620E44" w:rsidRDefault="00F37280" w:rsidP="00CA2050">
      <w:pPr>
        <w:pStyle w:val="aff0"/>
        <w:numPr>
          <w:ilvl w:val="1"/>
          <w:numId w:val="2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620E44">
        <w:rPr>
          <w:color w:val="000000"/>
        </w:rPr>
        <w:t>Тестируемые функции</w:t>
      </w:r>
    </w:p>
    <w:p w14:paraId="76422BE3" w14:textId="67A0B60E" w:rsidR="00F37280" w:rsidRPr="00620E44" w:rsidRDefault="00F37280" w:rsidP="0071370E">
      <w:pPr>
        <w:pStyle w:val="aff0"/>
        <w:numPr>
          <w:ilvl w:val="2"/>
          <w:numId w:val="25"/>
        </w:numPr>
        <w:spacing w:before="0" w:beforeAutospacing="0" w:after="0" w:afterAutospacing="0" w:line="360" w:lineRule="auto"/>
        <w:ind w:left="709" w:firstLine="11"/>
        <w:jc w:val="both"/>
        <w:textAlignment w:val="baseline"/>
        <w:rPr>
          <w:color w:val="000000"/>
        </w:rPr>
      </w:pPr>
      <w:proofErr w:type="spellStart"/>
      <w:r w:rsidRPr="00620E44">
        <w:rPr>
          <w:color w:val="000000"/>
        </w:rPr>
        <w:t>option_</w:t>
      </w:r>
      <w:proofErr w:type="gramStart"/>
      <w:r w:rsidRPr="00620E44">
        <w:rPr>
          <w:color w:val="000000"/>
        </w:rPr>
        <w:t>nWritingLogFile</w:t>
      </w:r>
      <w:proofErr w:type="spellEnd"/>
      <w:r w:rsidRPr="00620E44">
        <w:rPr>
          <w:color w:val="000000"/>
        </w:rPr>
        <w:t>(</w:t>
      </w:r>
      <w:proofErr w:type="gramEnd"/>
      <w:r w:rsidRPr="00620E44">
        <w:rPr>
          <w:color w:val="000000"/>
        </w:rPr>
        <w:t xml:space="preserve">) </w:t>
      </w:r>
      <w:r w:rsidR="00735162">
        <w:rPr>
          <w:color w:val="000000"/>
        </w:rPr>
        <w:t>—</w:t>
      </w:r>
      <w:r w:rsidRPr="00620E44">
        <w:rPr>
          <w:color w:val="000000"/>
        </w:rPr>
        <w:t xml:space="preserve"> нативная библиотечная функция, отвечающая за ведение лог-файла.</w:t>
      </w:r>
    </w:p>
    <w:p w14:paraId="639A93A1" w14:textId="77777777" w:rsidR="00F37280" w:rsidRPr="00620E44" w:rsidRDefault="00F37280" w:rsidP="00CA2050">
      <w:pPr>
        <w:pStyle w:val="aff0"/>
        <w:numPr>
          <w:ilvl w:val="1"/>
          <w:numId w:val="2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620E44">
        <w:rPr>
          <w:color w:val="000000"/>
        </w:rPr>
        <w:t>Шаги сценария</w:t>
      </w:r>
    </w:p>
    <w:p w14:paraId="3C1E848B" w14:textId="77777777" w:rsidR="00F37280" w:rsidRPr="00620E44" w:rsidRDefault="00F37280" w:rsidP="00CA2050">
      <w:pPr>
        <w:pStyle w:val="aff0"/>
        <w:numPr>
          <w:ilvl w:val="2"/>
          <w:numId w:val="2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620E44">
        <w:rPr>
          <w:color w:val="000000"/>
        </w:rPr>
        <w:t xml:space="preserve">В функции </w:t>
      </w:r>
      <w:proofErr w:type="gramStart"/>
      <w:r w:rsidRPr="00620E44">
        <w:rPr>
          <w:color w:val="000000"/>
        </w:rPr>
        <w:t>main(</w:t>
      </w:r>
      <w:proofErr w:type="gramEnd"/>
      <w:r w:rsidRPr="00620E44">
        <w:rPr>
          <w:color w:val="000000"/>
        </w:rPr>
        <w:t xml:space="preserve">) инициализируем модуль </w:t>
      </w:r>
      <w:proofErr w:type="spellStart"/>
      <w:r w:rsidRPr="00620E44">
        <w:rPr>
          <w:color w:val="000000"/>
        </w:rPr>
        <w:t>AccountsDataManager</w:t>
      </w:r>
      <w:proofErr w:type="spellEnd"/>
      <w:r w:rsidRPr="00620E44">
        <w:rPr>
          <w:color w:val="000000"/>
        </w:rPr>
        <w:t>.</w:t>
      </w:r>
    </w:p>
    <w:p w14:paraId="79CFA867" w14:textId="115CC01F" w:rsidR="00F37280" w:rsidRPr="00620E44" w:rsidRDefault="00F37280" w:rsidP="00CA2050">
      <w:pPr>
        <w:pStyle w:val="aff0"/>
        <w:numPr>
          <w:ilvl w:val="2"/>
          <w:numId w:val="2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620E44">
        <w:rPr>
          <w:color w:val="000000"/>
        </w:rPr>
        <w:t xml:space="preserve">Вызываем функцию модуля </w:t>
      </w:r>
      <w:r w:rsidR="00735162">
        <w:rPr>
          <w:color w:val="000000"/>
        </w:rPr>
        <w:t>—</w:t>
      </w:r>
      <w:r w:rsidRPr="00620E44">
        <w:rPr>
          <w:color w:val="000000"/>
        </w:rPr>
        <w:t xml:space="preserve"> </w:t>
      </w:r>
      <w:proofErr w:type="gramStart"/>
      <w:r w:rsidRPr="00620E44">
        <w:rPr>
          <w:color w:val="000000"/>
        </w:rPr>
        <w:t>init(</w:t>
      </w:r>
      <w:proofErr w:type="gramEnd"/>
      <w:r w:rsidRPr="00620E44">
        <w:rPr>
          <w:color w:val="000000"/>
        </w:rPr>
        <w:t>).</w:t>
      </w:r>
    </w:p>
    <w:p w14:paraId="2E7C6471" w14:textId="61D00628" w:rsidR="00F37280" w:rsidRPr="00620E44" w:rsidRDefault="00F37280" w:rsidP="00CA2050">
      <w:pPr>
        <w:pStyle w:val="aff0"/>
        <w:numPr>
          <w:ilvl w:val="2"/>
          <w:numId w:val="2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620E44">
        <w:rPr>
          <w:color w:val="000000"/>
        </w:rPr>
        <w:t xml:space="preserve">Вызываем функцию модуля </w:t>
      </w:r>
      <w:r w:rsidR="00735162">
        <w:rPr>
          <w:color w:val="000000"/>
        </w:rPr>
        <w:t>—</w:t>
      </w:r>
      <w:r w:rsidRPr="00620E44">
        <w:rPr>
          <w:color w:val="000000"/>
        </w:rPr>
        <w:t xml:space="preserve"> </w:t>
      </w:r>
      <w:proofErr w:type="spellStart"/>
      <w:proofErr w:type="gramStart"/>
      <w:r w:rsidRPr="00620E44">
        <w:rPr>
          <w:color w:val="000000"/>
        </w:rPr>
        <w:t>free</w:t>
      </w:r>
      <w:proofErr w:type="spellEnd"/>
      <w:r w:rsidRPr="00620E44">
        <w:rPr>
          <w:color w:val="000000"/>
        </w:rPr>
        <w:t>(</w:t>
      </w:r>
      <w:proofErr w:type="gramEnd"/>
      <w:r w:rsidRPr="00620E44">
        <w:rPr>
          <w:color w:val="000000"/>
        </w:rPr>
        <w:t>).</w:t>
      </w:r>
    </w:p>
    <w:p w14:paraId="7526019D" w14:textId="77777777" w:rsidR="00F37280" w:rsidRPr="00620E44" w:rsidRDefault="00F37280" w:rsidP="00CA2050">
      <w:pPr>
        <w:pStyle w:val="aff0"/>
        <w:numPr>
          <w:ilvl w:val="2"/>
          <w:numId w:val="2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620E44">
        <w:rPr>
          <w:color w:val="000000"/>
        </w:rPr>
        <w:t>Компилируем проект.</w:t>
      </w:r>
    </w:p>
    <w:p w14:paraId="4E18D793" w14:textId="77777777" w:rsidR="00F37280" w:rsidRPr="00620E44" w:rsidRDefault="00F37280" w:rsidP="00CA2050">
      <w:pPr>
        <w:pStyle w:val="aff0"/>
        <w:numPr>
          <w:ilvl w:val="2"/>
          <w:numId w:val="2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620E44">
        <w:rPr>
          <w:color w:val="000000"/>
        </w:rPr>
        <w:t>Запускаем приложение.</w:t>
      </w:r>
    </w:p>
    <w:p w14:paraId="2A12FFD7" w14:textId="77777777" w:rsidR="00F37280" w:rsidRPr="00620E44" w:rsidRDefault="00F37280" w:rsidP="00CA2050">
      <w:pPr>
        <w:pStyle w:val="aff0"/>
        <w:numPr>
          <w:ilvl w:val="1"/>
          <w:numId w:val="2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620E44">
        <w:rPr>
          <w:color w:val="000000"/>
        </w:rPr>
        <w:t>Постусловия</w:t>
      </w:r>
    </w:p>
    <w:p w14:paraId="35EDA1FD" w14:textId="77777777" w:rsidR="00F37280" w:rsidRPr="00620E44" w:rsidRDefault="00F37280" w:rsidP="00CA2050">
      <w:pPr>
        <w:pStyle w:val="aff0"/>
        <w:numPr>
          <w:ilvl w:val="2"/>
          <w:numId w:val="2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620E44">
        <w:rPr>
          <w:color w:val="000000"/>
        </w:rPr>
        <w:t>На фазе выполнения п. 5.5.5 проверяем наличие файла system.log.</w:t>
      </w:r>
    </w:p>
    <w:p w14:paraId="786C3A4D" w14:textId="77777777" w:rsidR="00F37280" w:rsidRPr="00620E44" w:rsidRDefault="00F37280" w:rsidP="00CA2050">
      <w:pPr>
        <w:pStyle w:val="aff0"/>
        <w:numPr>
          <w:ilvl w:val="0"/>
          <w:numId w:val="2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620E44">
        <w:rPr>
          <w:color w:val="000000"/>
        </w:rPr>
        <w:t xml:space="preserve">Тестовый сценарий </w:t>
      </w:r>
      <w:proofErr w:type="spellStart"/>
      <w:r w:rsidRPr="00620E44">
        <w:rPr>
          <w:color w:val="000000"/>
        </w:rPr>
        <w:t>testIsLogFileWriting</w:t>
      </w:r>
      <w:proofErr w:type="spellEnd"/>
    </w:p>
    <w:p w14:paraId="6B05A28B" w14:textId="77777777" w:rsidR="00F37280" w:rsidRPr="00620E44" w:rsidRDefault="00F37280" w:rsidP="00CA2050">
      <w:pPr>
        <w:pStyle w:val="aff0"/>
        <w:numPr>
          <w:ilvl w:val="1"/>
          <w:numId w:val="2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620E44">
        <w:rPr>
          <w:color w:val="000000"/>
        </w:rPr>
        <w:lastRenderedPageBreak/>
        <w:t>Дескриптор теста</w:t>
      </w:r>
    </w:p>
    <w:p w14:paraId="52399107" w14:textId="77777777" w:rsidR="00F37280" w:rsidRPr="00620E44" w:rsidRDefault="00F37280" w:rsidP="0071370E">
      <w:pPr>
        <w:pStyle w:val="aff0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</w:rPr>
      </w:pPr>
      <w:r w:rsidRPr="00620E44">
        <w:rPr>
          <w:color w:val="000000"/>
        </w:rPr>
        <w:t>ADM–1006.</w:t>
      </w:r>
    </w:p>
    <w:p w14:paraId="057D8DFE" w14:textId="77777777" w:rsidR="00F37280" w:rsidRPr="00620E44" w:rsidRDefault="00F37280" w:rsidP="00CA2050">
      <w:pPr>
        <w:pStyle w:val="aff0"/>
        <w:numPr>
          <w:ilvl w:val="1"/>
          <w:numId w:val="2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620E44">
        <w:rPr>
          <w:color w:val="000000"/>
        </w:rPr>
        <w:t>Описание теста</w:t>
      </w:r>
    </w:p>
    <w:p w14:paraId="3CBCF196" w14:textId="3EDD2F49" w:rsidR="00F37280" w:rsidRPr="00620E44" w:rsidRDefault="00F37280" w:rsidP="0071370E">
      <w:pPr>
        <w:pStyle w:val="aff0"/>
        <w:spacing w:before="0" w:beforeAutospacing="0" w:after="0" w:afterAutospacing="0" w:line="360" w:lineRule="auto"/>
        <w:ind w:left="426" w:firstLine="283"/>
        <w:jc w:val="both"/>
        <w:textAlignment w:val="baseline"/>
        <w:rPr>
          <w:color w:val="000000"/>
        </w:rPr>
      </w:pPr>
      <w:r w:rsidRPr="00620E44">
        <w:rPr>
          <w:color w:val="000000"/>
        </w:rPr>
        <w:t>Тест нацелен проверить работоспособность функционала, отвечающего за ведение лог файла.</w:t>
      </w:r>
    </w:p>
    <w:p w14:paraId="378CD6B1" w14:textId="514DD105" w:rsidR="00F37280" w:rsidRPr="00620E44" w:rsidRDefault="00F37280" w:rsidP="00CA2050">
      <w:pPr>
        <w:pStyle w:val="aff0"/>
        <w:numPr>
          <w:ilvl w:val="1"/>
          <w:numId w:val="2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620E44">
        <w:rPr>
          <w:color w:val="000000"/>
        </w:rPr>
        <w:t>Тестируемый модуль</w:t>
      </w:r>
    </w:p>
    <w:p w14:paraId="31151DEB" w14:textId="65702A50" w:rsidR="00F37280" w:rsidRPr="00620E44" w:rsidRDefault="00F37280" w:rsidP="0071370E">
      <w:pPr>
        <w:pStyle w:val="aff0"/>
        <w:numPr>
          <w:ilvl w:val="2"/>
          <w:numId w:val="25"/>
        </w:numPr>
        <w:spacing w:before="0" w:beforeAutospacing="0" w:after="0" w:afterAutospacing="0" w:line="360" w:lineRule="auto"/>
        <w:ind w:left="709" w:firstLine="11"/>
        <w:jc w:val="both"/>
        <w:textAlignment w:val="baseline"/>
        <w:rPr>
          <w:color w:val="000000"/>
        </w:rPr>
      </w:pPr>
      <w:proofErr w:type="spellStart"/>
      <w:r w:rsidRPr="00620E44">
        <w:rPr>
          <w:color w:val="000000"/>
        </w:rPr>
        <w:t>AccountsDataManager</w:t>
      </w:r>
      <w:proofErr w:type="spellEnd"/>
      <w:r w:rsidRPr="00620E44">
        <w:rPr>
          <w:color w:val="000000"/>
        </w:rPr>
        <w:t xml:space="preserve"> </w:t>
      </w:r>
      <w:r w:rsidR="00735162">
        <w:rPr>
          <w:color w:val="000000"/>
        </w:rPr>
        <w:t>—</w:t>
      </w:r>
      <w:r w:rsidRPr="00620E44">
        <w:rPr>
          <w:color w:val="000000"/>
        </w:rPr>
        <w:t xml:space="preserve"> файловый менеджер приложения, чтение/запись данных аккаунтов пользователей в файл.</w:t>
      </w:r>
    </w:p>
    <w:p w14:paraId="12297D24" w14:textId="31589C3C" w:rsidR="00F37280" w:rsidRPr="00620E44" w:rsidRDefault="00F37280" w:rsidP="00CA2050">
      <w:pPr>
        <w:pStyle w:val="aff0"/>
        <w:numPr>
          <w:ilvl w:val="1"/>
          <w:numId w:val="2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620E44">
        <w:rPr>
          <w:color w:val="000000"/>
        </w:rPr>
        <w:t>Тестируемые функции</w:t>
      </w:r>
    </w:p>
    <w:p w14:paraId="5CB28D77" w14:textId="585D281F" w:rsidR="00F37280" w:rsidRPr="00620E44" w:rsidRDefault="00F37280" w:rsidP="0071370E">
      <w:pPr>
        <w:pStyle w:val="aff0"/>
        <w:numPr>
          <w:ilvl w:val="2"/>
          <w:numId w:val="25"/>
        </w:numPr>
        <w:spacing w:before="0" w:beforeAutospacing="0" w:after="0" w:afterAutospacing="0" w:line="360" w:lineRule="auto"/>
        <w:ind w:left="709" w:firstLine="11"/>
        <w:jc w:val="both"/>
        <w:textAlignment w:val="baseline"/>
        <w:rPr>
          <w:color w:val="000000"/>
        </w:rPr>
      </w:pPr>
      <w:proofErr w:type="spellStart"/>
      <w:r w:rsidRPr="00620E44">
        <w:rPr>
          <w:color w:val="000000"/>
        </w:rPr>
        <w:t>option_</w:t>
      </w:r>
      <w:proofErr w:type="gramStart"/>
      <w:r w:rsidRPr="00620E44">
        <w:rPr>
          <w:color w:val="000000"/>
        </w:rPr>
        <w:t>nWritingLogFile</w:t>
      </w:r>
      <w:proofErr w:type="spellEnd"/>
      <w:r w:rsidRPr="00620E44">
        <w:rPr>
          <w:color w:val="000000"/>
        </w:rPr>
        <w:t>(</w:t>
      </w:r>
      <w:proofErr w:type="gramEnd"/>
      <w:r w:rsidRPr="00620E44">
        <w:rPr>
          <w:color w:val="000000"/>
        </w:rPr>
        <w:t xml:space="preserve">) </w:t>
      </w:r>
      <w:r w:rsidR="00735162">
        <w:rPr>
          <w:color w:val="000000"/>
        </w:rPr>
        <w:t>—</w:t>
      </w:r>
      <w:r w:rsidRPr="00620E44">
        <w:rPr>
          <w:color w:val="000000"/>
        </w:rPr>
        <w:t xml:space="preserve"> нативная библиотечная функция, отвечающая за чтение данных из файла в программу.</w:t>
      </w:r>
    </w:p>
    <w:p w14:paraId="48EA01B2" w14:textId="77777777" w:rsidR="00F37280" w:rsidRPr="00620E44" w:rsidRDefault="00F37280" w:rsidP="00CA2050">
      <w:pPr>
        <w:pStyle w:val="aff0"/>
        <w:numPr>
          <w:ilvl w:val="1"/>
          <w:numId w:val="2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620E44">
        <w:rPr>
          <w:color w:val="000000"/>
        </w:rPr>
        <w:t>Шаги сценария</w:t>
      </w:r>
    </w:p>
    <w:p w14:paraId="544FDFFB" w14:textId="77777777" w:rsidR="00F37280" w:rsidRPr="00620E44" w:rsidRDefault="00F37280" w:rsidP="00CA2050">
      <w:pPr>
        <w:pStyle w:val="aff0"/>
        <w:numPr>
          <w:ilvl w:val="2"/>
          <w:numId w:val="2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620E44">
        <w:rPr>
          <w:color w:val="000000"/>
        </w:rPr>
        <w:t xml:space="preserve">В функции </w:t>
      </w:r>
      <w:proofErr w:type="gramStart"/>
      <w:r w:rsidRPr="00620E44">
        <w:rPr>
          <w:color w:val="000000"/>
        </w:rPr>
        <w:t>main(</w:t>
      </w:r>
      <w:proofErr w:type="gramEnd"/>
      <w:r w:rsidRPr="00620E44">
        <w:rPr>
          <w:color w:val="000000"/>
        </w:rPr>
        <w:t xml:space="preserve">) инициализируем модуль </w:t>
      </w:r>
      <w:proofErr w:type="spellStart"/>
      <w:r w:rsidRPr="00620E44">
        <w:rPr>
          <w:color w:val="000000"/>
        </w:rPr>
        <w:t>AccountsDataManager</w:t>
      </w:r>
      <w:proofErr w:type="spellEnd"/>
      <w:r w:rsidRPr="00620E44">
        <w:rPr>
          <w:color w:val="000000"/>
        </w:rPr>
        <w:t>.</w:t>
      </w:r>
    </w:p>
    <w:p w14:paraId="1750839E" w14:textId="51315D7F" w:rsidR="00F37280" w:rsidRPr="00620E44" w:rsidRDefault="00F37280" w:rsidP="00CA2050">
      <w:pPr>
        <w:pStyle w:val="aff0"/>
        <w:numPr>
          <w:ilvl w:val="2"/>
          <w:numId w:val="2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620E44">
        <w:rPr>
          <w:color w:val="000000"/>
        </w:rPr>
        <w:t xml:space="preserve">Вызываем функцию модуля </w:t>
      </w:r>
      <w:r w:rsidR="00735162">
        <w:rPr>
          <w:color w:val="000000"/>
        </w:rPr>
        <w:t>—</w:t>
      </w:r>
      <w:r w:rsidRPr="00620E44">
        <w:rPr>
          <w:color w:val="000000"/>
        </w:rPr>
        <w:t xml:space="preserve"> </w:t>
      </w:r>
      <w:proofErr w:type="spellStart"/>
      <w:r w:rsidRPr="00620E44">
        <w:rPr>
          <w:color w:val="000000"/>
        </w:rPr>
        <w:t>option_</w:t>
      </w:r>
      <w:proofErr w:type="gramStart"/>
      <w:r w:rsidRPr="00620E44">
        <w:rPr>
          <w:color w:val="000000"/>
        </w:rPr>
        <w:t>nWritingLogFile</w:t>
      </w:r>
      <w:proofErr w:type="spellEnd"/>
      <w:r w:rsidRPr="00620E44">
        <w:rPr>
          <w:color w:val="000000"/>
        </w:rPr>
        <w:t>(</w:t>
      </w:r>
      <w:proofErr w:type="gramEnd"/>
      <w:r w:rsidRPr="00620E44">
        <w:rPr>
          <w:color w:val="000000"/>
        </w:rPr>
        <w:t>);</w:t>
      </w:r>
    </w:p>
    <w:p w14:paraId="06D5F94D" w14:textId="7B9AAECD" w:rsidR="00F37280" w:rsidRPr="00620E44" w:rsidRDefault="00F37280" w:rsidP="00CA2050">
      <w:pPr>
        <w:pStyle w:val="aff0"/>
        <w:numPr>
          <w:ilvl w:val="2"/>
          <w:numId w:val="2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620E44">
        <w:rPr>
          <w:color w:val="000000"/>
        </w:rPr>
        <w:t xml:space="preserve">Вызываем функцию модуля </w:t>
      </w:r>
      <w:r w:rsidR="00735162">
        <w:rPr>
          <w:color w:val="000000"/>
        </w:rPr>
        <w:t>—</w:t>
      </w:r>
      <w:r w:rsidRPr="00620E44">
        <w:rPr>
          <w:color w:val="000000"/>
        </w:rPr>
        <w:t xml:space="preserve"> </w:t>
      </w:r>
      <w:proofErr w:type="gramStart"/>
      <w:r w:rsidRPr="00620E44">
        <w:rPr>
          <w:color w:val="000000"/>
        </w:rPr>
        <w:t>init(</w:t>
      </w:r>
      <w:proofErr w:type="gramEnd"/>
      <w:r w:rsidRPr="00620E44">
        <w:rPr>
          <w:color w:val="000000"/>
        </w:rPr>
        <w:t>).</w:t>
      </w:r>
    </w:p>
    <w:p w14:paraId="59C9BB97" w14:textId="1DE12E0A" w:rsidR="00F37280" w:rsidRPr="00620E44" w:rsidRDefault="00F37280" w:rsidP="00CA2050">
      <w:pPr>
        <w:pStyle w:val="aff0"/>
        <w:numPr>
          <w:ilvl w:val="2"/>
          <w:numId w:val="2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620E44">
        <w:rPr>
          <w:color w:val="000000"/>
        </w:rPr>
        <w:t xml:space="preserve">Вызываем функцию модуля </w:t>
      </w:r>
      <w:r w:rsidR="00735162">
        <w:rPr>
          <w:color w:val="000000"/>
        </w:rPr>
        <w:t>—</w:t>
      </w:r>
      <w:r w:rsidRPr="00620E44">
        <w:rPr>
          <w:color w:val="000000"/>
        </w:rPr>
        <w:t xml:space="preserve"> </w:t>
      </w:r>
      <w:proofErr w:type="spellStart"/>
      <w:proofErr w:type="gramStart"/>
      <w:r w:rsidRPr="00620E44">
        <w:rPr>
          <w:color w:val="000000"/>
        </w:rPr>
        <w:t>free</w:t>
      </w:r>
      <w:proofErr w:type="spellEnd"/>
      <w:r w:rsidRPr="00620E44">
        <w:rPr>
          <w:color w:val="000000"/>
        </w:rPr>
        <w:t>(</w:t>
      </w:r>
      <w:proofErr w:type="gramEnd"/>
      <w:r w:rsidRPr="00620E44">
        <w:rPr>
          <w:color w:val="000000"/>
        </w:rPr>
        <w:t>).</w:t>
      </w:r>
    </w:p>
    <w:p w14:paraId="2B2E67AC" w14:textId="77777777" w:rsidR="00F37280" w:rsidRPr="00620E44" w:rsidRDefault="00F37280" w:rsidP="00CA2050">
      <w:pPr>
        <w:pStyle w:val="aff0"/>
        <w:numPr>
          <w:ilvl w:val="2"/>
          <w:numId w:val="2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620E44">
        <w:rPr>
          <w:color w:val="000000"/>
        </w:rPr>
        <w:t>Компилируем проект.</w:t>
      </w:r>
    </w:p>
    <w:p w14:paraId="2E4C06D4" w14:textId="77777777" w:rsidR="00F37280" w:rsidRPr="00620E44" w:rsidRDefault="00F37280" w:rsidP="00CA2050">
      <w:pPr>
        <w:pStyle w:val="aff0"/>
        <w:numPr>
          <w:ilvl w:val="2"/>
          <w:numId w:val="2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620E44">
        <w:rPr>
          <w:color w:val="000000"/>
        </w:rPr>
        <w:t>Запускаем приложение.</w:t>
      </w:r>
    </w:p>
    <w:p w14:paraId="35AEC896" w14:textId="77777777" w:rsidR="00F37280" w:rsidRPr="00620E44" w:rsidRDefault="00F37280" w:rsidP="00CA2050">
      <w:pPr>
        <w:pStyle w:val="aff0"/>
        <w:numPr>
          <w:ilvl w:val="1"/>
          <w:numId w:val="2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620E44">
        <w:rPr>
          <w:color w:val="000000"/>
        </w:rPr>
        <w:t>Постусловия</w:t>
      </w:r>
    </w:p>
    <w:p w14:paraId="0D51E69B" w14:textId="77777777" w:rsidR="00F37280" w:rsidRPr="00620E44" w:rsidRDefault="00F37280" w:rsidP="0071370E">
      <w:pPr>
        <w:pStyle w:val="aff0"/>
        <w:numPr>
          <w:ilvl w:val="2"/>
          <w:numId w:val="25"/>
        </w:numPr>
        <w:spacing w:before="0" w:beforeAutospacing="0" w:after="0" w:afterAutospacing="0" w:line="360" w:lineRule="auto"/>
        <w:ind w:left="709" w:firstLine="11"/>
        <w:jc w:val="both"/>
        <w:textAlignment w:val="baseline"/>
        <w:rPr>
          <w:color w:val="000000"/>
        </w:rPr>
      </w:pPr>
      <w:r w:rsidRPr="00620E44">
        <w:rPr>
          <w:color w:val="000000"/>
        </w:rPr>
        <w:t>На фазе выполнения п. 6.5.6 проверяем наличие файла и данных в файле system.log.</w:t>
      </w:r>
    </w:p>
    <w:p w14:paraId="1A08800F" w14:textId="77777777" w:rsidR="00F37280" w:rsidRPr="00620E44" w:rsidRDefault="00F37280" w:rsidP="00CA2050">
      <w:pPr>
        <w:pStyle w:val="aff0"/>
        <w:numPr>
          <w:ilvl w:val="0"/>
          <w:numId w:val="2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620E44">
        <w:rPr>
          <w:color w:val="000000"/>
        </w:rPr>
        <w:t xml:space="preserve">Тестовый сценарий </w:t>
      </w:r>
      <w:proofErr w:type="spellStart"/>
      <w:r w:rsidRPr="00620E44">
        <w:rPr>
          <w:color w:val="000000"/>
        </w:rPr>
        <w:t>testIsWritingAlways</w:t>
      </w:r>
      <w:proofErr w:type="spellEnd"/>
    </w:p>
    <w:p w14:paraId="53257852" w14:textId="77777777" w:rsidR="00F37280" w:rsidRPr="00620E44" w:rsidRDefault="00F37280" w:rsidP="00CA2050">
      <w:pPr>
        <w:pStyle w:val="aff0"/>
        <w:numPr>
          <w:ilvl w:val="1"/>
          <w:numId w:val="2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620E44">
        <w:rPr>
          <w:color w:val="000000"/>
        </w:rPr>
        <w:t>Дескриптор теста</w:t>
      </w:r>
    </w:p>
    <w:p w14:paraId="5F85B675" w14:textId="77777777" w:rsidR="00F37280" w:rsidRPr="00620E44" w:rsidRDefault="00F37280" w:rsidP="0071370E">
      <w:pPr>
        <w:pStyle w:val="aff0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</w:rPr>
      </w:pPr>
      <w:r w:rsidRPr="00620E44">
        <w:rPr>
          <w:color w:val="000000"/>
        </w:rPr>
        <w:t>ADM–1007.</w:t>
      </w:r>
    </w:p>
    <w:p w14:paraId="27B58A16" w14:textId="77777777" w:rsidR="00F37280" w:rsidRPr="00620E44" w:rsidRDefault="00F37280" w:rsidP="00CA2050">
      <w:pPr>
        <w:pStyle w:val="aff0"/>
        <w:numPr>
          <w:ilvl w:val="1"/>
          <w:numId w:val="2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620E44">
        <w:rPr>
          <w:color w:val="000000"/>
        </w:rPr>
        <w:t>Описание теста</w:t>
      </w:r>
    </w:p>
    <w:p w14:paraId="7A7F30D3" w14:textId="77777777" w:rsidR="00F37280" w:rsidRPr="00620E44" w:rsidRDefault="00F37280" w:rsidP="0071370E">
      <w:pPr>
        <w:pStyle w:val="aff0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</w:rPr>
      </w:pPr>
      <w:r w:rsidRPr="00620E44">
        <w:rPr>
          <w:color w:val="000000"/>
        </w:rPr>
        <w:t>Тест нацелен проверить работоспособность системы авто-сохранений.</w:t>
      </w:r>
    </w:p>
    <w:p w14:paraId="7C810FC0" w14:textId="3E4F6F4B" w:rsidR="00F37280" w:rsidRPr="00620E44" w:rsidRDefault="00F37280" w:rsidP="00CA2050">
      <w:pPr>
        <w:pStyle w:val="aff0"/>
        <w:numPr>
          <w:ilvl w:val="1"/>
          <w:numId w:val="2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620E44">
        <w:rPr>
          <w:color w:val="000000"/>
        </w:rPr>
        <w:t>Тестируемый модуль</w:t>
      </w:r>
    </w:p>
    <w:p w14:paraId="7E4637C0" w14:textId="1BA233F8" w:rsidR="00F37280" w:rsidRPr="00620E44" w:rsidRDefault="00F37280" w:rsidP="0071370E">
      <w:pPr>
        <w:pStyle w:val="aff0"/>
        <w:numPr>
          <w:ilvl w:val="2"/>
          <w:numId w:val="25"/>
        </w:numPr>
        <w:spacing w:before="0" w:beforeAutospacing="0" w:after="0" w:afterAutospacing="0" w:line="360" w:lineRule="auto"/>
        <w:ind w:left="709" w:firstLine="11"/>
        <w:jc w:val="both"/>
        <w:textAlignment w:val="baseline"/>
        <w:rPr>
          <w:color w:val="000000"/>
        </w:rPr>
      </w:pPr>
      <w:proofErr w:type="spellStart"/>
      <w:r w:rsidRPr="00620E44">
        <w:rPr>
          <w:color w:val="000000"/>
        </w:rPr>
        <w:t>AccountsDataManager</w:t>
      </w:r>
      <w:proofErr w:type="spellEnd"/>
      <w:r w:rsidRPr="00620E44">
        <w:rPr>
          <w:color w:val="000000"/>
        </w:rPr>
        <w:t xml:space="preserve"> </w:t>
      </w:r>
      <w:r w:rsidR="00735162">
        <w:rPr>
          <w:color w:val="000000"/>
        </w:rPr>
        <w:t>—</w:t>
      </w:r>
      <w:r w:rsidRPr="00620E44">
        <w:rPr>
          <w:color w:val="000000"/>
        </w:rPr>
        <w:t xml:space="preserve"> файловый менеджер приложения, чтение/запись данных аккаунтов пользователей в файл.</w:t>
      </w:r>
    </w:p>
    <w:p w14:paraId="66D5BC74" w14:textId="2F6E8775" w:rsidR="00F37280" w:rsidRPr="00620E44" w:rsidRDefault="00F37280" w:rsidP="00CA2050">
      <w:pPr>
        <w:pStyle w:val="aff0"/>
        <w:numPr>
          <w:ilvl w:val="1"/>
          <w:numId w:val="2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620E44">
        <w:rPr>
          <w:color w:val="000000"/>
        </w:rPr>
        <w:t>Тестируемые функции</w:t>
      </w:r>
    </w:p>
    <w:p w14:paraId="30ABAA26" w14:textId="5C0D0A09" w:rsidR="00F37280" w:rsidRPr="00620E44" w:rsidRDefault="00F37280" w:rsidP="0071370E">
      <w:pPr>
        <w:pStyle w:val="aff0"/>
        <w:numPr>
          <w:ilvl w:val="2"/>
          <w:numId w:val="25"/>
        </w:numPr>
        <w:spacing w:before="0" w:beforeAutospacing="0" w:after="0" w:afterAutospacing="0" w:line="360" w:lineRule="auto"/>
        <w:ind w:left="709" w:firstLine="11"/>
        <w:jc w:val="both"/>
        <w:textAlignment w:val="baseline"/>
        <w:rPr>
          <w:color w:val="000000"/>
        </w:rPr>
      </w:pPr>
      <w:proofErr w:type="spellStart"/>
      <w:r w:rsidRPr="00620E44">
        <w:rPr>
          <w:color w:val="000000"/>
        </w:rPr>
        <w:t>option_</w:t>
      </w:r>
      <w:proofErr w:type="gramStart"/>
      <w:r w:rsidRPr="00620E44">
        <w:rPr>
          <w:color w:val="000000"/>
        </w:rPr>
        <w:t>saveAlways</w:t>
      </w:r>
      <w:proofErr w:type="spellEnd"/>
      <w:r w:rsidRPr="00620E44">
        <w:rPr>
          <w:color w:val="000000"/>
        </w:rPr>
        <w:t>(</w:t>
      </w:r>
      <w:proofErr w:type="gramEnd"/>
      <w:r w:rsidRPr="00620E44">
        <w:rPr>
          <w:color w:val="000000"/>
        </w:rPr>
        <w:t xml:space="preserve">) </w:t>
      </w:r>
      <w:r w:rsidR="00735162">
        <w:rPr>
          <w:color w:val="000000"/>
        </w:rPr>
        <w:t>—</w:t>
      </w:r>
      <w:r w:rsidRPr="00620E44">
        <w:rPr>
          <w:color w:val="000000"/>
        </w:rPr>
        <w:t xml:space="preserve"> функция модуля, отвечающая за активацию режима автосохранения.</w:t>
      </w:r>
    </w:p>
    <w:p w14:paraId="44AB3EE2" w14:textId="77777777" w:rsidR="00F37280" w:rsidRPr="00620E44" w:rsidRDefault="00F37280" w:rsidP="00CA2050">
      <w:pPr>
        <w:pStyle w:val="aff0"/>
        <w:numPr>
          <w:ilvl w:val="1"/>
          <w:numId w:val="2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620E44">
        <w:rPr>
          <w:color w:val="000000"/>
        </w:rPr>
        <w:t>Шаги сценария</w:t>
      </w:r>
    </w:p>
    <w:p w14:paraId="78983E16" w14:textId="77777777" w:rsidR="00F37280" w:rsidRPr="00620E44" w:rsidRDefault="00F37280" w:rsidP="00CA2050">
      <w:pPr>
        <w:pStyle w:val="aff0"/>
        <w:numPr>
          <w:ilvl w:val="2"/>
          <w:numId w:val="2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620E44">
        <w:rPr>
          <w:color w:val="000000"/>
        </w:rPr>
        <w:t xml:space="preserve">В функции </w:t>
      </w:r>
      <w:proofErr w:type="gramStart"/>
      <w:r w:rsidRPr="00620E44">
        <w:rPr>
          <w:color w:val="000000"/>
        </w:rPr>
        <w:t>main(</w:t>
      </w:r>
      <w:proofErr w:type="gramEnd"/>
      <w:r w:rsidRPr="00620E44">
        <w:rPr>
          <w:color w:val="000000"/>
        </w:rPr>
        <w:t xml:space="preserve">) инициализируем модуль </w:t>
      </w:r>
      <w:proofErr w:type="spellStart"/>
      <w:r w:rsidRPr="00620E44">
        <w:rPr>
          <w:color w:val="000000"/>
        </w:rPr>
        <w:t>AccountsDataManager</w:t>
      </w:r>
      <w:proofErr w:type="spellEnd"/>
      <w:r w:rsidRPr="00620E44">
        <w:rPr>
          <w:color w:val="000000"/>
        </w:rPr>
        <w:t>.</w:t>
      </w:r>
    </w:p>
    <w:p w14:paraId="0392D7F8" w14:textId="1E4DCE54" w:rsidR="00F37280" w:rsidRPr="00620E44" w:rsidRDefault="00F37280" w:rsidP="00CA2050">
      <w:pPr>
        <w:pStyle w:val="aff0"/>
        <w:numPr>
          <w:ilvl w:val="2"/>
          <w:numId w:val="2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620E44">
        <w:rPr>
          <w:color w:val="000000"/>
        </w:rPr>
        <w:t xml:space="preserve">Вызываем функцию модуля </w:t>
      </w:r>
      <w:r w:rsidR="00735162">
        <w:rPr>
          <w:color w:val="000000"/>
        </w:rPr>
        <w:t>—</w:t>
      </w:r>
      <w:r w:rsidRPr="00620E44">
        <w:rPr>
          <w:color w:val="000000"/>
        </w:rPr>
        <w:t xml:space="preserve"> </w:t>
      </w:r>
      <w:proofErr w:type="spellStart"/>
      <w:r w:rsidRPr="00620E44">
        <w:rPr>
          <w:color w:val="000000"/>
        </w:rPr>
        <w:t>option_</w:t>
      </w:r>
      <w:proofErr w:type="gramStart"/>
      <w:r w:rsidRPr="00620E44">
        <w:rPr>
          <w:color w:val="000000"/>
        </w:rPr>
        <w:t>saveAlways</w:t>
      </w:r>
      <w:proofErr w:type="spellEnd"/>
      <w:r w:rsidRPr="00620E44">
        <w:rPr>
          <w:color w:val="000000"/>
        </w:rPr>
        <w:t>(</w:t>
      </w:r>
      <w:proofErr w:type="gramEnd"/>
      <w:r w:rsidRPr="00620E44">
        <w:rPr>
          <w:color w:val="000000"/>
        </w:rPr>
        <w:t>).</w:t>
      </w:r>
    </w:p>
    <w:p w14:paraId="3373EFE1" w14:textId="77E44525" w:rsidR="00F37280" w:rsidRPr="00620E44" w:rsidRDefault="00F37280" w:rsidP="00CA2050">
      <w:pPr>
        <w:pStyle w:val="aff0"/>
        <w:numPr>
          <w:ilvl w:val="2"/>
          <w:numId w:val="2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620E44">
        <w:rPr>
          <w:color w:val="000000"/>
        </w:rPr>
        <w:lastRenderedPageBreak/>
        <w:t xml:space="preserve">Вызываем функцию модуля </w:t>
      </w:r>
      <w:r w:rsidR="00735162">
        <w:rPr>
          <w:color w:val="000000"/>
        </w:rPr>
        <w:t>—</w:t>
      </w:r>
      <w:r w:rsidRPr="00620E44">
        <w:rPr>
          <w:color w:val="000000"/>
        </w:rPr>
        <w:t xml:space="preserve"> </w:t>
      </w:r>
      <w:proofErr w:type="gramStart"/>
      <w:r w:rsidRPr="00620E44">
        <w:rPr>
          <w:color w:val="000000"/>
        </w:rPr>
        <w:t>init(</w:t>
      </w:r>
      <w:proofErr w:type="gramEnd"/>
      <w:r w:rsidRPr="00620E44">
        <w:rPr>
          <w:color w:val="000000"/>
        </w:rPr>
        <w:t>).</w:t>
      </w:r>
    </w:p>
    <w:p w14:paraId="01C659B8" w14:textId="14416F4C" w:rsidR="00F37280" w:rsidRPr="00620E44" w:rsidRDefault="00F37280" w:rsidP="00CA2050">
      <w:pPr>
        <w:pStyle w:val="aff0"/>
        <w:numPr>
          <w:ilvl w:val="2"/>
          <w:numId w:val="2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620E44">
        <w:rPr>
          <w:color w:val="000000"/>
        </w:rPr>
        <w:t xml:space="preserve">Вызываем функцию модуля </w:t>
      </w:r>
      <w:r w:rsidR="00735162">
        <w:rPr>
          <w:color w:val="000000"/>
        </w:rPr>
        <w:t>—</w:t>
      </w:r>
      <w:r w:rsidRPr="00620E44">
        <w:rPr>
          <w:color w:val="000000"/>
        </w:rPr>
        <w:t xml:space="preserve"> </w:t>
      </w:r>
      <w:proofErr w:type="spellStart"/>
      <w:proofErr w:type="gramStart"/>
      <w:r w:rsidRPr="00620E44">
        <w:rPr>
          <w:color w:val="000000"/>
        </w:rPr>
        <w:t>add</w:t>
      </w:r>
      <w:proofErr w:type="spellEnd"/>
      <w:r w:rsidRPr="00620E44">
        <w:rPr>
          <w:color w:val="000000"/>
        </w:rPr>
        <w:t>(</w:t>
      </w:r>
      <w:proofErr w:type="gramEnd"/>
      <w:r w:rsidRPr="00620E44">
        <w:rPr>
          <w:color w:val="000000"/>
        </w:rPr>
        <w:t>Account).</w:t>
      </w:r>
    </w:p>
    <w:p w14:paraId="316C8631" w14:textId="56326352" w:rsidR="00F37280" w:rsidRPr="00620E44" w:rsidRDefault="00F37280" w:rsidP="00CA2050">
      <w:pPr>
        <w:pStyle w:val="aff0"/>
        <w:numPr>
          <w:ilvl w:val="2"/>
          <w:numId w:val="2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620E44">
        <w:rPr>
          <w:color w:val="000000"/>
        </w:rPr>
        <w:t xml:space="preserve">Вызываем функцию модуля </w:t>
      </w:r>
      <w:r w:rsidR="00735162">
        <w:rPr>
          <w:color w:val="000000"/>
        </w:rPr>
        <w:t>—</w:t>
      </w:r>
      <w:r w:rsidRPr="00620E44">
        <w:rPr>
          <w:color w:val="000000"/>
        </w:rPr>
        <w:t xml:space="preserve"> </w:t>
      </w:r>
      <w:proofErr w:type="spellStart"/>
      <w:proofErr w:type="gramStart"/>
      <w:r w:rsidRPr="00620E44">
        <w:rPr>
          <w:color w:val="000000"/>
        </w:rPr>
        <w:t>free</w:t>
      </w:r>
      <w:proofErr w:type="spellEnd"/>
      <w:r w:rsidRPr="00620E44">
        <w:rPr>
          <w:color w:val="000000"/>
        </w:rPr>
        <w:t>(</w:t>
      </w:r>
      <w:proofErr w:type="gramEnd"/>
      <w:r w:rsidRPr="00620E44">
        <w:rPr>
          <w:color w:val="000000"/>
        </w:rPr>
        <w:t>).</w:t>
      </w:r>
    </w:p>
    <w:p w14:paraId="2B64CEEF" w14:textId="77777777" w:rsidR="00F37280" w:rsidRPr="00620E44" w:rsidRDefault="00F37280" w:rsidP="00CA2050">
      <w:pPr>
        <w:pStyle w:val="aff0"/>
        <w:numPr>
          <w:ilvl w:val="2"/>
          <w:numId w:val="2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620E44">
        <w:rPr>
          <w:color w:val="000000"/>
        </w:rPr>
        <w:t>Компилируем проект.</w:t>
      </w:r>
    </w:p>
    <w:p w14:paraId="55637C17" w14:textId="77777777" w:rsidR="00F37280" w:rsidRPr="00620E44" w:rsidRDefault="00F37280" w:rsidP="00CA2050">
      <w:pPr>
        <w:pStyle w:val="aff0"/>
        <w:numPr>
          <w:ilvl w:val="2"/>
          <w:numId w:val="2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620E44">
        <w:rPr>
          <w:color w:val="000000"/>
        </w:rPr>
        <w:t>Запускаем приложение.</w:t>
      </w:r>
    </w:p>
    <w:p w14:paraId="649C7351" w14:textId="77777777" w:rsidR="00F37280" w:rsidRPr="00620E44" w:rsidRDefault="00F37280" w:rsidP="00CA2050">
      <w:pPr>
        <w:pStyle w:val="aff0"/>
        <w:numPr>
          <w:ilvl w:val="2"/>
          <w:numId w:val="2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620E44">
        <w:rPr>
          <w:color w:val="000000"/>
        </w:rPr>
        <w:t>Завершаем приложение.</w:t>
      </w:r>
    </w:p>
    <w:p w14:paraId="6100D905" w14:textId="77777777" w:rsidR="00F37280" w:rsidRPr="00620E44" w:rsidRDefault="00F37280" w:rsidP="00CA2050">
      <w:pPr>
        <w:pStyle w:val="aff0"/>
        <w:numPr>
          <w:ilvl w:val="2"/>
          <w:numId w:val="2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620E44">
        <w:rPr>
          <w:color w:val="000000"/>
        </w:rPr>
        <w:t xml:space="preserve">Удаляем вызов функции </w:t>
      </w:r>
      <w:proofErr w:type="spellStart"/>
      <w:proofErr w:type="gramStart"/>
      <w:r w:rsidRPr="00620E44">
        <w:rPr>
          <w:color w:val="000000"/>
        </w:rPr>
        <w:t>add</w:t>
      </w:r>
      <w:proofErr w:type="spellEnd"/>
      <w:r w:rsidRPr="00620E44">
        <w:rPr>
          <w:color w:val="000000"/>
        </w:rPr>
        <w:t>(</w:t>
      </w:r>
      <w:proofErr w:type="gramEnd"/>
      <w:r w:rsidRPr="00620E44">
        <w:rPr>
          <w:color w:val="000000"/>
        </w:rPr>
        <w:t>Account) в теле функции main().</w:t>
      </w:r>
    </w:p>
    <w:p w14:paraId="7892728C" w14:textId="66469849" w:rsidR="00F37280" w:rsidRPr="00620E44" w:rsidRDefault="00F37280" w:rsidP="00CA2050">
      <w:pPr>
        <w:pStyle w:val="aff0"/>
        <w:numPr>
          <w:ilvl w:val="2"/>
          <w:numId w:val="2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620E44">
        <w:rPr>
          <w:color w:val="000000"/>
        </w:rPr>
        <w:t xml:space="preserve">Вызываем функцию модуля </w:t>
      </w:r>
      <w:r w:rsidR="00735162">
        <w:rPr>
          <w:color w:val="000000"/>
        </w:rPr>
        <w:t>—</w:t>
      </w:r>
      <w:r w:rsidRPr="00620E44">
        <w:rPr>
          <w:color w:val="000000"/>
        </w:rPr>
        <w:t xml:space="preserve"> </w:t>
      </w:r>
      <w:proofErr w:type="spellStart"/>
      <w:proofErr w:type="gramStart"/>
      <w:r w:rsidRPr="00620E44">
        <w:rPr>
          <w:color w:val="000000"/>
        </w:rPr>
        <w:t>get</w:t>
      </w:r>
      <w:proofErr w:type="spellEnd"/>
      <w:r w:rsidRPr="00620E44">
        <w:rPr>
          <w:color w:val="000000"/>
        </w:rPr>
        <w:t>(</w:t>
      </w:r>
      <w:proofErr w:type="gramEnd"/>
      <w:r w:rsidRPr="00620E44">
        <w:rPr>
          <w:color w:val="000000"/>
        </w:rPr>
        <w:t>Account) в теле функции main().</w:t>
      </w:r>
    </w:p>
    <w:p w14:paraId="25416DFB" w14:textId="77777777" w:rsidR="00F37280" w:rsidRPr="00620E44" w:rsidRDefault="00F37280" w:rsidP="00CA2050">
      <w:pPr>
        <w:pStyle w:val="aff0"/>
        <w:numPr>
          <w:ilvl w:val="2"/>
          <w:numId w:val="2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620E44">
        <w:rPr>
          <w:color w:val="000000"/>
        </w:rPr>
        <w:t>Выводим данные полученного аккаунта в консоль.</w:t>
      </w:r>
    </w:p>
    <w:p w14:paraId="5A24F93E" w14:textId="77777777" w:rsidR="00F37280" w:rsidRPr="00620E44" w:rsidRDefault="00F37280" w:rsidP="00CA2050">
      <w:pPr>
        <w:pStyle w:val="aff0"/>
        <w:numPr>
          <w:ilvl w:val="2"/>
          <w:numId w:val="2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620E44">
        <w:rPr>
          <w:color w:val="000000"/>
        </w:rPr>
        <w:t>Компилируем проект.</w:t>
      </w:r>
    </w:p>
    <w:p w14:paraId="577AAF2A" w14:textId="77777777" w:rsidR="00F37280" w:rsidRPr="00620E44" w:rsidRDefault="00F37280" w:rsidP="00CA2050">
      <w:pPr>
        <w:pStyle w:val="aff0"/>
        <w:numPr>
          <w:ilvl w:val="2"/>
          <w:numId w:val="2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620E44">
        <w:rPr>
          <w:color w:val="000000"/>
        </w:rPr>
        <w:t>Запускаем приложение.</w:t>
      </w:r>
    </w:p>
    <w:p w14:paraId="189ED0D3" w14:textId="77777777" w:rsidR="00F37280" w:rsidRPr="00620E44" w:rsidRDefault="00F37280" w:rsidP="00CA2050">
      <w:pPr>
        <w:pStyle w:val="aff0"/>
        <w:numPr>
          <w:ilvl w:val="1"/>
          <w:numId w:val="2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620E44">
        <w:rPr>
          <w:color w:val="000000"/>
        </w:rPr>
        <w:t>Постусловия</w:t>
      </w:r>
    </w:p>
    <w:p w14:paraId="1FBDFE14" w14:textId="77777777" w:rsidR="00F37280" w:rsidRPr="00620E44" w:rsidRDefault="00F37280" w:rsidP="0071370E">
      <w:pPr>
        <w:pStyle w:val="aff0"/>
        <w:numPr>
          <w:ilvl w:val="2"/>
          <w:numId w:val="25"/>
        </w:numPr>
        <w:spacing w:before="0" w:beforeAutospacing="0" w:after="0" w:afterAutospacing="0" w:line="360" w:lineRule="auto"/>
        <w:ind w:left="709" w:firstLine="11"/>
        <w:jc w:val="both"/>
        <w:textAlignment w:val="baseline"/>
        <w:rPr>
          <w:color w:val="000000"/>
        </w:rPr>
      </w:pPr>
      <w:r w:rsidRPr="00620E44">
        <w:rPr>
          <w:color w:val="000000"/>
        </w:rPr>
        <w:t>До выполнения фазы тестирования по п. 7 необходимо успешное завершение сценария по п. 3.</w:t>
      </w:r>
    </w:p>
    <w:p w14:paraId="56C90D6C" w14:textId="77777777" w:rsidR="00F37280" w:rsidRPr="00620E44" w:rsidRDefault="00F37280" w:rsidP="0071370E">
      <w:pPr>
        <w:pStyle w:val="aff0"/>
        <w:numPr>
          <w:ilvl w:val="2"/>
          <w:numId w:val="25"/>
        </w:numPr>
        <w:spacing w:before="0" w:beforeAutospacing="0" w:after="0" w:afterAutospacing="0" w:line="360" w:lineRule="auto"/>
        <w:ind w:left="709" w:firstLine="11"/>
        <w:jc w:val="both"/>
        <w:textAlignment w:val="baseline"/>
        <w:rPr>
          <w:color w:val="000000"/>
        </w:rPr>
      </w:pPr>
      <w:r w:rsidRPr="00620E44">
        <w:rPr>
          <w:color w:val="000000"/>
        </w:rPr>
        <w:t>После выполнения п. 7.5.13 проверяем наличие данных созданного на фазе 7.5.4 аккаунта пользователя.</w:t>
      </w:r>
    </w:p>
    <w:p w14:paraId="7A14BF00" w14:textId="77777777" w:rsidR="00F37280" w:rsidRPr="00620E44" w:rsidRDefault="00F37280" w:rsidP="00CA2050">
      <w:pPr>
        <w:pStyle w:val="aff0"/>
        <w:numPr>
          <w:ilvl w:val="0"/>
          <w:numId w:val="2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620E44">
        <w:rPr>
          <w:color w:val="000000"/>
        </w:rPr>
        <w:t xml:space="preserve">Тестовый сценарий </w:t>
      </w:r>
      <w:proofErr w:type="spellStart"/>
      <w:r w:rsidRPr="00620E44">
        <w:rPr>
          <w:color w:val="000000"/>
        </w:rPr>
        <w:t>testIsPrfFileNameChanged</w:t>
      </w:r>
      <w:proofErr w:type="spellEnd"/>
    </w:p>
    <w:p w14:paraId="08F049E1" w14:textId="77777777" w:rsidR="00F37280" w:rsidRPr="00620E44" w:rsidRDefault="00F37280" w:rsidP="00CA2050">
      <w:pPr>
        <w:pStyle w:val="aff0"/>
        <w:numPr>
          <w:ilvl w:val="1"/>
          <w:numId w:val="2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620E44">
        <w:rPr>
          <w:color w:val="000000"/>
        </w:rPr>
        <w:t>Дескриптор теста</w:t>
      </w:r>
    </w:p>
    <w:p w14:paraId="054EFF5A" w14:textId="77777777" w:rsidR="00F37280" w:rsidRPr="00620E44" w:rsidRDefault="00F37280" w:rsidP="0071370E">
      <w:pPr>
        <w:pStyle w:val="aff0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</w:rPr>
      </w:pPr>
      <w:r w:rsidRPr="00620E44">
        <w:rPr>
          <w:color w:val="000000"/>
        </w:rPr>
        <w:t>ADM–1008.</w:t>
      </w:r>
    </w:p>
    <w:p w14:paraId="42A6E587" w14:textId="77777777" w:rsidR="00F37280" w:rsidRPr="00620E44" w:rsidRDefault="00F37280" w:rsidP="00CA2050">
      <w:pPr>
        <w:pStyle w:val="aff0"/>
        <w:numPr>
          <w:ilvl w:val="1"/>
          <w:numId w:val="2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620E44">
        <w:rPr>
          <w:color w:val="000000"/>
        </w:rPr>
        <w:t>Описание теста</w:t>
      </w:r>
    </w:p>
    <w:p w14:paraId="17C050F9" w14:textId="77777777" w:rsidR="00F37280" w:rsidRPr="00620E44" w:rsidRDefault="00F37280" w:rsidP="0071370E">
      <w:pPr>
        <w:pStyle w:val="aff0"/>
        <w:spacing w:before="0" w:beforeAutospacing="0" w:after="0" w:afterAutospacing="0" w:line="360" w:lineRule="auto"/>
        <w:ind w:left="426" w:firstLine="283"/>
        <w:jc w:val="both"/>
        <w:textAlignment w:val="baseline"/>
        <w:rPr>
          <w:color w:val="000000"/>
        </w:rPr>
      </w:pPr>
      <w:r w:rsidRPr="00620E44">
        <w:rPr>
          <w:color w:val="000000"/>
        </w:rPr>
        <w:t>Тест нацелен проверить возможность изменять название выходного файла с данными пользователей.</w:t>
      </w:r>
    </w:p>
    <w:p w14:paraId="47EF2DA2" w14:textId="65BA201F" w:rsidR="00F37280" w:rsidRPr="00620E44" w:rsidRDefault="00F37280" w:rsidP="00CA2050">
      <w:pPr>
        <w:pStyle w:val="aff0"/>
        <w:numPr>
          <w:ilvl w:val="1"/>
          <w:numId w:val="2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620E44">
        <w:rPr>
          <w:color w:val="000000"/>
        </w:rPr>
        <w:t>Тестируемый модуль</w:t>
      </w:r>
    </w:p>
    <w:p w14:paraId="3DB67D23" w14:textId="3EC9B395" w:rsidR="00F37280" w:rsidRPr="00620E44" w:rsidRDefault="00F37280" w:rsidP="0071370E">
      <w:pPr>
        <w:pStyle w:val="aff0"/>
        <w:numPr>
          <w:ilvl w:val="2"/>
          <w:numId w:val="25"/>
        </w:numPr>
        <w:spacing w:before="0" w:beforeAutospacing="0" w:after="0" w:afterAutospacing="0" w:line="360" w:lineRule="auto"/>
        <w:ind w:left="709" w:firstLine="11"/>
        <w:jc w:val="both"/>
        <w:textAlignment w:val="baseline"/>
        <w:rPr>
          <w:color w:val="000000"/>
        </w:rPr>
      </w:pPr>
      <w:proofErr w:type="spellStart"/>
      <w:r w:rsidRPr="00620E44">
        <w:rPr>
          <w:color w:val="000000"/>
        </w:rPr>
        <w:t>AccountsDataManager</w:t>
      </w:r>
      <w:proofErr w:type="spellEnd"/>
      <w:r w:rsidRPr="00620E44">
        <w:rPr>
          <w:color w:val="000000"/>
        </w:rPr>
        <w:t xml:space="preserve"> </w:t>
      </w:r>
      <w:r w:rsidR="00735162">
        <w:rPr>
          <w:color w:val="000000"/>
        </w:rPr>
        <w:t>—</w:t>
      </w:r>
      <w:r w:rsidRPr="00620E44">
        <w:rPr>
          <w:color w:val="000000"/>
        </w:rPr>
        <w:t xml:space="preserve"> файловый менеджер приложения, чтение/запись данных аккаунтов пользователей в файл.</w:t>
      </w:r>
    </w:p>
    <w:p w14:paraId="1CEB8707" w14:textId="086D5748" w:rsidR="00F37280" w:rsidRPr="00620E44" w:rsidRDefault="00F37280" w:rsidP="00CA2050">
      <w:pPr>
        <w:pStyle w:val="aff0"/>
        <w:numPr>
          <w:ilvl w:val="1"/>
          <w:numId w:val="2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620E44">
        <w:rPr>
          <w:color w:val="000000"/>
        </w:rPr>
        <w:t>Тестируемые функции</w:t>
      </w:r>
    </w:p>
    <w:p w14:paraId="12A7CCD2" w14:textId="296B21AE" w:rsidR="00F37280" w:rsidRPr="00620E44" w:rsidRDefault="00F37280" w:rsidP="0071370E">
      <w:pPr>
        <w:pStyle w:val="aff0"/>
        <w:numPr>
          <w:ilvl w:val="2"/>
          <w:numId w:val="25"/>
        </w:numPr>
        <w:spacing w:before="0" w:beforeAutospacing="0" w:after="0" w:afterAutospacing="0" w:line="360" w:lineRule="auto"/>
        <w:ind w:left="709" w:firstLine="11"/>
        <w:jc w:val="both"/>
        <w:textAlignment w:val="baseline"/>
        <w:rPr>
          <w:color w:val="000000"/>
        </w:rPr>
      </w:pPr>
      <w:proofErr w:type="spellStart"/>
      <w:r w:rsidRPr="00620E44">
        <w:rPr>
          <w:color w:val="000000"/>
        </w:rPr>
        <w:t>option_</w:t>
      </w:r>
      <w:proofErr w:type="gramStart"/>
      <w:r w:rsidRPr="00620E44">
        <w:rPr>
          <w:color w:val="000000"/>
        </w:rPr>
        <w:t>setNameProfileFile</w:t>
      </w:r>
      <w:proofErr w:type="spellEnd"/>
      <w:r w:rsidRPr="00620E44">
        <w:rPr>
          <w:color w:val="000000"/>
        </w:rPr>
        <w:t>(</w:t>
      </w:r>
      <w:proofErr w:type="spellStart"/>
      <w:proofErr w:type="gramEnd"/>
      <w:r w:rsidRPr="00620E44">
        <w:rPr>
          <w:color w:val="000000"/>
        </w:rPr>
        <w:t>String</w:t>
      </w:r>
      <w:proofErr w:type="spellEnd"/>
      <w:r w:rsidRPr="00620E44">
        <w:rPr>
          <w:color w:val="000000"/>
        </w:rPr>
        <w:t xml:space="preserve">) </w:t>
      </w:r>
      <w:r w:rsidR="00735162">
        <w:rPr>
          <w:color w:val="000000"/>
        </w:rPr>
        <w:t>—</w:t>
      </w:r>
      <w:r w:rsidRPr="00620E44">
        <w:rPr>
          <w:color w:val="000000"/>
        </w:rPr>
        <w:t xml:space="preserve"> функция модуля, отвечающая за смену стандартного имени файла с данными пользователей.</w:t>
      </w:r>
    </w:p>
    <w:p w14:paraId="4A694D62" w14:textId="77777777" w:rsidR="00F37280" w:rsidRPr="00620E44" w:rsidRDefault="00F37280" w:rsidP="00CA2050">
      <w:pPr>
        <w:pStyle w:val="aff0"/>
        <w:numPr>
          <w:ilvl w:val="1"/>
          <w:numId w:val="2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620E44">
        <w:rPr>
          <w:color w:val="000000"/>
        </w:rPr>
        <w:t>Шаги сценария</w:t>
      </w:r>
    </w:p>
    <w:p w14:paraId="44CA922D" w14:textId="77777777" w:rsidR="00F37280" w:rsidRPr="00620E44" w:rsidRDefault="00F37280" w:rsidP="00CA2050">
      <w:pPr>
        <w:pStyle w:val="aff0"/>
        <w:numPr>
          <w:ilvl w:val="2"/>
          <w:numId w:val="2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620E44">
        <w:rPr>
          <w:color w:val="000000"/>
        </w:rPr>
        <w:t xml:space="preserve">В функции </w:t>
      </w:r>
      <w:proofErr w:type="gramStart"/>
      <w:r w:rsidRPr="00620E44">
        <w:rPr>
          <w:color w:val="000000"/>
        </w:rPr>
        <w:t>main(</w:t>
      </w:r>
      <w:proofErr w:type="gramEnd"/>
      <w:r w:rsidRPr="00620E44">
        <w:rPr>
          <w:color w:val="000000"/>
        </w:rPr>
        <w:t xml:space="preserve">) инициализируем модуль </w:t>
      </w:r>
      <w:proofErr w:type="spellStart"/>
      <w:r w:rsidRPr="00620E44">
        <w:rPr>
          <w:color w:val="000000"/>
        </w:rPr>
        <w:t>AccountsDataManager</w:t>
      </w:r>
      <w:proofErr w:type="spellEnd"/>
      <w:r w:rsidRPr="00620E44">
        <w:rPr>
          <w:color w:val="000000"/>
        </w:rPr>
        <w:t>.</w:t>
      </w:r>
    </w:p>
    <w:p w14:paraId="2A569F91" w14:textId="7AE925BF" w:rsidR="00F37280" w:rsidRPr="00620E44" w:rsidRDefault="00F37280" w:rsidP="00CA2050">
      <w:pPr>
        <w:pStyle w:val="aff0"/>
        <w:numPr>
          <w:ilvl w:val="2"/>
          <w:numId w:val="2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lang w:val="en-US"/>
        </w:rPr>
      </w:pPr>
      <w:r w:rsidRPr="00620E44">
        <w:rPr>
          <w:color w:val="000000"/>
        </w:rPr>
        <w:t>Вызываем</w:t>
      </w:r>
      <w:r w:rsidRPr="00620E44">
        <w:rPr>
          <w:color w:val="000000"/>
          <w:lang w:val="en-US"/>
        </w:rPr>
        <w:t xml:space="preserve"> </w:t>
      </w:r>
      <w:r w:rsidRPr="00620E44">
        <w:rPr>
          <w:color w:val="000000"/>
        </w:rPr>
        <w:t>функцию</w:t>
      </w:r>
      <w:r w:rsidRPr="00620E44">
        <w:rPr>
          <w:color w:val="000000"/>
          <w:lang w:val="en-US"/>
        </w:rPr>
        <w:t xml:space="preserve"> </w:t>
      </w:r>
      <w:r w:rsidRPr="00620E44">
        <w:rPr>
          <w:color w:val="000000"/>
        </w:rPr>
        <w:t>модуля</w:t>
      </w:r>
      <w:r w:rsidRPr="00620E44">
        <w:rPr>
          <w:color w:val="000000"/>
          <w:lang w:val="en-US"/>
        </w:rPr>
        <w:t xml:space="preserve"> </w:t>
      </w:r>
      <w:r w:rsidR="00735162" w:rsidRPr="00735162">
        <w:rPr>
          <w:color w:val="000000"/>
          <w:lang w:val="en-US"/>
        </w:rPr>
        <w:t>—</w:t>
      </w:r>
      <w:r w:rsidRPr="00620E44">
        <w:rPr>
          <w:color w:val="000000"/>
          <w:lang w:val="en-US"/>
        </w:rPr>
        <w:t xml:space="preserve"> </w:t>
      </w:r>
      <w:proofErr w:type="spellStart"/>
      <w:r w:rsidRPr="00620E44">
        <w:rPr>
          <w:color w:val="000000"/>
          <w:lang w:val="en-US"/>
        </w:rPr>
        <w:t>option_</w:t>
      </w:r>
      <w:proofErr w:type="gramStart"/>
      <w:r w:rsidRPr="00620E44">
        <w:rPr>
          <w:color w:val="000000"/>
          <w:lang w:val="en-US"/>
        </w:rPr>
        <w:t>setNameProfileFile</w:t>
      </w:r>
      <w:proofErr w:type="spellEnd"/>
      <w:r w:rsidRPr="00620E44">
        <w:rPr>
          <w:color w:val="000000"/>
          <w:lang w:val="en-US"/>
        </w:rPr>
        <w:t>(</w:t>
      </w:r>
      <w:proofErr w:type="gramEnd"/>
      <w:r w:rsidRPr="00620E44">
        <w:rPr>
          <w:color w:val="000000"/>
          <w:lang w:val="en-US"/>
        </w:rPr>
        <w:t>String).</w:t>
      </w:r>
    </w:p>
    <w:p w14:paraId="583441A2" w14:textId="0423515B" w:rsidR="00F37280" w:rsidRPr="00620E44" w:rsidRDefault="00F37280" w:rsidP="00CA2050">
      <w:pPr>
        <w:pStyle w:val="aff0"/>
        <w:numPr>
          <w:ilvl w:val="2"/>
          <w:numId w:val="2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620E44">
        <w:rPr>
          <w:color w:val="000000"/>
        </w:rPr>
        <w:t xml:space="preserve">Вызываем функцию модуля </w:t>
      </w:r>
      <w:r w:rsidR="00735162">
        <w:rPr>
          <w:color w:val="000000"/>
        </w:rPr>
        <w:t>—</w:t>
      </w:r>
      <w:r w:rsidRPr="00620E44">
        <w:rPr>
          <w:color w:val="000000"/>
        </w:rPr>
        <w:t xml:space="preserve"> </w:t>
      </w:r>
      <w:proofErr w:type="gramStart"/>
      <w:r w:rsidRPr="00620E44">
        <w:rPr>
          <w:color w:val="000000"/>
        </w:rPr>
        <w:t>init(</w:t>
      </w:r>
      <w:proofErr w:type="gramEnd"/>
      <w:r w:rsidRPr="00620E44">
        <w:rPr>
          <w:color w:val="000000"/>
        </w:rPr>
        <w:t>).</w:t>
      </w:r>
    </w:p>
    <w:p w14:paraId="67C6DA63" w14:textId="59E6D3B5" w:rsidR="00F37280" w:rsidRPr="00620E44" w:rsidRDefault="00F37280" w:rsidP="00CA2050">
      <w:pPr>
        <w:pStyle w:val="aff0"/>
        <w:numPr>
          <w:ilvl w:val="2"/>
          <w:numId w:val="2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620E44">
        <w:rPr>
          <w:color w:val="000000"/>
        </w:rPr>
        <w:t xml:space="preserve">Вызываем функцию модуля </w:t>
      </w:r>
      <w:r w:rsidR="00735162">
        <w:rPr>
          <w:color w:val="000000"/>
        </w:rPr>
        <w:t>—</w:t>
      </w:r>
      <w:r w:rsidRPr="00620E44">
        <w:rPr>
          <w:color w:val="000000"/>
        </w:rPr>
        <w:t xml:space="preserve"> </w:t>
      </w:r>
      <w:proofErr w:type="spellStart"/>
      <w:proofErr w:type="gramStart"/>
      <w:r w:rsidRPr="00620E44">
        <w:rPr>
          <w:color w:val="000000"/>
        </w:rPr>
        <w:t>free</w:t>
      </w:r>
      <w:proofErr w:type="spellEnd"/>
      <w:r w:rsidRPr="00620E44">
        <w:rPr>
          <w:color w:val="000000"/>
        </w:rPr>
        <w:t>(</w:t>
      </w:r>
      <w:proofErr w:type="gramEnd"/>
      <w:r w:rsidRPr="00620E44">
        <w:rPr>
          <w:color w:val="000000"/>
        </w:rPr>
        <w:t>).</w:t>
      </w:r>
    </w:p>
    <w:p w14:paraId="52B4EF71" w14:textId="77777777" w:rsidR="00F37280" w:rsidRPr="00620E44" w:rsidRDefault="00F37280" w:rsidP="00CA2050">
      <w:pPr>
        <w:pStyle w:val="aff0"/>
        <w:numPr>
          <w:ilvl w:val="2"/>
          <w:numId w:val="2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620E44">
        <w:rPr>
          <w:color w:val="000000"/>
        </w:rPr>
        <w:t>Компилируем проект.</w:t>
      </w:r>
    </w:p>
    <w:p w14:paraId="025295F9" w14:textId="77777777" w:rsidR="00F37280" w:rsidRPr="00620E44" w:rsidRDefault="00F37280" w:rsidP="00CA2050">
      <w:pPr>
        <w:pStyle w:val="aff0"/>
        <w:numPr>
          <w:ilvl w:val="2"/>
          <w:numId w:val="2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620E44">
        <w:rPr>
          <w:color w:val="000000"/>
        </w:rPr>
        <w:t>Запускаем приложение.</w:t>
      </w:r>
    </w:p>
    <w:p w14:paraId="355035B8" w14:textId="77777777" w:rsidR="00F37280" w:rsidRPr="00620E44" w:rsidRDefault="00F37280" w:rsidP="00CA2050">
      <w:pPr>
        <w:pStyle w:val="aff0"/>
        <w:numPr>
          <w:ilvl w:val="1"/>
          <w:numId w:val="2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620E44">
        <w:rPr>
          <w:color w:val="000000"/>
        </w:rPr>
        <w:lastRenderedPageBreak/>
        <w:t>Постусловия</w:t>
      </w:r>
    </w:p>
    <w:p w14:paraId="5190C247" w14:textId="53DF057E" w:rsidR="224A4131" w:rsidRDefault="21887CE3" w:rsidP="21887CE3">
      <w:pPr>
        <w:pStyle w:val="aff0"/>
        <w:numPr>
          <w:ilvl w:val="2"/>
          <w:numId w:val="25"/>
        </w:numPr>
        <w:spacing w:before="0" w:beforeAutospacing="0" w:after="0" w:afterAutospacing="0" w:line="360" w:lineRule="auto"/>
        <w:ind w:left="709" w:firstLine="11"/>
        <w:jc w:val="both"/>
        <w:rPr>
          <w:color w:val="000000" w:themeColor="text1"/>
        </w:rPr>
      </w:pPr>
      <w:r w:rsidRPr="21887CE3">
        <w:rPr>
          <w:color w:val="000000" w:themeColor="text1"/>
        </w:rPr>
        <w:t>На фазе выполнения п. 8.5.6 проверяем наличие файла и данных в файле с произвольно установленным на п. 8.5.2 именем файла.</w:t>
      </w:r>
    </w:p>
    <w:p w14:paraId="06D6CB0B" w14:textId="629DB66C" w:rsidR="21887CE3" w:rsidRDefault="21887CE3" w:rsidP="0092627D">
      <w:pPr>
        <w:pStyle w:val="aff0"/>
        <w:numPr>
          <w:ilvl w:val="0"/>
          <w:numId w:val="25"/>
        </w:numPr>
        <w:spacing w:before="0" w:beforeAutospacing="0" w:after="0" w:afterAutospacing="0" w:line="360" w:lineRule="auto"/>
        <w:ind w:firstLine="11"/>
        <w:jc w:val="both"/>
        <w:rPr>
          <w:color w:val="000000" w:themeColor="text1"/>
        </w:rPr>
      </w:pPr>
      <w:r w:rsidRPr="21887CE3">
        <w:rPr>
          <w:color w:val="000000" w:themeColor="text1"/>
        </w:rPr>
        <w:t xml:space="preserve">Тестовый сценарий </w:t>
      </w:r>
      <w:proofErr w:type="spellStart"/>
      <w:r w:rsidRPr="21887CE3">
        <w:rPr>
          <w:color w:val="000000" w:themeColor="text1"/>
        </w:rPr>
        <w:t>testIsAuthSuccess</w:t>
      </w:r>
      <w:proofErr w:type="spellEnd"/>
    </w:p>
    <w:p w14:paraId="20651F50" w14:textId="3C66FC85" w:rsidR="21887CE3" w:rsidRDefault="21887CE3" w:rsidP="0092627D">
      <w:pPr>
        <w:pStyle w:val="aff7"/>
        <w:numPr>
          <w:ilvl w:val="1"/>
          <w:numId w:val="25"/>
        </w:numPr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>Дескриптор теста</w:t>
      </w:r>
    </w:p>
    <w:p w14:paraId="29EBAF32" w14:textId="72AA9838" w:rsidR="21887CE3" w:rsidRDefault="21887CE3" w:rsidP="00963199">
      <w:pPr>
        <w:spacing w:line="360" w:lineRule="auto"/>
        <w:ind w:firstLine="708"/>
        <w:jc w:val="both"/>
      </w:pPr>
      <w:r w:rsidRPr="21887CE3">
        <w:rPr>
          <w:color w:val="000000" w:themeColor="text1"/>
        </w:rPr>
        <w:t>AU–1001.</w:t>
      </w:r>
    </w:p>
    <w:p w14:paraId="368811AB" w14:textId="3C232994" w:rsidR="21887CE3" w:rsidRDefault="21887CE3" w:rsidP="0092627D">
      <w:pPr>
        <w:pStyle w:val="aff7"/>
        <w:numPr>
          <w:ilvl w:val="1"/>
          <w:numId w:val="25"/>
        </w:numPr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>Описание теста</w:t>
      </w:r>
    </w:p>
    <w:p w14:paraId="24E11E68" w14:textId="2EE63C35" w:rsidR="21887CE3" w:rsidRDefault="21887CE3" w:rsidP="00963199">
      <w:pPr>
        <w:spacing w:line="360" w:lineRule="auto"/>
        <w:ind w:left="426" w:firstLine="282"/>
        <w:jc w:val="both"/>
      </w:pPr>
      <w:r w:rsidRPr="21887CE3">
        <w:rPr>
          <w:color w:val="000000" w:themeColor="text1"/>
        </w:rPr>
        <w:t>Тест нацелен проверить реакцию приложения на ввод неверных данных аутентификации.</w:t>
      </w:r>
    </w:p>
    <w:p w14:paraId="27C5A208" w14:textId="77F305D2" w:rsidR="21887CE3" w:rsidRDefault="21887CE3" w:rsidP="0092627D">
      <w:pPr>
        <w:pStyle w:val="aff7"/>
        <w:numPr>
          <w:ilvl w:val="1"/>
          <w:numId w:val="25"/>
        </w:numPr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>Тестируемый модуль</w:t>
      </w:r>
    </w:p>
    <w:p w14:paraId="20F7EAC2" w14:textId="478637BF" w:rsidR="21887CE3" w:rsidRDefault="21887CE3" w:rsidP="00963199">
      <w:pPr>
        <w:pStyle w:val="aff7"/>
        <w:numPr>
          <w:ilvl w:val="2"/>
          <w:numId w:val="25"/>
        </w:numPr>
        <w:spacing w:line="360" w:lineRule="auto"/>
        <w:ind w:left="709" w:firstLine="0"/>
        <w:jc w:val="both"/>
        <w:rPr>
          <w:color w:val="000000" w:themeColor="text1"/>
        </w:rPr>
      </w:pPr>
      <w:proofErr w:type="spellStart"/>
      <w:r w:rsidRPr="21887CE3">
        <w:rPr>
          <w:color w:val="000000" w:themeColor="text1"/>
        </w:rPr>
        <w:t>PageAuthorization</w:t>
      </w:r>
      <w:proofErr w:type="spellEnd"/>
      <w:r w:rsidRPr="21887CE3">
        <w:rPr>
          <w:color w:val="000000" w:themeColor="text1"/>
        </w:rPr>
        <w:t xml:space="preserve"> </w:t>
      </w:r>
      <w:r w:rsidR="00803DFA">
        <w:rPr>
          <w:color w:val="000000" w:themeColor="text1"/>
        </w:rPr>
        <w:t>—</w:t>
      </w:r>
      <w:r w:rsidRPr="21887CE3">
        <w:rPr>
          <w:color w:val="000000" w:themeColor="text1"/>
        </w:rPr>
        <w:t xml:space="preserve"> модуль, отвечающий за проверку корректности введенных пользователем данных авторизации, окна авторизации пользователя.</w:t>
      </w:r>
    </w:p>
    <w:p w14:paraId="564612A6" w14:textId="41333449" w:rsidR="21887CE3" w:rsidRDefault="21887CE3" w:rsidP="0092627D">
      <w:pPr>
        <w:pStyle w:val="aff7"/>
        <w:numPr>
          <w:ilvl w:val="1"/>
          <w:numId w:val="25"/>
        </w:numPr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>Тестируемые функции</w:t>
      </w:r>
    </w:p>
    <w:p w14:paraId="5108E403" w14:textId="68B6EB23" w:rsidR="21887CE3" w:rsidRDefault="21887CE3" w:rsidP="00963199">
      <w:pPr>
        <w:pStyle w:val="aff7"/>
        <w:numPr>
          <w:ilvl w:val="2"/>
          <w:numId w:val="25"/>
        </w:numPr>
        <w:spacing w:line="360" w:lineRule="auto"/>
        <w:ind w:left="709" w:firstLine="11"/>
        <w:jc w:val="both"/>
        <w:rPr>
          <w:color w:val="000000" w:themeColor="text1"/>
        </w:rPr>
      </w:pPr>
      <w:proofErr w:type="spellStart"/>
      <w:proofErr w:type="gramStart"/>
      <w:r w:rsidRPr="21887CE3">
        <w:rPr>
          <w:color w:val="000000" w:themeColor="text1"/>
        </w:rPr>
        <w:t>DataValidation</w:t>
      </w:r>
      <w:proofErr w:type="spellEnd"/>
      <w:r w:rsidRPr="21887CE3">
        <w:rPr>
          <w:color w:val="000000" w:themeColor="text1"/>
        </w:rPr>
        <w:t>(</w:t>
      </w:r>
      <w:proofErr w:type="gramEnd"/>
      <w:r w:rsidRPr="21887CE3">
        <w:rPr>
          <w:color w:val="000000" w:themeColor="text1"/>
        </w:rPr>
        <w:t xml:space="preserve">) </w:t>
      </w:r>
      <w:r w:rsidR="00803DFA">
        <w:rPr>
          <w:color w:val="000000" w:themeColor="text1"/>
        </w:rPr>
        <w:t>—</w:t>
      </w:r>
      <w:r w:rsidRPr="21887CE3">
        <w:rPr>
          <w:color w:val="000000" w:themeColor="text1"/>
        </w:rPr>
        <w:t xml:space="preserve"> функция модуля </w:t>
      </w:r>
      <w:proofErr w:type="spellStart"/>
      <w:r w:rsidRPr="21887CE3">
        <w:rPr>
          <w:color w:val="000000" w:themeColor="text1"/>
        </w:rPr>
        <w:t>PageAuthorization</w:t>
      </w:r>
      <w:proofErr w:type="spellEnd"/>
      <w:r w:rsidRPr="21887CE3">
        <w:rPr>
          <w:color w:val="000000" w:themeColor="text1"/>
        </w:rPr>
        <w:t>, отвечает за проверку введенных пользователем данных.</w:t>
      </w:r>
    </w:p>
    <w:p w14:paraId="6496F104" w14:textId="61762061" w:rsidR="21887CE3" w:rsidRDefault="21887CE3" w:rsidP="0092627D">
      <w:pPr>
        <w:pStyle w:val="aff7"/>
        <w:numPr>
          <w:ilvl w:val="1"/>
          <w:numId w:val="25"/>
        </w:numPr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>Шаги сценария</w:t>
      </w:r>
    </w:p>
    <w:p w14:paraId="576E1430" w14:textId="54C00CE5" w:rsidR="21887CE3" w:rsidRDefault="21887CE3" w:rsidP="0092627D">
      <w:pPr>
        <w:pStyle w:val="aff7"/>
        <w:numPr>
          <w:ilvl w:val="2"/>
          <w:numId w:val="25"/>
        </w:numPr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>Запускаем приложение.</w:t>
      </w:r>
    </w:p>
    <w:p w14:paraId="1B262467" w14:textId="75C6D132" w:rsidR="21887CE3" w:rsidRDefault="21887CE3" w:rsidP="0092627D">
      <w:pPr>
        <w:pStyle w:val="aff7"/>
        <w:numPr>
          <w:ilvl w:val="2"/>
          <w:numId w:val="25"/>
        </w:numPr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 xml:space="preserve">Вводим различные данные в поля </w:t>
      </w:r>
      <w:proofErr w:type="spellStart"/>
      <w:r w:rsidRPr="21887CE3">
        <w:rPr>
          <w:color w:val="000000" w:themeColor="text1"/>
        </w:rPr>
        <w:t>Login</w:t>
      </w:r>
      <w:proofErr w:type="spellEnd"/>
      <w:r w:rsidRPr="21887CE3">
        <w:rPr>
          <w:color w:val="000000" w:themeColor="text1"/>
        </w:rPr>
        <w:t xml:space="preserve"> и </w:t>
      </w:r>
      <w:proofErr w:type="spellStart"/>
      <w:r w:rsidRPr="21887CE3">
        <w:rPr>
          <w:color w:val="000000" w:themeColor="text1"/>
        </w:rPr>
        <w:t>Password</w:t>
      </w:r>
      <w:proofErr w:type="spellEnd"/>
      <w:r w:rsidRPr="21887CE3">
        <w:rPr>
          <w:color w:val="000000" w:themeColor="text1"/>
        </w:rPr>
        <w:t>.</w:t>
      </w:r>
    </w:p>
    <w:p w14:paraId="26809934" w14:textId="05854AF3" w:rsidR="21887CE3" w:rsidRDefault="21887CE3" w:rsidP="0092627D">
      <w:pPr>
        <w:pStyle w:val="aff7"/>
        <w:numPr>
          <w:ilvl w:val="2"/>
          <w:numId w:val="25"/>
        </w:numPr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 xml:space="preserve">Жмем кнопку </w:t>
      </w:r>
      <w:proofErr w:type="spellStart"/>
      <w:r w:rsidRPr="21887CE3">
        <w:rPr>
          <w:color w:val="000000" w:themeColor="text1"/>
        </w:rPr>
        <w:t>Enter</w:t>
      </w:r>
      <w:proofErr w:type="spellEnd"/>
      <w:r w:rsidRPr="21887CE3">
        <w:rPr>
          <w:color w:val="000000" w:themeColor="text1"/>
        </w:rPr>
        <w:t>.</w:t>
      </w:r>
    </w:p>
    <w:p w14:paraId="65E477EF" w14:textId="2401372D" w:rsidR="21887CE3" w:rsidRDefault="21887CE3" w:rsidP="0092627D">
      <w:pPr>
        <w:pStyle w:val="aff7"/>
        <w:numPr>
          <w:ilvl w:val="1"/>
          <w:numId w:val="25"/>
        </w:numPr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>Постусловия</w:t>
      </w:r>
    </w:p>
    <w:p w14:paraId="12F010AB" w14:textId="36231D82" w:rsidR="21887CE3" w:rsidRDefault="21887CE3" w:rsidP="00963199">
      <w:pPr>
        <w:pStyle w:val="aff7"/>
        <w:numPr>
          <w:ilvl w:val="2"/>
          <w:numId w:val="25"/>
        </w:numPr>
        <w:spacing w:line="360" w:lineRule="auto"/>
        <w:ind w:left="709" w:firstLine="11"/>
        <w:jc w:val="both"/>
        <w:rPr>
          <w:color w:val="000000" w:themeColor="text1"/>
        </w:rPr>
      </w:pPr>
      <w:r w:rsidRPr="21887CE3">
        <w:rPr>
          <w:color w:val="000000" w:themeColor="text1"/>
        </w:rPr>
        <w:t>На фазе выполнения п. 9.5.3 регистрируем поведение приложения. У</w:t>
      </w:r>
      <w:r w:rsidR="00CE6C44">
        <w:rPr>
          <w:color w:val="000000" w:themeColor="text1"/>
        </w:rPr>
        <w:t>дачно —</w:t>
      </w:r>
      <w:r w:rsidRPr="21887CE3">
        <w:rPr>
          <w:color w:val="000000" w:themeColor="text1"/>
        </w:rPr>
        <w:t xml:space="preserve"> осуществлен вход в систему. Неу</w:t>
      </w:r>
      <w:r w:rsidR="00CE6C44">
        <w:rPr>
          <w:color w:val="000000" w:themeColor="text1"/>
        </w:rPr>
        <w:t>дачно —</w:t>
      </w:r>
      <w:r w:rsidRPr="21887CE3">
        <w:rPr>
          <w:color w:val="000000" w:themeColor="text1"/>
        </w:rPr>
        <w:t xml:space="preserve"> сгенерирована ошибка входа. </w:t>
      </w:r>
    </w:p>
    <w:p w14:paraId="5DA8C7A4" w14:textId="48ACC578" w:rsidR="21887CE3" w:rsidRDefault="21887CE3" w:rsidP="0092627D">
      <w:pPr>
        <w:pStyle w:val="aff7"/>
        <w:numPr>
          <w:ilvl w:val="0"/>
          <w:numId w:val="25"/>
        </w:numPr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 xml:space="preserve">Тестовый сценарий </w:t>
      </w:r>
      <w:proofErr w:type="spellStart"/>
      <w:r w:rsidRPr="21887CE3">
        <w:rPr>
          <w:color w:val="000000" w:themeColor="text1"/>
        </w:rPr>
        <w:t>testIsValidRegLogin</w:t>
      </w:r>
      <w:proofErr w:type="spellEnd"/>
    </w:p>
    <w:p w14:paraId="1854B294" w14:textId="29374FC8" w:rsidR="21887CE3" w:rsidRDefault="21887CE3" w:rsidP="00963199">
      <w:pPr>
        <w:pStyle w:val="aff7"/>
        <w:numPr>
          <w:ilvl w:val="1"/>
          <w:numId w:val="25"/>
        </w:numPr>
        <w:tabs>
          <w:tab w:val="left" w:pos="993"/>
          <w:tab w:val="left" w:pos="1418"/>
        </w:tabs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>Дескриптор теста</w:t>
      </w:r>
    </w:p>
    <w:p w14:paraId="5636AC7A" w14:textId="12763C0F" w:rsidR="21887CE3" w:rsidRDefault="21887CE3" w:rsidP="00963199">
      <w:pPr>
        <w:spacing w:line="360" w:lineRule="auto"/>
        <w:ind w:left="993"/>
        <w:jc w:val="both"/>
      </w:pPr>
      <w:r w:rsidRPr="21887CE3">
        <w:rPr>
          <w:color w:val="000000" w:themeColor="text1"/>
        </w:rPr>
        <w:t>REG–1001.</w:t>
      </w:r>
    </w:p>
    <w:p w14:paraId="5B819373" w14:textId="58B27899" w:rsidR="21887CE3" w:rsidRDefault="21887CE3" w:rsidP="00963199">
      <w:pPr>
        <w:pStyle w:val="aff7"/>
        <w:numPr>
          <w:ilvl w:val="1"/>
          <w:numId w:val="25"/>
        </w:numPr>
        <w:tabs>
          <w:tab w:val="left" w:pos="993"/>
        </w:tabs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>Описание теста</w:t>
      </w:r>
    </w:p>
    <w:p w14:paraId="5589DD55" w14:textId="48E6BF78" w:rsidR="21887CE3" w:rsidRDefault="21887CE3" w:rsidP="00963199">
      <w:pPr>
        <w:spacing w:line="360" w:lineRule="auto"/>
        <w:ind w:left="426" w:firstLine="567"/>
        <w:jc w:val="both"/>
      </w:pPr>
      <w:r w:rsidRPr="21887CE3">
        <w:rPr>
          <w:color w:val="000000" w:themeColor="text1"/>
        </w:rPr>
        <w:t xml:space="preserve">Тест нацелен проверить реакцию приложения на ввод различных данных в поле </w:t>
      </w:r>
      <w:proofErr w:type="spellStart"/>
      <w:r w:rsidRPr="21887CE3">
        <w:rPr>
          <w:color w:val="000000" w:themeColor="text1"/>
        </w:rPr>
        <w:t>Login</w:t>
      </w:r>
      <w:proofErr w:type="spellEnd"/>
      <w:r w:rsidRPr="21887CE3">
        <w:rPr>
          <w:color w:val="000000" w:themeColor="text1"/>
        </w:rPr>
        <w:t xml:space="preserve"> окна регистрации.</w:t>
      </w:r>
    </w:p>
    <w:p w14:paraId="589D1E6D" w14:textId="0300CE55" w:rsidR="21887CE3" w:rsidRDefault="21887CE3" w:rsidP="00963199">
      <w:pPr>
        <w:pStyle w:val="aff7"/>
        <w:numPr>
          <w:ilvl w:val="1"/>
          <w:numId w:val="25"/>
        </w:numPr>
        <w:tabs>
          <w:tab w:val="left" w:pos="993"/>
        </w:tabs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>Тестируемый модуль</w:t>
      </w:r>
    </w:p>
    <w:p w14:paraId="67EA9D64" w14:textId="7D37A050" w:rsidR="21887CE3" w:rsidRDefault="21887CE3" w:rsidP="00963199">
      <w:pPr>
        <w:pStyle w:val="aff7"/>
        <w:numPr>
          <w:ilvl w:val="2"/>
          <w:numId w:val="25"/>
        </w:numPr>
        <w:spacing w:line="360" w:lineRule="auto"/>
        <w:ind w:left="709" w:firstLine="11"/>
        <w:jc w:val="both"/>
        <w:rPr>
          <w:color w:val="000000" w:themeColor="text1"/>
        </w:rPr>
      </w:pPr>
      <w:proofErr w:type="spellStart"/>
      <w:r w:rsidRPr="21887CE3">
        <w:rPr>
          <w:color w:val="000000" w:themeColor="text1"/>
        </w:rPr>
        <w:t>PageRegistration</w:t>
      </w:r>
      <w:proofErr w:type="spellEnd"/>
      <w:r w:rsidRPr="21887CE3">
        <w:rPr>
          <w:color w:val="000000" w:themeColor="text1"/>
        </w:rPr>
        <w:t xml:space="preserve"> </w:t>
      </w:r>
      <w:r w:rsidR="00963199">
        <w:rPr>
          <w:color w:val="000000" w:themeColor="text1"/>
        </w:rPr>
        <w:t>—</w:t>
      </w:r>
      <w:r w:rsidRPr="21887CE3">
        <w:rPr>
          <w:color w:val="000000" w:themeColor="text1"/>
        </w:rPr>
        <w:t xml:space="preserve"> модуль, отвечающий за проверку корректности введенных пользователем данных, регистрации пользователя.</w:t>
      </w:r>
    </w:p>
    <w:p w14:paraId="48C00FB7" w14:textId="50F844C8" w:rsidR="21887CE3" w:rsidRDefault="21887CE3" w:rsidP="00963199">
      <w:pPr>
        <w:pStyle w:val="aff7"/>
        <w:numPr>
          <w:ilvl w:val="1"/>
          <w:numId w:val="25"/>
        </w:numPr>
        <w:tabs>
          <w:tab w:val="left" w:pos="993"/>
        </w:tabs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>Тестируемые функции</w:t>
      </w:r>
    </w:p>
    <w:p w14:paraId="693E2340" w14:textId="1312FF36" w:rsidR="21887CE3" w:rsidRDefault="21887CE3" w:rsidP="00963199">
      <w:pPr>
        <w:pStyle w:val="aff7"/>
        <w:numPr>
          <w:ilvl w:val="2"/>
          <w:numId w:val="25"/>
        </w:numPr>
        <w:spacing w:line="360" w:lineRule="auto"/>
        <w:ind w:left="709" w:firstLine="11"/>
        <w:jc w:val="both"/>
        <w:rPr>
          <w:color w:val="000000" w:themeColor="text1"/>
        </w:rPr>
      </w:pPr>
      <w:proofErr w:type="spellStart"/>
      <w:proofErr w:type="gramStart"/>
      <w:r w:rsidRPr="21887CE3">
        <w:rPr>
          <w:color w:val="000000" w:themeColor="text1"/>
        </w:rPr>
        <w:t>DataValidation</w:t>
      </w:r>
      <w:proofErr w:type="spellEnd"/>
      <w:r w:rsidRPr="21887CE3">
        <w:rPr>
          <w:color w:val="000000" w:themeColor="text1"/>
        </w:rPr>
        <w:t>(</w:t>
      </w:r>
      <w:proofErr w:type="gramEnd"/>
      <w:r w:rsidRPr="21887CE3">
        <w:rPr>
          <w:color w:val="000000" w:themeColor="text1"/>
        </w:rPr>
        <w:t xml:space="preserve">) </w:t>
      </w:r>
      <w:r w:rsidR="00963199">
        <w:rPr>
          <w:color w:val="000000" w:themeColor="text1"/>
        </w:rPr>
        <w:t>—</w:t>
      </w:r>
      <w:r w:rsidRPr="21887CE3">
        <w:rPr>
          <w:color w:val="000000" w:themeColor="text1"/>
        </w:rPr>
        <w:t xml:space="preserve"> функция модуля </w:t>
      </w:r>
      <w:proofErr w:type="spellStart"/>
      <w:r w:rsidRPr="21887CE3">
        <w:rPr>
          <w:color w:val="000000" w:themeColor="text1"/>
        </w:rPr>
        <w:t>PageAuthorization</w:t>
      </w:r>
      <w:proofErr w:type="spellEnd"/>
      <w:r w:rsidRPr="21887CE3">
        <w:rPr>
          <w:color w:val="000000" w:themeColor="text1"/>
        </w:rPr>
        <w:t>, отвечает за проверку введенных пользователем данных.</w:t>
      </w:r>
    </w:p>
    <w:p w14:paraId="38BCF942" w14:textId="613E6220" w:rsidR="21887CE3" w:rsidRDefault="21887CE3" w:rsidP="00963199">
      <w:pPr>
        <w:pStyle w:val="aff7"/>
        <w:numPr>
          <w:ilvl w:val="1"/>
          <w:numId w:val="25"/>
        </w:numPr>
        <w:tabs>
          <w:tab w:val="left" w:pos="993"/>
        </w:tabs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>Шаги сценария</w:t>
      </w:r>
    </w:p>
    <w:p w14:paraId="78409230" w14:textId="5596AA4A" w:rsidR="21887CE3" w:rsidRDefault="21887CE3" w:rsidP="0092627D">
      <w:pPr>
        <w:pStyle w:val="aff7"/>
        <w:numPr>
          <w:ilvl w:val="2"/>
          <w:numId w:val="25"/>
        </w:numPr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lastRenderedPageBreak/>
        <w:t>Запускаем приложение.</w:t>
      </w:r>
    </w:p>
    <w:p w14:paraId="037B44DF" w14:textId="6A02C17B" w:rsidR="21887CE3" w:rsidRDefault="21887CE3" w:rsidP="0092627D">
      <w:pPr>
        <w:pStyle w:val="aff7"/>
        <w:numPr>
          <w:ilvl w:val="2"/>
          <w:numId w:val="25"/>
        </w:numPr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>Переходим к регистрации пользователя.</w:t>
      </w:r>
    </w:p>
    <w:p w14:paraId="214837E6" w14:textId="6006D34F" w:rsidR="21887CE3" w:rsidRDefault="21887CE3" w:rsidP="0092627D">
      <w:pPr>
        <w:pStyle w:val="aff7"/>
        <w:numPr>
          <w:ilvl w:val="2"/>
          <w:numId w:val="25"/>
        </w:numPr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 xml:space="preserve">Вводим различные данные в поле </w:t>
      </w:r>
      <w:proofErr w:type="spellStart"/>
      <w:r w:rsidRPr="21887CE3">
        <w:rPr>
          <w:color w:val="000000" w:themeColor="text1"/>
        </w:rPr>
        <w:t>Login</w:t>
      </w:r>
      <w:proofErr w:type="spellEnd"/>
      <w:r w:rsidRPr="21887CE3">
        <w:rPr>
          <w:color w:val="000000" w:themeColor="text1"/>
        </w:rPr>
        <w:t>.</w:t>
      </w:r>
    </w:p>
    <w:p w14:paraId="7DD394C5" w14:textId="04203C5B" w:rsidR="21887CE3" w:rsidRDefault="21887CE3" w:rsidP="0092627D">
      <w:pPr>
        <w:pStyle w:val="aff7"/>
        <w:numPr>
          <w:ilvl w:val="2"/>
          <w:numId w:val="25"/>
        </w:numPr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>Заполняем все оставшиеся поля корректными данными.</w:t>
      </w:r>
    </w:p>
    <w:p w14:paraId="24B8D239" w14:textId="3F767AA3" w:rsidR="21887CE3" w:rsidRDefault="21887CE3" w:rsidP="0092627D">
      <w:pPr>
        <w:pStyle w:val="aff7"/>
        <w:numPr>
          <w:ilvl w:val="2"/>
          <w:numId w:val="25"/>
        </w:numPr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 xml:space="preserve">Жмем кнопку </w:t>
      </w:r>
      <w:proofErr w:type="spellStart"/>
      <w:r w:rsidRPr="21887CE3">
        <w:rPr>
          <w:color w:val="000000" w:themeColor="text1"/>
        </w:rPr>
        <w:t>Enter</w:t>
      </w:r>
      <w:proofErr w:type="spellEnd"/>
      <w:r w:rsidRPr="21887CE3">
        <w:rPr>
          <w:color w:val="000000" w:themeColor="text1"/>
        </w:rPr>
        <w:t>.</w:t>
      </w:r>
    </w:p>
    <w:p w14:paraId="65756CF5" w14:textId="3320034D" w:rsidR="21887CE3" w:rsidRDefault="21887CE3" w:rsidP="00963199">
      <w:pPr>
        <w:pStyle w:val="aff7"/>
        <w:numPr>
          <w:ilvl w:val="1"/>
          <w:numId w:val="25"/>
        </w:numPr>
        <w:tabs>
          <w:tab w:val="left" w:pos="993"/>
        </w:tabs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>Постусловия</w:t>
      </w:r>
    </w:p>
    <w:p w14:paraId="2E427FF8" w14:textId="12757B69" w:rsidR="21887CE3" w:rsidRDefault="21887CE3" w:rsidP="00963199">
      <w:pPr>
        <w:pStyle w:val="aff7"/>
        <w:numPr>
          <w:ilvl w:val="2"/>
          <w:numId w:val="25"/>
        </w:numPr>
        <w:spacing w:line="360" w:lineRule="auto"/>
        <w:ind w:left="709" w:firstLine="11"/>
        <w:jc w:val="both"/>
        <w:rPr>
          <w:color w:val="000000" w:themeColor="text1"/>
        </w:rPr>
      </w:pPr>
      <w:r w:rsidRPr="21887CE3">
        <w:rPr>
          <w:color w:val="000000" w:themeColor="text1"/>
        </w:rPr>
        <w:t>После выполнения п. 10.5.5 регистрируем поведение приложения. У</w:t>
      </w:r>
      <w:r w:rsidR="00CE6C44">
        <w:rPr>
          <w:color w:val="000000" w:themeColor="text1"/>
        </w:rPr>
        <w:t>дачно —</w:t>
      </w:r>
      <w:r w:rsidRPr="21887CE3">
        <w:rPr>
          <w:color w:val="000000" w:themeColor="text1"/>
        </w:rPr>
        <w:t xml:space="preserve"> сообщение-уведомление об успешной регистрации. Неу</w:t>
      </w:r>
      <w:r w:rsidR="00CE6C44">
        <w:rPr>
          <w:color w:val="000000" w:themeColor="text1"/>
        </w:rPr>
        <w:t>дачно —</w:t>
      </w:r>
      <w:r w:rsidRPr="21887CE3">
        <w:rPr>
          <w:color w:val="000000" w:themeColor="text1"/>
        </w:rPr>
        <w:t xml:space="preserve"> сгенерирована ошибка ввода некорректных данных.</w:t>
      </w:r>
    </w:p>
    <w:p w14:paraId="29893A17" w14:textId="15B840E0" w:rsidR="21887CE3" w:rsidRDefault="21887CE3" w:rsidP="0092627D">
      <w:pPr>
        <w:pStyle w:val="aff7"/>
        <w:numPr>
          <w:ilvl w:val="0"/>
          <w:numId w:val="25"/>
        </w:numPr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 xml:space="preserve">Тестовый сценарий </w:t>
      </w:r>
      <w:proofErr w:type="spellStart"/>
      <w:r w:rsidRPr="21887CE3">
        <w:rPr>
          <w:color w:val="000000" w:themeColor="text1"/>
        </w:rPr>
        <w:t>testIsValidRegPassword</w:t>
      </w:r>
      <w:proofErr w:type="spellEnd"/>
    </w:p>
    <w:p w14:paraId="103F23DA" w14:textId="6B76D2C4" w:rsidR="21887CE3" w:rsidRDefault="21887CE3" w:rsidP="00963199">
      <w:pPr>
        <w:pStyle w:val="aff7"/>
        <w:numPr>
          <w:ilvl w:val="1"/>
          <w:numId w:val="25"/>
        </w:numPr>
        <w:tabs>
          <w:tab w:val="left" w:pos="993"/>
        </w:tabs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>Дескриптор теста</w:t>
      </w:r>
    </w:p>
    <w:p w14:paraId="50493D12" w14:textId="5E3A8A22" w:rsidR="21887CE3" w:rsidRDefault="21887CE3" w:rsidP="00963199">
      <w:pPr>
        <w:spacing w:line="360" w:lineRule="auto"/>
        <w:ind w:left="993"/>
        <w:jc w:val="both"/>
      </w:pPr>
      <w:r w:rsidRPr="21887CE3">
        <w:rPr>
          <w:color w:val="000000" w:themeColor="text1"/>
        </w:rPr>
        <w:t>REG–1002.</w:t>
      </w:r>
    </w:p>
    <w:p w14:paraId="160FBF7C" w14:textId="30DE206D" w:rsidR="21887CE3" w:rsidRDefault="21887CE3" w:rsidP="00963199">
      <w:pPr>
        <w:pStyle w:val="aff7"/>
        <w:numPr>
          <w:ilvl w:val="1"/>
          <w:numId w:val="25"/>
        </w:numPr>
        <w:tabs>
          <w:tab w:val="left" w:pos="993"/>
        </w:tabs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>Описание теста</w:t>
      </w:r>
    </w:p>
    <w:p w14:paraId="7B35F3E8" w14:textId="6BEC0D41" w:rsidR="21887CE3" w:rsidRDefault="21887CE3" w:rsidP="00963199">
      <w:pPr>
        <w:spacing w:line="360" w:lineRule="auto"/>
        <w:ind w:left="284" w:firstLine="709"/>
        <w:jc w:val="both"/>
      </w:pPr>
      <w:r w:rsidRPr="21887CE3">
        <w:rPr>
          <w:color w:val="000000" w:themeColor="text1"/>
        </w:rPr>
        <w:t xml:space="preserve">Тест нацелен проверить реакцию приложения на ввод различных данных в поле </w:t>
      </w:r>
      <w:proofErr w:type="spellStart"/>
      <w:r w:rsidRPr="21887CE3">
        <w:rPr>
          <w:color w:val="000000" w:themeColor="text1"/>
        </w:rPr>
        <w:t>Password</w:t>
      </w:r>
      <w:proofErr w:type="spellEnd"/>
      <w:r w:rsidRPr="21887CE3">
        <w:rPr>
          <w:color w:val="000000" w:themeColor="text1"/>
        </w:rPr>
        <w:t xml:space="preserve"> окна регистрации.</w:t>
      </w:r>
    </w:p>
    <w:p w14:paraId="06A1FCBE" w14:textId="47F737E2" w:rsidR="21887CE3" w:rsidRDefault="21887CE3" w:rsidP="00963199">
      <w:pPr>
        <w:pStyle w:val="aff7"/>
        <w:numPr>
          <w:ilvl w:val="1"/>
          <w:numId w:val="25"/>
        </w:numPr>
        <w:tabs>
          <w:tab w:val="left" w:pos="993"/>
        </w:tabs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>Тестируемый модуль</w:t>
      </w:r>
    </w:p>
    <w:p w14:paraId="05CF13AE" w14:textId="556BCAAF" w:rsidR="21887CE3" w:rsidRDefault="21887CE3" w:rsidP="00963199">
      <w:pPr>
        <w:pStyle w:val="aff7"/>
        <w:numPr>
          <w:ilvl w:val="2"/>
          <w:numId w:val="25"/>
        </w:numPr>
        <w:spacing w:line="360" w:lineRule="auto"/>
        <w:ind w:left="709" w:firstLine="11"/>
        <w:jc w:val="both"/>
        <w:rPr>
          <w:color w:val="000000" w:themeColor="text1"/>
        </w:rPr>
      </w:pPr>
      <w:proofErr w:type="spellStart"/>
      <w:r w:rsidRPr="21887CE3">
        <w:rPr>
          <w:color w:val="000000" w:themeColor="text1"/>
        </w:rPr>
        <w:t>PageRegistration</w:t>
      </w:r>
      <w:proofErr w:type="spellEnd"/>
      <w:r w:rsidRPr="21887CE3">
        <w:rPr>
          <w:color w:val="000000" w:themeColor="text1"/>
        </w:rPr>
        <w:t xml:space="preserve"> </w:t>
      </w:r>
      <w:r w:rsidR="00963199">
        <w:rPr>
          <w:color w:val="000000" w:themeColor="text1"/>
        </w:rPr>
        <w:t>—</w:t>
      </w:r>
      <w:r w:rsidRPr="21887CE3">
        <w:rPr>
          <w:color w:val="000000" w:themeColor="text1"/>
        </w:rPr>
        <w:t xml:space="preserve"> модуль, отвечающий за проверку корректности введенных пользователем данных, регистрации пользователя.</w:t>
      </w:r>
    </w:p>
    <w:p w14:paraId="661E6E5C" w14:textId="7227B76F" w:rsidR="21887CE3" w:rsidRDefault="21887CE3" w:rsidP="00963199">
      <w:pPr>
        <w:pStyle w:val="aff7"/>
        <w:numPr>
          <w:ilvl w:val="1"/>
          <w:numId w:val="25"/>
        </w:numPr>
        <w:tabs>
          <w:tab w:val="left" w:pos="993"/>
        </w:tabs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>Тестируемые функции</w:t>
      </w:r>
    </w:p>
    <w:p w14:paraId="22FD2C03" w14:textId="249E8A3F" w:rsidR="21887CE3" w:rsidRDefault="21887CE3" w:rsidP="00CE6C44">
      <w:pPr>
        <w:pStyle w:val="aff7"/>
        <w:numPr>
          <w:ilvl w:val="2"/>
          <w:numId w:val="25"/>
        </w:numPr>
        <w:spacing w:line="360" w:lineRule="auto"/>
        <w:ind w:left="709" w:firstLine="11"/>
        <w:jc w:val="both"/>
        <w:rPr>
          <w:color w:val="000000" w:themeColor="text1"/>
        </w:rPr>
      </w:pPr>
      <w:proofErr w:type="spellStart"/>
      <w:proofErr w:type="gramStart"/>
      <w:r w:rsidRPr="21887CE3">
        <w:rPr>
          <w:color w:val="000000" w:themeColor="text1"/>
        </w:rPr>
        <w:t>DataValidation</w:t>
      </w:r>
      <w:proofErr w:type="spellEnd"/>
      <w:r w:rsidRPr="21887CE3">
        <w:rPr>
          <w:color w:val="000000" w:themeColor="text1"/>
        </w:rPr>
        <w:t>(</w:t>
      </w:r>
      <w:proofErr w:type="gramEnd"/>
      <w:r w:rsidRPr="21887CE3">
        <w:rPr>
          <w:color w:val="000000" w:themeColor="text1"/>
        </w:rPr>
        <w:t xml:space="preserve">) </w:t>
      </w:r>
      <w:r w:rsidR="00963199">
        <w:rPr>
          <w:color w:val="000000" w:themeColor="text1"/>
        </w:rPr>
        <w:t>—</w:t>
      </w:r>
      <w:r w:rsidRPr="21887CE3">
        <w:rPr>
          <w:color w:val="000000" w:themeColor="text1"/>
        </w:rPr>
        <w:t xml:space="preserve"> функция модуля </w:t>
      </w:r>
      <w:proofErr w:type="spellStart"/>
      <w:r w:rsidRPr="21887CE3">
        <w:rPr>
          <w:color w:val="000000" w:themeColor="text1"/>
        </w:rPr>
        <w:t>PageAuthorization</w:t>
      </w:r>
      <w:proofErr w:type="spellEnd"/>
      <w:r w:rsidRPr="21887CE3">
        <w:rPr>
          <w:color w:val="000000" w:themeColor="text1"/>
        </w:rPr>
        <w:t>, отвечает за проверку введенных пользователем данных.</w:t>
      </w:r>
    </w:p>
    <w:p w14:paraId="22BCB36A" w14:textId="5AAE59ED" w:rsidR="21887CE3" w:rsidRDefault="21887CE3" w:rsidP="00963199">
      <w:pPr>
        <w:pStyle w:val="aff7"/>
        <w:numPr>
          <w:ilvl w:val="1"/>
          <w:numId w:val="25"/>
        </w:numPr>
        <w:tabs>
          <w:tab w:val="left" w:pos="993"/>
        </w:tabs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>Шаги сценария</w:t>
      </w:r>
    </w:p>
    <w:p w14:paraId="475F749F" w14:textId="577C28C9" w:rsidR="21887CE3" w:rsidRDefault="21887CE3" w:rsidP="0092627D">
      <w:pPr>
        <w:pStyle w:val="aff7"/>
        <w:numPr>
          <w:ilvl w:val="2"/>
          <w:numId w:val="25"/>
        </w:numPr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>Запускаем приложение.</w:t>
      </w:r>
    </w:p>
    <w:p w14:paraId="3464F2D1" w14:textId="72E8F3A2" w:rsidR="21887CE3" w:rsidRDefault="21887CE3" w:rsidP="0092627D">
      <w:pPr>
        <w:pStyle w:val="aff7"/>
        <w:numPr>
          <w:ilvl w:val="2"/>
          <w:numId w:val="25"/>
        </w:numPr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>Переходим к регистрации пользователя.</w:t>
      </w:r>
    </w:p>
    <w:p w14:paraId="150B320A" w14:textId="38991D0F" w:rsidR="21887CE3" w:rsidRDefault="21887CE3" w:rsidP="0092627D">
      <w:pPr>
        <w:pStyle w:val="aff7"/>
        <w:numPr>
          <w:ilvl w:val="2"/>
          <w:numId w:val="25"/>
        </w:numPr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 xml:space="preserve">Вводим различные данные в поле </w:t>
      </w:r>
      <w:proofErr w:type="spellStart"/>
      <w:r w:rsidRPr="21887CE3">
        <w:rPr>
          <w:color w:val="000000" w:themeColor="text1"/>
        </w:rPr>
        <w:t>Password</w:t>
      </w:r>
      <w:proofErr w:type="spellEnd"/>
      <w:r w:rsidRPr="21887CE3">
        <w:rPr>
          <w:color w:val="000000" w:themeColor="text1"/>
        </w:rPr>
        <w:t>.</w:t>
      </w:r>
    </w:p>
    <w:p w14:paraId="43605158" w14:textId="3FDAD67B" w:rsidR="21887CE3" w:rsidRDefault="21887CE3" w:rsidP="0092627D">
      <w:pPr>
        <w:pStyle w:val="aff7"/>
        <w:numPr>
          <w:ilvl w:val="2"/>
          <w:numId w:val="25"/>
        </w:numPr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>Заполняем все оставшиеся поля корректными данными.</w:t>
      </w:r>
    </w:p>
    <w:p w14:paraId="4C6140ED" w14:textId="0EFFFFA7" w:rsidR="21887CE3" w:rsidRDefault="21887CE3" w:rsidP="0092627D">
      <w:pPr>
        <w:pStyle w:val="aff7"/>
        <w:numPr>
          <w:ilvl w:val="2"/>
          <w:numId w:val="25"/>
        </w:numPr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 xml:space="preserve">Жмем кнопку </w:t>
      </w:r>
      <w:proofErr w:type="spellStart"/>
      <w:r w:rsidRPr="21887CE3">
        <w:rPr>
          <w:color w:val="000000" w:themeColor="text1"/>
        </w:rPr>
        <w:t>Enter</w:t>
      </w:r>
      <w:proofErr w:type="spellEnd"/>
      <w:r w:rsidRPr="21887CE3">
        <w:rPr>
          <w:color w:val="000000" w:themeColor="text1"/>
        </w:rPr>
        <w:t>.</w:t>
      </w:r>
    </w:p>
    <w:p w14:paraId="047FE13A" w14:textId="15384230" w:rsidR="21887CE3" w:rsidRDefault="21887CE3" w:rsidP="00963199">
      <w:pPr>
        <w:pStyle w:val="aff7"/>
        <w:numPr>
          <w:ilvl w:val="1"/>
          <w:numId w:val="25"/>
        </w:numPr>
        <w:tabs>
          <w:tab w:val="left" w:pos="993"/>
        </w:tabs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>Постусловия</w:t>
      </w:r>
    </w:p>
    <w:p w14:paraId="0E56909E" w14:textId="07F1F12C" w:rsidR="21887CE3" w:rsidRDefault="21887CE3" w:rsidP="00CE6C44">
      <w:pPr>
        <w:pStyle w:val="aff7"/>
        <w:numPr>
          <w:ilvl w:val="2"/>
          <w:numId w:val="25"/>
        </w:numPr>
        <w:spacing w:line="360" w:lineRule="auto"/>
        <w:ind w:left="709" w:firstLine="11"/>
        <w:jc w:val="both"/>
        <w:rPr>
          <w:color w:val="000000" w:themeColor="text1"/>
        </w:rPr>
      </w:pPr>
      <w:r w:rsidRPr="21887CE3">
        <w:rPr>
          <w:color w:val="000000" w:themeColor="text1"/>
        </w:rPr>
        <w:t>После выполнения п. 11.5.5 регистрируем поведение приложения. У</w:t>
      </w:r>
      <w:r w:rsidR="00CE6C44">
        <w:rPr>
          <w:color w:val="000000" w:themeColor="text1"/>
        </w:rPr>
        <w:t>дачно —</w:t>
      </w:r>
      <w:r w:rsidRPr="21887CE3">
        <w:rPr>
          <w:color w:val="000000" w:themeColor="text1"/>
        </w:rPr>
        <w:t xml:space="preserve"> сообщение-уведомление об успешной регистрации. Неу</w:t>
      </w:r>
      <w:r w:rsidR="00CE6C44">
        <w:rPr>
          <w:color w:val="000000" w:themeColor="text1"/>
        </w:rPr>
        <w:t>дачно —</w:t>
      </w:r>
      <w:r w:rsidRPr="21887CE3">
        <w:rPr>
          <w:color w:val="000000" w:themeColor="text1"/>
        </w:rPr>
        <w:t xml:space="preserve"> сгенерирована ошибка ввода некорректных данных.</w:t>
      </w:r>
    </w:p>
    <w:p w14:paraId="06B364F8" w14:textId="0A832124" w:rsidR="21887CE3" w:rsidRDefault="21887CE3" w:rsidP="0092627D">
      <w:pPr>
        <w:pStyle w:val="aff7"/>
        <w:numPr>
          <w:ilvl w:val="0"/>
          <w:numId w:val="25"/>
        </w:numPr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 xml:space="preserve">Тестовый сценарий </w:t>
      </w:r>
      <w:proofErr w:type="spellStart"/>
      <w:r w:rsidRPr="21887CE3">
        <w:rPr>
          <w:color w:val="000000" w:themeColor="text1"/>
        </w:rPr>
        <w:t>testIsValidRegCardNumber</w:t>
      </w:r>
      <w:proofErr w:type="spellEnd"/>
    </w:p>
    <w:p w14:paraId="20F70007" w14:textId="0656EC56" w:rsidR="21887CE3" w:rsidRDefault="21887CE3" w:rsidP="00CE6C44">
      <w:pPr>
        <w:pStyle w:val="aff7"/>
        <w:numPr>
          <w:ilvl w:val="1"/>
          <w:numId w:val="25"/>
        </w:numPr>
        <w:tabs>
          <w:tab w:val="left" w:pos="993"/>
        </w:tabs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>Дескриптор теста</w:t>
      </w:r>
    </w:p>
    <w:p w14:paraId="678EEC48" w14:textId="1F0F0856" w:rsidR="21887CE3" w:rsidRDefault="21887CE3" w:rsidP="00CE6C44">
      <w:pPr>
        <w:spacing w:line="360" w:lineRule="auto"/>
        <w:ind w:left="993"/>
        <w:jc w:val="both"/>
      </w:pPr>
      <w:r w:rsidRPr="21887CE3">
        <w:rPr>
          <w:color w:val="000000" w:themeColor="text1"/>
        </w:rPr>
        <w:t>REG–1003.</w:t>
      </w:r>
    </w:p>
    <w:p w14:paraId="315C7C0E" w14:textId="67ABCACC" w:rsidR="21887CE3" w:rsidRDefault="21887CE3" w:rsidP="00CE6C44">
      <w:pPr>
        <w:pStyle w:val="aff7"/>
        <w:numPr>
          <w:ilvl w:val="1"/>
          <w:numId w:val="25"/>
        </w:numPr>
        <w:tabs>
          <w:tab w:val="left" w:pos="993"/>
        </w:tabs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>Описание теста</w:t>
      </w:r>
    </w:p>
    <w:p w14:paraId="5A80F30F" w14:textId="59632630" w:rsidR="21887CE3" w:rsidRDefault="21887CE3" w:rsidP="00CE6C44">
      <w:pPr>
        <w:spacing w:line="360" w:lineRule="auto"/>
        <w:ind w:left="426" w:firstLine="567"/>
        <w:jc w:val="both"/>
      </w:pPr>
      <w:r w:rsidRPr="21887CE3">
        <w:rPr>
          <w:color w:val="000000" w:themeColor="text1"/>
        </w:rPr>
        <w:lastRenderedPageBreak/>
        <w:t xml:space="preserve">Тест нацелен проверить реакцию приложения на ввод различных данных в поле </w:t>
      </w:r>
      <w:proofErr w:type="spellStart"/>
      <w:r w:rsidRPr="21887CE3">
        <w:rPr>
          <w:color w:val="000000" w:themeColor="text1"/>
        </w:rPr>
        <w:t>Card</w:t>
      </w:r>
      <w:proofErr w:type="spellEnd"/>
      <w:r w:rsidRPr="21887CE3">
        <w:rPr>
          <w:color w:val="000000" w:themeColor="text1"/>
        </w:rPr>
        <w:t xml:space="preserve"> </w:t>
      </w:r>
      <w:proofErr w:type="spellStart"/>
      <w:r w:rsidRPr="21887CE3">
        <w:rPr>
          <w:color w:val="000000" w:themeColor="text1"/>
        </w:rPr>
        <w:t>number</w:t>
      </w:r>
      <w:proofErr w:type="spellEnd"/>
      <w:r w:rsidRPr="21887CE3">
        <w:rPr>
          <w:color w:val="000000" w:themeColor="text1"/>
        </w:rPr>
        <w:t xml:space="preserve"> окна регистрации.</w:t>
      </w:r>
    </w:p>
    <w:p w14:paraId="05C061F7" w14:textId="60D03432" w:rsidR="21887CE3" w:rsidRDefault="21887CE3" w:rsidP="00CE6C44">
      <w:pPr>
        <w:pStyle w:val="aff7"/>
        <w:numPr>
          <w:ilvl w:val="1"/>
          <w:numId w:val="25"/>
        </w:numPr>
        <w:tabs>
          <w:tab w:val="left" w:pos="993"/>
        </w:tabs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>Тестируемый модуль</w:t>
      </w:r>
    </w:p>
    <w:p w14:paraId="61EC171B" w14:textId="264A98AE" w:rsidR="21887CE3" w:rsidRDefault="21887CE3" w:rsidP="00CE6C44">
      <w:pPr>
        <w:pStyle w:val="aff7"/>
        <w:numPr>
          <w:ilvl w:val="2"/>
          <w:numId w:val="25"/>
        </w:numPr>
        <w:spacing w:line="360" w:lineRule="auto"/>
        <w:ind w:left="709" w:firstLine="11"/>
        <w:jc w:val="both"/>
        <w:rPr>
          <w:color w:val="000000" w:themeColor="text1"/>
        </w:rPr>
      </w:pPr>
      <w:proofErr w:type="spellStart"/>
      <w:r w:rsidRPr="21887CE3">
        <w:rPr>
          <w:color w:val="000000" w:themeColor="text1"/>
        </w:rPr>
        <w:t>PageRegistration</w:t>
      </w:r>
      <w:proofErr w:type="spellEnd"/>
      <w:r w:rsidRPr="21887CE3">
        <w:rPr>
          <w:color w:val="000000" w:themeColor="text1"/>
        </w:rPr>
        <w:t xml:space="preserve"> </w:t>
      </w:r>
      <w:r w:rsidR="00CE6C44">
        <w:rPr>
          <w:color w:val="000000" w:themeColor="text1"/>
        </w:rPr>
        <w:t>—</w:t>
      </w:r>
      <w:r w:rsidRPr="21887CE3">
        <w:rPr>
          <w:color w:val="000000" w:themeColor="text1"/>
        </w:rPr>
        <w:t xml:space="preserve"> модуль, отвечающий за проверку корректности введенных пользователем данных, регистрации пользователя.</w:t>
      </w:r>
    </w:p>
    <w:p w14:paraId="4D9DB807" w14:textId="2E6F4179" w:rsidR="21887CE3" w:rsidRDefault="21887CE3" w:rsidP="00CE6C44">
      <w:pPr>
        <w:pStyle w:val="aff7"/>
        <w:numPr>
          <w:ilvl w:val="1"/>
          <w:numId w:val="25"/>
        </w:numPr>
        <w:tabs>
          <w:tab w:val="left" w:pos="993"/>
        </w:tabs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>Тестируемые функции</w:t>
      </w:r>
    </w:p>
    <w:p w14:paraId="710C9186" w14:textId="46CBDC31" w:rsidR="21887CE3" w:rsidRDefault="21887CE3" w:rsidP="00CE6C44">
      <w:pPr>
        <w:pStyle w:val="aff7"/>
        <w:numPr>
          <w:ilvl w:val="2"/>
          <w:numId w:val="25"/>
        </w:numPr>
        <w:spacing w:line="360" w:lineRule="auto"/>
        <w:ind w:left="709" w:firstLine="11"/>
        <w:jc w:val="both"/>
        <w:rPr>
          <w:color w:val="000000" w:themeColor="text1"/>
        </w:rPr>
      </w:pPr>
      <w:proofErr w:type="spellStart"/>
      <w:proofErr w:type="gramStart"/>
      <w:r w:rsidRPr="21887CE3">
        <w:rPr>
          <w:color w:val="000000" w:themeColor="text1"/>
        </w:rPr>
        <w:t>DataValidation</w:t>
      </w:r>
      <w:proofErr w:type="spellEnd"/>
      <w:r w:rsidRPr="21887CE3">
        <w:rPr>
          <w:color w:val="000000" w:themeColor="text1"/>
        </w:rPr>
        <w:t>(</w:t>
      </w:r>
      <w:proofErr w:type="gramEnd"/>
      <w:r w:rsidRPr="21887CE3">
        <w:rPr>
          <w:color w:val="000000" w:themeColor="text1"/>
        </w:rPr>
        <w:t xml:space="preserve">) </w:t>
      </w:r>
      <w:r w:rsidR="00CE6C44">
        <w:rPr>
          <w:color w:val="000000" w:themeColor="text1"/>
        </w:rPr>
        <w:t>—</w:t>
      </w:r>
      <w:r w:rsidRPr="21887CE3">
        <w:rPr>
          <w:color w:val="000000" w:themeColor="text1"/>
        </w:rPr>
        <w:t xml:space="preserve"> функция модуля </w:t>
      </w:r>
      <w:proofErr w:type="spellStart"/>
      <w:r w:rsidRPr="21887CE3">
        <w:rPr>
          <w:color w:val="000000" w:themeColor="text1"/>
        </w:rPr>
        <w:t>PageAuthorization</w:t>
      </w:r>
      <w:proofErr w:type="spellEnd"/>
      <w:r w:rsidRPr="21887CE3">
        <w:rPr>
          <w:color w:val="000000" w:themeColor="text1"/>
        </w:rPr>
        <w:t>, отвечает за проверку введенных пользователем данных.</w:t>
      </w:r>
    </w:p>
    <w:p w14:paraId="098C57AC" w14:textId="36678FB0" w:rsidR="21887CE3" w:rsidRDefault="21887CE3" w:rsidP="00963199">
      <w:pPr>
        <w:pStyle w:val="aff7"/>
        <w:numPr>
          <w:ilvl w:val="1"/>
          <w:numId w:val="25"/>
        </w:numPr>
        <w:tabs>
          <w:tab w:val="left" w:pos="993"/>
        </w:tabs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>Шаги сценария</w:t>
      </w:r>
    </w:p>
    <w:p w14:paraId="6C7BCC20" w14:textId="3C123728" w:rsidR="21887CE3" w:rsidRDefault="21887CE3" w:rsidP="0092627D">
      <w:pPr>
        <w:pStyle w:val="aff7"/>
        <w:numPr>
          <w:ilvl w:val="2"/>
          <w:numId w:val="25"/>
        </w:numPr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>Запускаем приложение.</w:t>
      </w:r>
    </w:p>
    <w:p w14:paraId="4AB29CF0" w14:textId="1455BB9F" w:rsidR="21887CE3" w:rsidRDefault="21887CE3" w:rsidP="0092627D">
      <w:pPr>
        <w:pStyle w:val="aff7"/>
        <w:numPr>
          <w:ilvl w:val="2"/>
          <w:numId w:val="25"/>
        </w:numPr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>Переходим к регистрации пользователя.</w:t>
      </w:r>
    </w:p>
    <w:p w14:paraId="7E2E9E80" w14:textId="1BCB8088" w:rsidR="21887CE3" w:rsidRDefault="21887CE3" w:rsidP="0092627D">
      <w:pPr>
        <w:pStyle w:val="aff7"/>
        <w:numPr>
          <w:ilvl w:val="2"/>
          <w:numId w:val="25"/>
        </w:numPr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 xml:space="preserve">Вводим различные данные в поле </w:t>
      </w:r>
      <w:proofErr w:type="spellStart"/>
      <w:r w:rsidRPr="21887CE3">
        <w:rPr>
          <w:color w:val="000000" w:themeColor="text1"/>
        </w:rPr>
        <w:t>Card</w:t>
      </w:r>
      <w:proofErr w:type="spellEnd"/>
      <w:r w:rsidRPr="21887CE3">
        <w:rPr>
          <w:color w:val="000000" w:themeColor="text1"/>
        </w:rPr>
        <w:t xml:space="preserve"> </w:t>
      </w:r>
      <w:proofErr w:type="spellStart"/>
      <w:r w:rsidRPr="21887CE3">
        <w:rPr>
          <w:color w:val="000000" w:themeColor="text1"/>
        </w:rPr>
        <w:t>number</w:t>
      </w:r>
      <w:proofErr w:type="spellEnd"/>
      <w:r w:rsidRPr="21887CE3">
        <w:rPr>
          <w:color w:val="000000" w:themeColor="text1"/>
        </w:rPr>
        <w:t>.</w:t>
      </w:r>
    </w:p>
    <w:p w14:paraId="25CE2435" w14:textId="19C4F105" w:rsidR="21887CE3" w:rsidRDefault="21887CE3" w:rsidP="0092627D">
      <w:pPr>
        <w:pStyle w:val="aff7"/>
        <w:numPr>
          <w:ilvl w:val="2"/>
          <w:numId w:val="25"/>
        </w:numPr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>Заполняем все оставшиеся поля корректными данными.</w:t>
      </w:r>
    </w:p>
    <w:p w14:paraId="1FA89455" w14:textId="37812BFB" w:rsidR="21887CE3" w:rsidRDefault="21887CE3" w:rsidP="0092627D">
      <w:pPr>
        <w:pStyle w:val="aff7"/>
        <w:numPr>
          <w:ilvl w:val="2"/>
          <w:numId w:val="25"/>
        </w:numPr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 xml:space="preserve">Жмем кнопку </w:t>
      </w:r>
      <w:proofErr w:type="spellStart"/>
      <w:r w:rsidRPr="21887CE3">
        <w:rPr>
          <w:color w:val="000000" w:themeColor="text1"/>
        </w:rPr>
        <w:t>Enter</w:t>
      </w:r>
      <w:proofErr w:type="spellEnd"/>
      <w:r w:rsidRPr="21887CE3">
        <w:rPr>
          <w:color w:val="000000" w:themeColor="text1"/>
        </w:rPr>
        <w:t>.</w:t>
      </w:r>
    </w:p>
    <w:p w14:paraId="60B68E29" w14:textId="615D7337" w:rsidR="21887CE3" w:rsidRDefault="21887CE3" w:rsidP="00963199">
      <w:pPr>
        <w:pStyle w:val="aff7"/>
        <w:numPr>
          <w:ilvl w:val="1"/>
          <w:numId w:val="25"/>
        </w:numPr>
        <w:tabs>
          <w:tab w:val="left" w:pos="993"/>
        </w:tabs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>Постусловия</w:t>
      </w:r>
    </w:p>
    <w:p w14:paraId="6EEA11E7" w14:textId="62FA4621" w:rsidR="21887CE3" w:rsidRDefault="21887CE3" w:rsidP="00CE6C44">
      <w:pPr>
        <w:pStyle w:val="aff7"/>
        <w:numPr>
          <w:ilvl w:val="2"/>
          <w:numId w:val="25"/>
        </w:numPr>
        <w:spacing w:line="360" w:lineRule="auto"/>
        <w:ind w:left="709" w:firstLine="11"/>
        <w:jc w:val="both"/>
        <w:rPr>
          <w:color w:val="000000" w:themeColor="text1"/>
        </w:rPr>
      </w:pPr>
      <w:r w:rsidRPr="21887CE3">
        <w:rPr>
          <w:color w:val="000000" w:themeColor="text1"/>
        </w:rPr>
        <w:t xml:space="preserve">После выполнения п. 12.5.5 регистрируем поведение приложения. Удачно </w:t>
      </w:r>
      <w:r w:rsidR="00CE6C44">
        <w:rPr>
          <w:color w:val="000000" w:themeColor="text1"/>
        </w:rPr>
        <w:t>—</w:t>
      </w:r>
      <w:r w:rsidRPr="21887CE3">
        <w:rPr>
          <w:color w:val="000000" w:themeColor="text1"/>
        </w:rPr>
        <w:t xml:space="preserve"> сообщение-уведомление об успешной регистрации. Неу</w:t>
      </w:r>
      <w:r w:rsidR="00CE6C44">
        <w:rPr>
          <w:color w:val="000000" w:themeColor="text1"/>
        </w:rPr>
        <w:t>дачно —</w:t>
      </w:r>
      <w:r w:rsidRPr="21887CE3">
        <w:rPr>
          <w:color w:val="000000" w:themeColor="text1"/>
        </w:rPr>
        <w:t xml:space="preserve"> сгенерирована ошибка ввода некорректных данных.</w:t>
      </w:r>
    </w:p>
    <w:p w14:paraId="089F4959" w14:textId="7885CF6E" w:rsidR="21887CE3" w:rsidRDefault="21887CE3" w:rsidP="0092627D">
      <w:pPr>
        <w:pStyle w:val="aff7"/>
        <w:numPr>
          <w:ilvl w:val="0"/>
          <w:numId w:val="25"/>
        </w:numPr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 xml:space="preserve">Тестовый сценарий </w:t>
      </w:r>
      <w:proofErr w:type="spellStart"/>
      <w:r w:rsidRPr="21887CE3">
        <w:rPr>
          <w:color w:val="000000" w:themeColor="text1"/>
        </w:rPr>
        <w:t>testIsValidRegCardHolderFullName</w:t>
      </w:r>
      <w:proofErr w:type="spellEnd"/>
    </w:p>
    <w:p w14:paraId="49BE57A8" w14:textId="1484512B" w:rsidR="21887CE3" w:rsidRDefault="21887CE3" w:rsidP="00963199">
      <w:pPr>
        <w:pStyle w:val="aff7"/>
        <w:numPr>
          <w:ilvl w:val="1"/>
          <w:numId w:val="25"/>
        </w:numPr>
        <w:tabs>
          <w:tab w:val="left" w:pos="993"/>
        </w:tabs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>Дескриптор теста</w:t>
      </w:r>
    </w:p>
    <w:p w14:paraId="7B9C0F59" w14:textId="7475FE90" w:rsidR="21887CE3" w:rsidRDefault="21887CE3" w:rsidP="00CE6C44">
      <w:pPr>
        <w:spacing w:line="360" w:lineRule="auto"/>
        <w:ind w:left="993"/>
        <w:jc w:val="both"/>
      </w:pPr>
      <w:r w:rsidRPr="21887CE3">
        <w:rPr>
          <w:color w:val="000000" w:themeColor="text1"/>
        </w:rPr>
        <w:t>REG–1004.</w:t>
      </w:r>
    </w:p>
    <w:p w14:paraId="0268A783" w14:textId="493F27FC" w:rsidR="21887CE3" w:rsidRDefault="21887CE3" w:rsidP="00963199">
      <w:pPr>
        <w:pStyle w:val="aff7"/>
        <w:numPr>
          <w:ilvl w:val="1"/>
          <w:numId w:val="25"/>
        </w:numPr>
        <w:tabs>
          <w:tab w:val="left" w:pos="993"/>
        </w:tabs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>Описание теста</w:t>
      </w:r>
    </w:p>
    <w:p w14:paraId="5A307A50" w14:textId="2B5767F1" w:rsidR="21887CE3" w:rsidRDefault="21887CE3" w:rsidP="00CE6C44">
      <w:pPr>
        <w:spacing w:line="360" w:lineRule="auto"/>
        <w:ind w:left="426" w:firstLine="567"/>
        <w:jc w:val="both"/>
      </w:pPr>
      <w:r w:rsidRPr="21887CE3">
        <w:rPr>
          <w:color w:val="000000" w:themeColor="text1"/>
        </w:rPr>
        <w:t xml:space="preserve">Тест нацелен проверить реакцию приложения на ввод различных данных в поле </w:t>
      </w:r>
      <w:proofErr w:type="spellStart"/>
      <w:r w:rsidRPr="21887CE3">
        <w:rPr>
          <w:color w:val="000000" w:themeColor="text1"/>
        </w:rPr>
        <w:t>Full</w:t>
      </w:r>
      <w:proofErr w:type="spellEnd"/>
      <w:r w:rsidRPr="21887CE3">
        <w:rPr>
          <w:color w:val="000000" w:themeColor="text1"/>
        </w:rPr>
        <w:t xml:space="preserve"> name </w:t>
      </w:r>
      <w:proofErr w:type="spellStart"/>
      <w:r w:rsidRPr="21887CE3">
        <w:rPr>
          <w:color w:val="000000" w:themeColor="text1"/>
        </w:rPr>
        <w:t>of</w:t>
      </w:r>
      <w:proofErr w:type="spellEnd"/>
      <w:r w:rsidRPr="21887CE3">
        <w:rPr>
          <w:color w:val="000000" w:themeColor="text1"/>
        </w:rPr>
        <w:t xml:space="preserve"> </w:t>
      </w:r>
      <w:proofErr w:type="spellStart"/>
      <w:r w:rsidRPr="21887CE3">
        <w:rPr>
          <w:color w:val="000000" w:themeColor="text1"/>
        </w:rPr>
        <w:t>the</w:t>
      </w:r>
      <w:proofErr w:type="spellEnd"/>
      <w:r w:rsidRPr="21887CE3">
        <w:rPr>
          <w:color w:val="000000" w:themeColor="text1"/>
        </w:rPr>
        <w:t xml:space="preserve"> </w:t>
      </w:r>
      <w:proofErr w:type="spellStart"/>
      <w:r w:rsidRPr="21887CE3">
        <w:rPr>
          <w:color w:val="000000" w:themeColor="text1"/>
        </w:rPr>
        <w:t>card</w:t>
      </w:r>
      <w:proofErr w:type="spellEnd"/>
      <w:r w:rsidRPr="21887CE3">
        <w:rPr>
          <w:color w:val="000000" w:themeColor="text1"/>
        </w:rPr>
        <w:t xml:space="preserve"> </w:t>
      </w:r>
      <w:proofErr w:type="spellStart"/>
      <w:r w:rsidRPr="21887CE3">
        <w:rPr>
          <w:color w:val="000000" w:themeColor="text1"/>
        </w:rPr>
        <w:t>holder</w:t>
      </w:r>
      <w:proofErr w:type="spellEnd"/>
      <w:r w:rsidRPr="21887CE3">
        <w:rPr>
          <w:color w:val="000000" w:themeColor="text1"/>
        </w:rPr>
        <w:t xml:space="preserve"> окна регистрации.</w:t>
      </w:r>
    </w:p>
    <w:p w14:paraId="6AD96908" w14:textId="54175A33" w:rsidR="21887CE3" w:rsidRDefault="21887CE3" w:rsidP="00963199">
      <w:pPr>
        <w:pStyle w:val="aff7"/>
        <w:numPr>
          <w:ilvl w:val="1"/>
          <w:numId w:val="25"/>
        </w:numPr>
        <w:tabs>
          <w:tab w:val="left" w:pos="993"/>
        </w:tabs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>Тестируемый модуль</w:t>
      </w:r>
    </w:p>
    <w:p w14:paraId="02659F31" w14:textId="320A464A" w:rsidR="21887CE3" w:rsidRDefault="21887CE3" w:rsidP="0092627D">
      <w:pPr>
        <w:pStyle w:val="aff7"/>
        <w:numPr>
          <w:ilvl w:val="2"/>
          <w:numId w:val="25"/>
        </w:numPr>
        <w:spacing w:line="360" w:lineRule="auto"/>
        <w:jc w:val="both"/>
        <w:rPr>
          <w:color w:val="000000" w:themeColor="text1"/>
        </w:rPr>
      </w:pPr>
      <w:proofErr w:type="spellStart"/>
      <w:r w:rsidRPr="21887CE3">
        <w:rPr>
          <w:color w:val="000000" w:themeColor="text1"/>
        </w:rPr>
        <w:t>PageRegistration</w:t>
      </w:r>
      <w:proofErr w:type="spellEnd"/>
      <w:r w:rsidRPr="21887CE3">
        <w:rPr>
          <w:color w:val="000000" w:themeColor="text1"/>
        </w:rPr>
        <w:t xml:space="preserve"> </w:t>
      </w:r>
      <w:r w:rsidR="00CE6C44">
        <w:rPr>
          <w:color w:val="000000" w:themeColor="text1"/>
        </w:rPr>
        <w:t>—</w:t>
      </w:r>
      <w:r w:rsidRPr="21887CE3">
        <w:rPr>
          <w:color w:val="000000" w:themeColor="text1"/>
        </w:rPr>
        <w:t xml:space="preserve"> модуль, отвечающий за проверку корректности введенных пользователем данных, регистрации пользователя.</w:t>
      </w:r>
    </w:p>
    <w:p w14:paraId="4476D3CF" w14:textId="1EEC2DE5" w:rsidR="21887CE3" w:rsidRDefault="21887CE3" w:rsidP="00963199">
      <w:pPr>
        <w:pStyle w:val="aff7"/>
        <w:numPr>
          <w:ilvl w:val="1"/>
          <w:numId w:val="25"/>
        </w:numPr>
        <w:tabs>
          <w:tab w:val="left" w:pos="993"/>
        </w:tabs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>Тестируемые функции</w:t>
      </w:r>
    </w:p>
    <w:p w14:paraId="078280FF" w14:textId="16A1DA44" w:rsidR="21887CE3" w:rsidRDefault="21887CE3" w:rsidP="00CE6C44">
      <w:pPr>
        <w:pStyle w:val="aff7"/>
        <w:numPr>
          <w:ilvl w:val="2"/>
          <w:numId w:val="25"/>
        </w:numPr>
        <w:spacing w:line="360" w:lineRule="auto"/>
        <w:ind w:left="709" w:firstLine="11"/>
        <w:jc w:val="both"/>
        <w:rPr>
          <w:color w:val="000000" w:themeColor="text1"/>
        </w:rPr>
      </w:pPr>
      <w:proofErr w:type="spellStart"/>
      <w:proofErr w:type="gramStart"/>
      <w:r w:rsidRPr="21887CE3">
        <w:rPr>
          <w:color w:val="000000" w:themeColor="text1"/>
        </w:rPr>
        <w:t>DataValidation</w:t>
      </w:r>
      <w:proofErr w:type="spellEnd"/>
      <w:r w:rsidRPr="21887CE3">
        <w:rPr>
          <w:color w:val="000000" w:themeColor="text1"/>
        </w:rPr>
        <w:t>(</w:t>
      </w:r>
      <w:proofErr w:type="gramEnd"/>
      <w:r w:rsidRPr="21887CE3">
        <w:rPr>
          <w:color w:val="000000" w:themeColor="text1"/>
        </w:rPr>
        <w:t xml:space="preserve">) </w:t>
      </w:r>
      <w:r w:rsidR="00CE6C44">
        <w:rPr>
          <w:color w:val="000000" w:themeColor="text1"/>
        </w:rPr>
        <w:t>—</w:t>
      </w:r>
      <w:r w:rsidRPr="21887CE3">
        <w:rPr>
          <w:color w:val="000000" w:themeColor="text1"/>
        </w:rPr>
        <w:t xml:space="preserve"> функция модуля </w:t>
      </w:r>
      <w:proofErr w:type="spellStart"/>
      <w:r w:rsidRPr="21887CE3">
        <w:rPr>
          <w:color w:val="000000" w:themeColor="text1"/>
        </w:rPr>
        <w:t>PageAuthorization</w:t>
      </w:r>
      <w:proofErr w:type="spellEnd"/>
      <w:r w:rsidRPr="21887CE3">
        <w:rPr>
          <w:color w:val="000000" w:themeColor="text1"/>
        </w:rPr>
        <w:t>, отвечает за проверку введенных пользователем данных.</w:t>
      </w:r>
    </w:p>
    <w:p w14:paraId="1E22FDD3" w14:textId="17056E75" w:rsidR="21887CE3" w:rsidRDefault="21887CE3" w:rsidP="00963199">
      <w:pPr>
        <w:pStyle w:val="aff7"/>
        <w:numPr>
          <w:ilvl w:val="1"/>
          <w:numId w:val="25"/>
        </w:numPr>
        <w:tabs>
          <w:tab w:val="left" w:pos="993"/>
        </w:tabs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>Шаги сценария</w:t>
      </w:r>
    </w:p>
    <w:p w14:paraId="1B4DF9B0" w14:textId="24A71C67" w:rsidR="21887CE3" w:rsidRDefault="21887CE3" w:rsidP="0092627D">
      <w:pPr>
        <w:pStyle w:val="aff7"/>
        <w:numPr>
          <w:ilvl w:val="2"/>
          <w:numId w:val="25"/>
        </w:numPr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>Запускаем приложение.</w:t>
      </w:r>
    </w:p>
    <w:p w14:paraId="358B2122" w14:textId="0E96CF92" w:rsidR="21887CE3" w:rsidRDefault="21887CE3" w:rsidP="0092627D">
      <w:pPr>
        <w:pStyle w:val="aff7"/>
        <w:numPr>
          <w:ilvl w:val="2"/>
          <w:numId w:val="25"/>
        </w:numPr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>Переходим к регистрации пользователя.</w:t>
      </w:r>
    </w:p>
    <w:p w14:paraId="02D4648E" w14:textId="72AA406F" w:rsidR="21887CE3" w:rsidRDefault="21887CE3" w:rsidP="0092627D">
      <w:pPr>
        <w:pStyle w:val="aff7"/>
        <w:numPr>
          <w:ilvl w:val="2"/>
          <w:numId w:val="25"/>
        </w:numPr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 xml:space="preserve">Вводим различные данные в поле </w:t>
      </w:r>
      <w:proofErr w:type="spellStart"/>
      <w:r w:rsidRPr="21887CE3">
        <w:rPr>
          <w:color w:val="000000" w:themeColor="text1"/>
        </w:rPr>
        <w:t>Full</w:t>
      </w:r>
      <w:proofErr w:type="spellEnd"/>
      <w:r w:rsidRPr="21887CE3">
        <w:rPr>
          <w:color w:val="000000" w:themeColor="text1"/>
        </w:rPr>
        <w:t xml:space="preserve"> name </w:t>
      </w:r>
      <w:proofErr w:type="spellStart"/>
      <w:r w:rsidRPr="21887CE3">
        <w:rPr>
          <w:color w:val="000000" w:themeColor="text1"/>
        </w:rPr>
        <w:t>of</w:t>
      </w:r>
      <w:proofErr w:type="spellEnd"/>
      <w:r w:rsidRPr="21887CE3">
        <w:rPr>
          <w:color w:val="000000" w:themeColor="text1"/>
        </w:rPr>
        <w:t xml:space="preserve"> </w:t>
      </w:r>
      <w:proofErr w:type="spellStart"/>
      <w:r w:rsidRPr="21887CE3">
        <w:rPr>
          <w:color w:val="000000" w:themeColor="text1"/>
        </w:rPr>
        <w:t>the</w:t>
      </w:r>
      <w:proofErr w:type="spellEnd"/>
      <w:r w:rsidRPr="21887CE3">
        <w:rPr>
          <w:color w:val="000000" w:themeColor="text1"/>
        </w:rPr>
        <w:t xml:space="preserve"> </w:t>
      </w:r>
      <w:proofErr w:type="spellStart"/>
      <w:r w:rsidRPr="21887CE3">
        <w:rPr>
          <w:color w:val="000000" w:themeColor="text1"/>
        </w:rPr>
        <w:t>card</w:t>
      </w:r>
      <w:proofErr w:type="spellEnd"/>
      <w:r w:rsidRPr="21887CE3">
        <w:rPr>
          <w:color w:val="000000" w:themeColor="text1"/>
        </w:rPr>
        <w:t xml:space="preserve"> </w:t>
      </w:r>
      <w:proofErr w:type="spellStart"/>
      <w:r w:rsidRPr="21887CE3">
        <w:rPr>
          <w:color w:val="000000" w:themeColor="text1"/>
        </w:rPr>
        <w:t>holder</w:t>
      </w:r>
      <w:proofErr w:type="spellEnd"/>
      <w:r w:rsidRPr="21887CE3">
        <w:rPr>
          <w:color w:val="000000" w:themeColor="text1"/>
        </w:rPr>
        <w:t>.</w:t>
      </w:r>
    </w:p>
    <w:p w14:paraId="6D373AF5" w14:textId="3FE2244C" w:rsidR="21887CE3" w:rsidRDefault="21887CE3" w:rsidP="0092627D">
      <w:pPr>
        <w:pStyle w:val="aff7"/>
        <w:numPr>
          <w:ilvl w:val="2"/>
          <w:numId w:val="25"/>
        </w:numPr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>Заполняем все оставшиеся поля корректными данными.</w:t>
      </w:r>
    </w:p>
    <w:p w14:paraId="004313D8" w14:textId="46AC8257" w:rsidR="21887CE3" w:rsidRDefault="21887CE3" w:rsidP="0092627D">
      <w:pPr>
        <w:pStyle w:val="aff7"/>
        <w:numPr>
          <w:ilvl w:val="2"/>
          <w:numId w:val="25"/>
        </w:numPr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lastRenderedPageBreak/>
        <w:t xml:space="preserve">Жмем кнопку </w:t>
      </w:r>
      <w:proofErr w:type="spellStart"/>
      <w:r w:rsidRPr="21887CE3">
        <w:rPr>
          <w:color w:val="000000" w:themeColor="text1"/>
        </w:rPr>
        <w:t>Enter</w:t>
      </w:r>
      <w:proofErr w:type="spellEnd"/>
      <w:r w:rsidRPr="21887CE3">
        <w:rPr>
          <w:color w:val="000000" w:themeColor="text1"/>
        </w:rPr>
        <w:t>.</w:t>
      </w:r>
    </w:p>
    <w:p w14:paraId="0F90EF44" w14:textId="49C9F36E" w:rsidR="21887CE3" w:rsidRDefault="21887CE3" w:rsidP="00963199">
      <w:pPr>
        <w:pStyle w:val="aff7"/>
        <w:numPr>
          <w:ilvl w:val="1"/>
          <w:numId w:val="25"/>
        </w:numPr>
        <w:tabs>
          <w:tab w:val="left" w:pos="993"/>
        </w:tabs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>Постусловия</w:t>
      </w:r>
    </w:p>
    <w:p w14:paraId="0E52ED44" w14:textId="4B3668B6" w:rsidR="21887CE3" w:rsidRDefault="21887CE3" w:rsidP="00CE6C44">
      <w:pPr>
        <w:pStyle w:val="aff7"/>
        <w:numPr>
          <w:ilvl w:val="2"/>
          <w:numId w:val="25"/>
        </w:numPr>
        <w:spacing w:line="360" w:lineRule="auto"/>
        <w:ind w:left="709" w:firstLine="11"/>
        <w:jc w:val="both"/>
        <w:rPr>
          <w:color w:val="000000" w:themeColor="text1"/>
        </w:rPr>
      </w:pPr>
      <w:r w:rsidRPr="21887CE3">
        <w:rPr>
          <w:color w:val="000000" w:themeColor="text1"/>
        </w:rPr>
        <w:t xml:space="preserve">После выполнения п. 13.5.5 регистрируем поведение приложения. Удачно </w:t>
      </w:r>
      <w:r w:rsidR="00CE6C44">
        <w:rPr>
          <w:color w:val="000000" w:themeColor="text1"/>
        </w:rPr>
        <w:t>—</w:t>
      </w:r>
      <w:r w:rsidRPr="21887CE3">
        <w:rPr>
          <w:color w:val="000000" w:themeColor="text1"/>
        </w:rPr>
        <w:t xml:space="preserve"> сообщение-уведомление об успешной регистрации. Неу</w:t>
      </w:r>
      <w:r w:rsidR="00CE6C44">
        <w:rPr>
          <w:color w:val="000000" w:themeColor="text1"/>
        </w:rPr>
        <w:t>дачно —</w:t>
      </w:r>
      <w:r w:rsidRPr="21887CE3">
        <w:rPr>
          <w:color w:val="000000" w:themeColor="text1"/>
        </w:rPr>
        <w:t xml:space="preserve"> сгенерирована ошибка ввода некорректных данных.</w:t>
      </w:r>
    </w:p>
    <w:p w14:paraId="326EC942" w14:textId="6C7A03D2" w:rsidR="21887CE3" w:rsidRDefault="21887CE3" w:rsidP="0092627D">
      <w:pPr>
        <w:pStyle w:val="aff7"/>
        <w:numPr>
          <w:ilvl w:val="0"/>
          <w:numId w:val="25"/>
        </w:numPr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 xml:space="preserve">Тестовый сценарий </w:t>
      </w:r>
      <w:proofErr w:type="spellStart"/>
      <w:r w:rsidRPr="21887CE3">
        <w:rPr>
          <w:color w:val="000000" w:themeColor="text1"/>
        </w:rPr>
        <w:t>testIsValidRegCardExpDate</w:t>
      </w:r>
      <w:proofErr w:type="spellEnd"/>
    </w:p>
    <w:p w14:paraId="18D48E93" w14:textId="2224C797" w:rsidR="21887CE3" w:rsidRDefault="21887CE3" w:rsidP="00963199">
      <w:pPr>
        <w:pStyle w:val="aff7"/>
        <w:numPr>
          <w:ilvl w:val="1"/>
          <w:numId w:val="25"/>
        </w:numPr>
        <w:tabs>
          <w:tab w:val="left" w:pos="993"/>
        </w:tabs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>Дескриптор теста</w:t>
      </w:r>
    </w:p>
    <w:p w14:paraId="1EB42CB1" w14:textId="4389B8A4" w:rsidR="21887CE3" w:rsidRDefault="21887CE3" w:rsidP="00CE6C44">
      <w:pPr>
        <w:spacing w:line="360" w:lineRule="auto"/>
        <w:ind w:left="993"/>
        <w:jc w:val="both"/>
      </w:pPr>
      <w:r w:rsidRPr="21887CE3">
        <w:rPr>
          <w:color w:val="000000" w:themeColor="text1"/>
        </w:rPr>
        <w:t>REG–1005.</w:t>
      </w:r>
    </w:p>
    <w:p w14:paraId="191E16BB" w14:textId="6F64BF12" w:rsidR="21887CE3" w:rsidRDefault="21887CE3" w:rsidP="00963199">
      <w:pPr>
        <w:pStyle w:val="aff7"/>
        <w:numPr>
          <w:ilvl w:val="1"/>
          <w:numId w:val="25"/>
        </w:numPr>
        <w:tabs>
          <w:tab w:val="left" w:pos="993"/>
        </w:tabs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>Описание теста</w:t>
      </w:r>
    </w:p>
    <w:p w14:paraId="208770E0" w14:textId="7D62202B" w:rsidR="21887CE3" w:rsidRDefault="21887CE3" w:rsidP="00CE6C44">
      <w:pPr>
        <w:spacing w:line="360" w:lineRule="auto"/>
        <w:ind w:left="284" w:firstLine="709"/>
        <w:jc w:val="both"/>
      </w:pPr>
      <w:r w:rsidRPr="21887CE3">
        <w:rPr>
          <w:color w:val="000000" w:themeColor="text1"/>
        </w:rPr>
        <w:t xml:space="preserve">Тест нацелен проверить реакцию приложения на ввод различных данных в поле </w:t>
      </w:r>
      <w:proofErr w:type="spellStart"/>
      <w:r w:rsidRPr="21887CE3">
        <w:rPr>
          <w:color w:val="000000" w:themeColor="text1"/>
        </w:rPr>
        <w:t>Card</w:t>
      </w:r>
      <w:proofErr w:type="spellEnd"/>
      <w:r w:rsidRPr="21887CE3">
        <w:rPr>
          <w:color w:val="000000" w:themeColor="text1"/>
        </w:rPr>
        <w:t xml:space="preserve"> </w:t>
      </w:r>
      <w:proofErr w:type="spellStart"/>
      <w:r w:rsidRPr="21887CE3">
        <w:rPr>
          <w:color w:val="000000" w:themeColor="text1"/>
        </w:rPr>
        <w:t>expiration</w:t>
      </w:r>
      <w:proofErr w:type="spellEnd"/>
      <w:r w:rsidRPr="21887CE3">
        <w:rPr>
          <w:color w:val="000000" w:themeColor="text1"/>
        </w:rPr>
        <w:t xml:space="preserve"> </w:t>
      </w:r>
      <w:proofErr w:type="spellStart"/>
      <w:r w:rsidRPr="21887CE3">
        <w:rPr>
          <w:color w:val="000000" w:themeColor="text1"/>
        </w:rPr>
        <w:t>date</w:t>
      </w:r>
      <w:proofErr w:type="spellEnd"/>
      <w:r w:rsidRPr="21887CE3">
        <w:rPr>
          <w:color w:val="000000" w:themeColor="text1"/>
        </w:rPr>
        <w:t xml:space="preserve"> окна регистрации.</w:t>
      </w:r>
    </w:p>
    <w:p w14:paraId="43AD7AD6" w14:textId="31BFAC59" w:rsidR="21887CE3" w:rsidRDefault="21887CE3" w:rsidP="00963199">
      <w:pPr>
        <w:pStyle w:val="aff7"/>
        <w:numPr>
          <w:ilvl w:val="1"/>
          <w:numId w:val="25"/>
        </w:numPr>
        <w:tabs>
          <w:tab w:val="left" w:pos="993"/>
        </w:tabs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>Тестируемый модуль</w:t>
      </w:r>
    </w:p>
    <w:p w14:paraId="7D62C7F5" w14:textId="7A7039D0" w:rsidR="21887CE3" w:rsidRDefault="21887CE3" w:rsidP="00CE6C44">
      <w:pPr>
        <w:pStyle w:val="aff7"/>
        <w:numPr>
          <w:ilvl w:val="2"/>
          <w:numId w:val="25"/>
        </w:numPr>
        <w:spacing w:line="360" w:lineRule="auto"/>
        <w:ind w:left="709" w:firstLine="11"/>
        <w:jc w:val="both"/>
        <w:rPr>
          <w:color w:val="000000" w:themeColor="text1"/>
        </w:rPr>
      </w:pPr>
      <w:proofErr w:type="spellStart"/>
      <w:r w:rsidRPr="21887CE3">
        <w:rPr>
          <w:color w:val="000000" w:themeColor="text1"/>
        </w:rPr>
        <w:t>PageRegistration</w:t>
      </w:r>
      <w:proofErr w:type="spellEnd"/>
      <w:r w:rsidRPr="21887CE3">
        <w:rPr>
          <w:color w:val="000000" w:themeColor="text1"/>
        </w:rPr>
        <w:t xml:space="preserve"> </w:t>
      </w:r>
      <w:r w:rsidR="00CE6C44">
        <w:rPr>
          <w:color w:val="000000" w:themeColor="text1"/>
        </w:rPr>
        <w:t>—</w:t>
      </w:r>
      <w:r w:rsidRPr="21887CE3">
        <w:rPr>
          <w:color w:val="000000" w:themeColor="text1"/>
        </w:rPr>
        <w:t xml:space="preserve"> модуль, отвечающий за проверку корректности введенных пользователем данных, регистрации пользователя.</w:t>
      </w:r>
    </w:p>
    <w:p w14:paraId="79AA930C" w14:textId="21439758" w:rsidR="21887CE3" w:rsidRDefault="21887CE3" w:rsidP="00963199">
      <w:pPr>
        <w:pStyle w:val="aff7"/>
        <w:numPr>
          <w:ilvl w:val="1"/>
          <w:numId w:val="25"/>
        </w:numPr>
        <w:tabs>
          <w:tab w:val="left" w:pos="993"/>
        </w:tabs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>Тестируемые функции</w:t>
      </w:r>
    </w:p>
    <w:p w14:paraId="01585B55" w14:textId="0BAFB231" w:rsidR="21887CE3" w:rsidRDefault="21887CE3" w:rsidP="00CE6C44">
      <w:pPr>
        <w:pStyle w:val="aff7"/>
        <w:numPr>
          <w:ilvl w:val="2"/>
          <w:numId w:val="25"/>
        </w:numPr>
        <w:spacing w:line="360" w:lineRule="auto"/>
        <w:ind w:left="709" w:firstLine="11"/>
        <w:jc w:val="both"/>
        <w:rPr>
          <w:color w:val="000000" w:themeColor="text1"/>
        </w:rPr>
      </w:pPr>
      <w:proofErr w:type="spellStart"/>
      <w:proofErr w:type="gramStart"/>
      <w:r w:rsidRPr="21887CE3">
        <w:rPr>
          <w:color w:val="000000" w:themeColor="text1"/>
        </w:rPr>
        <w:t>DataValidation</w:t>
      </w:r>
      <w:proofErr w:type="spellEnd"/>
      <w:r w:rsidRPr="21887CE3">
        <w:rPr>
          <w:color w:val="000000" w:themeColor="text1"/>
        </w:rPr>
        <w:t>(</w:t>
      </w:r>
      <w:proofErr w:type="gramEnd"/>
      <w:r w:rsidRPr="21887CE3">
        <w:rPr>
          <w:color w:val="000000" w:themeColor="text1"/>
        </w:rPr>
        <w:t xml:space="preserve">) </w:t>
      </w:r>
      <w:r w:rsidR="00CE6C44">
        <w:rPr>
          <w:color w:val="000000" w:themeColor="text1"/>
        </w:rPr>
        <w:t>—</w:t>
      </w:r>
      <w:r w:rsidRPr="21887CE3">
        <w:rPr>
          <w:color w:val="000000" w:themeColor="text1"/>
        </w:rPr>
        <w:t xml:space="preserve"> функция модуля </w:t>
      </w:r>
      <w:proofErr w:type="spellStart"/>
      <w:r w:rsidRPr="21887CE3">
        <w:rPr>
          <w:color w:val="000000" w:themeColor="text1"/>
        </w:rPr>
        <w:t>PageAuthorization</w:t>
      </w:r>
      <w:proofErr w:type="spellEnd"/>
      <w:r w:rsidRPr="21887CE3">
        <w:rPr>
          <w:color w:val="000000" w:themeColor="text1"/>
        </w:rPr>
        <w:t>, отвечает за проверку введенных пользователем данных.</w:t>
      </w:r>
    </w:p>
    <w:p w14:paraId="04EEC377" w14:textId="584A2211" w:rsidR="21887CE3" w:rsidRDefault="21887CE3" w:rsidP="00963199">
      <w:pPr>
        <w:pStyle w:val="aff7"/>
        <w:numPr>
          <w:ilvl w:val="1"/>
          <w:numId w:val="25"/>
        </w:numPr>
        <w:tabs>
          <w:tab w:val="left" w:pos="993"/>
        </w:tabs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>Шаги сценария</w:t>
      </w:r>
    </w:p>
    <w:p w14:paraId="3D0DBD95" w14:textId="1C96DAFF" w:rsidR="21887CE3" w:rsidRDefault="21887CE3" w:rsidP="0092627D">
      <w:pPr>
        <w:pStyle w:val="aff7"/>
        <w:numPr>
          <w:ilvl w:val="2"/>
          <w:numId w:val="25"/>
        </w:numPr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>Запускаем приложение.</w:t>
      </w:r>
    </w:p>
    <w:p w14:paraId="6E518C74" w14:textId="0FA5DFB2" w:rsidR="21887CE3" w:rsidRDefault="21887CE3" w:rsidP="0092627D">
      <w:pPr>
        <w:pStyle w:val="aff7"/>
        <w:numPr>
          <w:ilvl w:val="2"/>
          <w:numId w:val="25"/>
        </w:numPr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>Переходим к регистрации пользователя.</w:t>
      </w:r>
    </w:p>
    <w:p w14:paraId="5F91F091" w14:textId="766E21AD" w:rsidR="21887CE3" w:rsidRDefault="21887CE3" w:rsidP="0092627D">
      <w:pPr>
        <w:pStyle w:val="aff7"/>
        <w:numPr>
          <w:ilvl w:val="2"/>
          <w:numId w:val="25"/>
        </w:numPr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 xml:space="preserve">Вводим различные данные в поле </w:t>
      </w:r>
      <w:proofErr w:type="spellStart"/>
      <w:r w:rsidRPr="21887CE3">
        <w:rPr>
          <w:color w:val="000000" w:themeColor="text1"/>
        </w:rPr>
        <w:t>Card</w:t>
      </w:r>
      <w:proofErr w:type="spellEnd"/>
      <w:r w:rsidRPr="21887CE3">
        <w:rPr>
          <w:color w:val="000000" w:themeColor="text1"/>
        </w:rPr>
        <w:t xml:space="preserve"> </w:t>
      </w:r>
      <w:proofErr w:type="spellStart"/>
      <w:r w:rsidRPr="21887CE3">
        <w:rPr>
          <w:color w:val="000000" w:themeColor="text1"/>
        </w:rPr>
        <w:t>expiration</w:t>
      </w:r>
      <w:proofErr w:type="spellEnd"/>
      <w:r w:rsidRPr="21887CE3">
        <w:rPr>
          <w:color w:val="000000" w:themeColor="text1"/>
        </w:rPr>
        <w:t xml:space="preserve"> </w:t>
      </w:r>
      <w:proofErr w:type="spellStart"/>
      <w:r w:rsidRPr="21887CE3">
        <w:rPr>
          <w:color w:val="000000" w:themeColor="text1"/>
        </w:rPr>
        <w:t>date</w:t>
      </w:r>
      <w:proofErr w:type="spellEnd"/>
      <w:r w:rsidRPr="21887CE3">
        <w:rPr>
          <w:color w:val="000000" w:themeColor="text1"/>
        </w:rPr>
        <w:t>.</w:t>
      </w:r>
    </w:p>
    <w:p w14:paraId="7C7FDFD2" w14:textId="1BAD8F37" w:rsidR="21887CE3" w:rsidRDefault="21887CE3" w:rsidP="0092627D">
      <w:pPr>
        <w:pStyle w:val="aff7"/>
        <w:numPr>
          <w:ilvl w:val="2"/>
          <w:numId w:val="25"/>
        </w:numPr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>Заполняем все оставшиеся поля корректными данными.</w:t>
      </w:r>
    </w:p>
    <w:p w14:paraId="4E86B0FB" w14:textId="70BCDD66" w:rsidR="21887CE3" w:rsidRDefault="21887CE3" w:rsidP="0092627D">
      <w:pPr>
        <w:pStyle w:val="aff7"/>
        <w:numPr>
          <w:ilvl w:val="2"/>
          <w:numId w:val="25"/>
        </w:numPr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 xml:space="preserve">Жмем кнопку </w:t>
      </w:r>
      <w:proofErr w:type="spellStart"/>
      <w:r w:rsidRPr="21887CE3">
        <w:rPr>
          <w:color w:val="000000" w:themeColor="text1"/>
        </w:rPr>
        <w:t>Enter</w:t>
      </w:r>
      <w:proofErr w:type="spellEnd"/>
      <w:r w:rsidRPr="21887CE3">
        <w:rPr>
          <w:color w:val="000000" w:themeColor="text1"/>
        </w:rPr>
        <w:t>.</w:t>
      </w:r>
    </w:p>
    <w:p w14:paraId="7795727D" w14:textId="26F6C6AA" w:rsidR="21887CE3" w:rsidRDefault="21887CE3" w:rsidP="00963199">
      <w:pPr>
        <w:pStyle w:val="aff7"/>
        <w:numPr>
          <w:ilvl w:val="1"/>
          <w:numId w:val="25"/>
        </w:numPr>
        <w:tabs>
          <w:tab w:val="left" w:pos="993"/>
        </w:tabs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>Постусловия</w:t>
      </w:r>
    </w:p>
    <w:p w14:paraId="5024AAE9" w14:textId="3F1E3C95" w:rsidR="21887CE3" w:rsidRDefault="21887CE3" w:rsidP="00CE6C44">
      <w:pPr>
        <w:pStyle w:val="aff7"/>
        <w:numPr>
          <w:ilvl w:val="2"/>
          <w:numId w:val="25"/>
        </w:numPr>
        <w:spacing w:line="360" w:lineRule="auto"/>
        <w:ind w:left="709" w:firstLine="11"/>
        <w:jc w:val="both"/>
        <w:rPr>
          <w:color w:val="000000" w:themeColor="text1"/>
        </w:rPr>
      </w:pPr>
      <w:r w:rsidRPr="21887CE3">
        <w:rPr>
          <w:color w:val="000000" w:themeColor="text1"/>
        </w:rPr>
        <w:t>После выполнения п. 14.5.5 регистрируем поведение приложения. У</w:t>
      </w:r>
      <w:r w:rsidR="00CE6C44">
        <w:rPr>
          <w:color w:val="000000" w:themeColor="text1"/>
        </w:rPr>
        <w:t>дачно —</w:t>
      </w:r>
      <w:r w:rsidRPr="21887CE3">
        <w:rPr>
          <w:color w:val="000000" w:themeColor="text1"/>
        </w:rPr>
        <w:t xml:space="preserve"> сообщение-уведомление об успешной регистрации. Неу</w:t>
      </w:r>
      <w:r w:rsidR="00CE6C44">
        <w:rPr>
          <w:color w:val="000000" w:themeColor="text1"/>
        </w:rPr>
        <w:t>дачно —</w:t>
      </w:r>
      <w:r w:rsidRPr="21887CE3">
        <w:rPr>
          <w:color w:val="000000" w:themeColor="text1"/>
        </w:rPr>
        <w:t xml:space="preserve"> сгенерирована ошибка ввода некорректных данных.</w:t>
      </w:r>
    </w:p>
    <w:p w14:paraId="7E2F5627" w14:textId="3853ABF0" w:rsidR="21887CE3" w:rsidRDefault="21887CE3" w:rsidP="0092627D">
      <w:pPr>
        <w:pStyle w:val="aff7"/>
        <w:numPr>
          <w:ilvl w:val="0"/>
          <w:numId w:val="25"/>
        </w:numPr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 xml:space="preserve">Тестовый сценарий </w:t>
      </w:r>
      <w:proofErr w:type="spellStart"/>
      <w:r w:rsidRPr="21887CE3">
        <w:rPr>
          <w:color w:val="000000" w:themeColor="text1"/>
        </w:rPr>
        <w:t>testIsValidRegCVV</w:t>
      </w:r>
      <w:proofErr w:type="spellEnd"/>
    </w:p>
    <w:p w14:paraId="1195A419" w14:textId="5CC0312A" w:rsidR="21887CE3" w:rsidRDefault="21887CE3" w:rsidP="00CE6C44">
      <w:pPr>
        <w:pStyle w:val="aff7"/>
        <w:numPr>
          <w:ilvl w:val="1"/>
          <w:numId w:val="25"/>
        </w:numPr>
        <w:tabs>
          <w:tab w:val="left" w:pos="993"/>
        </w:tabs>
        <w:spacing w:line="360" w:lineRule="auto"/>
        <w:ind w:left="709" w:hanging="283"/>
        <w:jc w:val="both"/>
        <w:rPr>
          <w:color w:val="000000" w:themeColor="text1"/>
        </w:rPr>
      </w:pPr>
      <w:r w:rsidRPr="21887CE3">
        <w:rPr>
          <w:color w:val="000000" w:themeColor="text1"/>
        </w:rPr>
        <w:t>Дескриптор теста</w:t>
      </w:r>
    </w:p>
    <w:p w14:paraId="601814A6" w14:textId="32D29504" w:rsidR="21887CE3" w:rsidRDefault="21887CE3" w:rsidP="00CE6C44">
      <w:pPr>
        <w:spacing w:line="360" w:lineRule="auto"/>
        <w:ind w:left="993"/>
        <w:jc w:val="both"/>
      </w:pPr>
      <w:r w:rsidRPr="21887CE3">
        <w:rPr>
          <w:color w:val="000000" w:themeColor="text1"/>
        </w:rPr>
        <w:t>REG–1006.</w:t>
      </w:r>
    </w:p>
    <w:p w14:paraId="297948A1" w14:textId="051194D3" w:rsidR="21887CE3" w:rsidRDefault="21887CE3" w:rsidP="00963199">
      <w:pPr>
        <w:pStyle w:val="aff7"/>
        <w:numPr>
          <w:ilvl w:val="1"/>
          <w:numId w:val="25"/>
        </w:numPr>
        <w:tabs>
          <w:tab w:val="left" w:pos="993"/>
        </w:tabs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>Описание теста</w:t>
      </w:r>
    </w:p>
    <w:p w14:paraId="4AF69131" w14:textId="6A145D03" w:rsidR="21887CE3" w:rsidRDefault="21887CE3" w:rsidP="00CE6C44">
      <w:pPr>
        <w:spacing w:line="360" w:lineRule="auto"/>
        <w:ind w:left="284" w:firstLine="709"/>
        <w:jc w:val="both"/>
      </w:pPr>
      <w:r w:rsidRPr="21887CE3">
        <w:rPr>
          <w:color w:val="000000" w:themeColor="text1"/>
        </w:rPr>
        <w:t>Тест нацелен проверить реакцию приложения на ввод различных данных в поле CVV окна регистрации.</w:t>
      </w:r>
    </w:p>
    <w:p w14:paraId="76A43C6C" w14:textId="212C1C0E" w:rsidR="21887CE3" w:rsidRDefault="21887CE3" w:rsidP="00963199">
      <w:pPr>
        <w:pStyle w:val="aff7"/>
        <w:numPr>
          <w:ilvl w:val="1"/>
          <w:numId w:val="25"/>
        </w:numPr>
        <w:tabs>
          <w:tab w:val="left" w:pos="993"/>
        </w:tabs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>Тестируемый модуль</w:t>
      </w:r>
    </w:p>
    <w:p w14:paraId="503EDA10" w14:textId="3D91A8F3" w:rsidR="21887CE3" w:rsidRDefault="21887CE3" w:rsidP="00CE6C44">
      <w:pPr>
        <w:pStyle w:val="aff7"/>
        <w:numPr>
          <w:ilvl w:val="2"/>
          <w:numId w:val="25"/>
        </w:numPr>
        <w:spacing w:line="360" w:lineRule="auto"/>
        <w:ind w:left="709" w:firstLine="11"/>
        <w:jc w:val="both"/>
        <w:rPr>
          <w:color w:val="000000" w:themeColor="text1"/>
        </w:rPr>
      </w:pPr>
      <w:proofErr w:type="spellStart"/>
      <w:r w:rsidRPr="21887CE3">
        <w:rPr>
          <w:color w:val="000000" w:themeColor="text1"/>
        </w:rPr>
        <w:lastRenderedPageBreak/>
        <w:t>PageRegistration</w:t>
      </w:r>
      <w:proofErr w:type="spellEnd"/>
      <w:r w:rsidRPr="21887CE3">
        <w:rPr>
          <w:color w:val="000000" w:themeColor="text1"/>
        </w:rPr>
        <w:t xml:space="preserve"> </w:t>
      </w:r>
      <w:r w:rsidR="00CE6C44">
        <w:rPr>
          <w:color w:val="000000" w:themeColor="text1"/>
        </w:rPr>
        <w:t>—</w:t>
      </w:r>
      <w:r w:rsidRPr="21887CE3">
        <w:rPr>
          <w:color w:val="000000" w:themeColor="text1"/>
        </w:rPr>
        <w:t xml:space="preserve"> модуль, отвечающий за проверку корректности введенных пользователем данных, регистрации пользователя.</w:t>
      </w:r>
    </w:p>
    <w:p w14:paraId="72FE37B1" w14:textId="343D18C8" w:rsidR="21887CE3" w:rsidRDefault="21887CE3" w:rsidP="00CE6C44">
      <w:pPr>
        <w:pStyle w:val="aff7"/>
        <w:numPr>
          <w:ilvl w:val="1"/>
          <w:numId w:val="25"/>
        </w:numPr>
        <w:tabs>
          <w:tab w:val="left" w:pos="993"/>
        </w:tabs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>Тестируемые функции</w:t>
      </w:r>
    </w:p>
    <w:p w14:paraId="25ECCABE" w14:textId="113124BF" w:rsidR="21887CE3" w:rsidRDefault="21887CE3" w:rsidP="00CE6C44">
      <w:pPr>
        <w:pStyle w:val="aff7"/>
        <w:numPr>
          <w:ilvl w:val="2"/>
          <w:numId w:val="25"/>
        </w:numPr>
        <w:spacing w:line="360" w:lineRule="auto"/>
        <w:ind w:left="709" w:firstLine="11"/>
        <w:jc w:val="both"/>
        <w:rPr>
          <w:color w:val="000000" w:themeColor="text1"/>
        </w:rPr>
      </w:pPr>
      <w:proofErr w:type="spellStart"/>
      <w:proofErr w:type="gramStart"/>
      <w:r w:rsidRPr="21887CE3">
        <w:rPr>
          <w:color w:val="000000" w:themeColor="text1"/>
        </w:rPr>
        <w:t>DataValidation</w:t>
      </w:r>
      <w:proofErr w:type="spellEnd"/>
      <w:r w:rsidRPr="21887CE3">
        <w:rPr>
          <w:color w:val="000000" w:themeColor="text1"/>
        </w:rPr>
        <w:t>(</w:t>
      </w:r>
      <w:proofErr w:type="gramEnd"/>
      <w:r w:rsidRPr="21887CE3">
        <w:rPr>
          <w:color w:val="000000" w:themeColor="text1"/>
        </w:rPr>
        <w:t xml:space="preserve">) </w:t>
      </w:r>
      <w:r w:rsidR="00CE6C44">
        <w:rPr>
          <w:color w:val="000000" w:themeColor="text1"/>
        </w:rPr>
        <w:t>—</w:t>
      </w:r>
      <w:r w:rsidRPr="21887CE3">
        <w:rPr>
          <w:color w:val="000000" w:themeColor="text1"/>
        </w:rPr>
        <w:t xml:space="preserve"> функция модуля </w:t>
      </w:r>
      <w:proofErr w:type="spellStart"/>
      <w:r w:rsidRPr="21887CE3">
        <w:rPr>
          <w:color w:val="000000" w:themeColor="text1"/>
        </w:rPr>
        <w:t>PageAuthorization</w:t>
      </w:r>
      <w:proofErr w:type="spellEnd"/>
      <w:r w:rsidRPr="21887CE3">
        <w:rPr>
          <w:color w:val="000000" w:themeColor="text1"/>
        </w:rPr>
        <w:t>, отвечает за проверку введенных пользователем данных.</w:t>
      </w:r>
    </w:p>
    <w:p w14:paraId="69D9968C" w14:textId="060067AB" w:rsidR="21887CE3" w:rsidRDefault="21887CE3" w:rsidP="00963199">
      <w:pPr>
        <w:pStyle w:val="aff7"/>
        <w:numPr>
          <w:ilvl w:val="1"/>
          <w:numId w:val="25"/>
        </w:numPr>
        <w:tabs>
          <w:tab w:val="left" w:pos="993"/>
        </w:tabs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>Шаги сценария</w:t>
      </w:r>
    </w:p>
    <w:p w14:paraId="4AA7AF99" w14:textId="6B0A3B66" w:rsidR="21887CE3" w:rsidRDefault="21887CE3" w:rsidP="0092627D">
      <w:pPr>
        <w:pStyle w:val="aff7"/>
        <w:numPr>
          <w:ilvl w:val="2"/>
          <w:numId w:val="25"/>
        </w:numPr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>Запускаем приложение.</w:t>
      </w:r>
    </w:p>
    <w:p w14:paraId="2DE0EE27" w14:textId="7478E3BF" w:rsidR="21887CE3" w:rsidRDefault="21887CE3" w:rsidP="0092627D">
      <w:pPr>
        <w:pStyle w:val="aff7"/>
        <w:numPr>
          <w:ilvl w:val="2"/>
          <w:numId w:val="25"/>
        </w:numPr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>Переходим к регистрации пользователя.</w:t>
      </w:r>
    </w:p>
    <w:p w14:paraId="5CE64B17" w14:textId="78439602" w:rsidR="21887CE3" w:rsidRDefault="21887CE3" w:rsidP="0092627D">
      <w:pPr>
        <w:pStyle w:val="aff7"/>
        <w:numPr>
          <w:ilvl w:val="2"/>
          <w:numId w:val="25"/>
        </w:numPr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>Вводим различные данные в поле CVV.</w:t>
      </w:r>
    </w:p>
    <w:p w14:paraId="2B7986EE" w14:textId="3082E42B" w:rsidR="21887CE3" w:rsidRDefault="21887CE3" w:rsidP="0092627D">
      <w:pPr>
        <w:pStyle w:val="aff7"/>
        <w:numPr>
          <w:ilvl w:val="2"/>
          <w:numId w:val="25"/>
        </w:numPr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>Заполняем все оставшиеся поля корректными данными.</w:t>
      </w:r>
    </w:p>
    <w:p w14:paraId="7683B368" w14:textId="1C5A03EA" w:rsidR="21887CE3" w:rsidRDefault="21887CE3" w:rsidP="0092627D">
      <w:pPr>
        <w:pStyle w:val="aff7"/>
        <w:numPr>
          <w:ilvl w:val="2"/>
          <w:numId w:val="25"/>
        </w:numPr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 xml:space="preserve">Жмем кнопку </w:t>
      </w:r>
      <w:proofErr w:type="spellStart"/>
      <w:r w:rsidRPr="21887CE3">
        <w:rPr>
          <w:color w:val="000000" w:themeColor="text1"/>
        </w:rPr>
        <w:t>Enter</w:t>
      </w:r>
      <w:proofErr w:type="spellEnd"/>
      <w:r w:rsidRPr="21887CE3">
        <w:rPr>
          <w:color w:val="000000" w:themeColor="text1"/>
        </w:rPr>
        <w:t>.</w:t>
      </w:r>
    </w:p>
    <w:p w14:paraId="53140528" w14:textId="35033A83" w:rsidR="21887CE3" w:rsidRDefault="21887CE3" w:rsidP="00963199">
      <w:pPr>
        <w:pStyle w:val="aff7"/>
        <w:numPr>
          <w:ilvl w:val="1"/>
          <w:numId w:val="25"/>
        </w:numPr>
        <w:tabs>
          <w:tab w:val="left" w:pos="993"/>
        </w:tabs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>Постусловия</w:t>
      </w:r>
    </w:p>
    <w:p w14:paraId="3357A65C" w14:textId="33E98795" w:rsidR="21887CE3" w:rsidRDefault="21887CE3" w:rsidP="00CE6C44">
      <w:pPr>
        <w:pStyle w:val="aff7"/>
        <w:numPr>
          <w:ilvl w:val="2"/>
          <w:numId w:val="25"/>
        </w:numPr>
        <w:spacing w:line="360" w:lineRule="auto"/>
        <w:ind w:left="709" w:firstLine="11"/>
        <w:jc w:val="both"/>
        <w:rPr>
          <w:color w:val="000000" w:themeColor="text1"/>
        </w:rPr>
      </w:pPr>
      <w:r w:rsidRPr="21887CE3">
        <w:rPr>
          <w:color w:val="000000" w:themeColor="text1"/>
        </w:rPr>
        <w:t>После выполнения п. 15.5.5 регистрируем поведение приложения. У</w:t>
      </w:r>
      <w:r w:rsidR="00CE6C44">
        <w:rPr>
          <w:color w:val="000000" w:themeColor="text1"/>
        </w:rPr>
        <w:t>дачно —</w:t>
      </w:r>
      <w:r w:rsidRPr="21887CE3">
        <w:rPr>
          <w:color w:val="000000" w:themeColor="text1"/>
        </w:rPr>
        <w:t xml:space="preserve"> сообщение-уведомление об успешной регистрации. Неу</w:t>
      </w:r>
      <w:r w:rsidR="00CE6C44">
        <w:rPr>
          <w:color w:val="000000" w:themeColor="text1"/>
        </w:rPr>
        <w:t>дачно —</w:t>
      </w:r>
      <w:r w:rsidRPr="21887CE3">
        <w:rPr>
          <w:color w:val="000000" w:themeColor="text1"/>
        </w:rPr>
        <w:t xml:space="preserve"> сгенерирована ошибка ввода некорректных данных.</w:t>
      </w:r>
    </w:p>
    <w:p w14:paraId="04CC31B8" w14:textId="39A2575C" w:rsidR="21887CE3" w:rsidRDefault="21887CE3" w:rsidP="0092627D">
      <w:pPr>
        <w:pStyle w:val="aff7"/>
        <w:numPr>
          <w:ilvl w:val="0"/>
          <w:numId w:val="25"/>
        </w:numPr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 xml:space="preserve">Тестовый сценарий </w:t>
      </w:r>
      <w:proofErr w:type="spellStart"/>
      <w:r w:rsidRPr="21887CE3">
        <w:rPr>
          <w:color w:val="000000" w:themeColor="text1"/>
        </w:rPr>
        <w:t>testIsValidChangedLogin</w:t>
      </w:r>
      <w:proofErr w:type="spellEnd"/>
    </w:p>
    <w:p w14:paraId="5D5C200D" w14:textId="68A6CDB9" w:rsidR="21887CE3" w:rsidRDefault="21887CE3" w:rsidP="00963199">
      <w:pPr>
        <w:pStyle w:val="aff7"/>
        <w:numPr>
          <w:ilvl w:val="1"/>
          <w:numId w:val="25"/>
        </w:numPr>
        <w:tabs>
          <w:tab w:val="left" w:pos="993"/>
        </w:tabs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>Дескриптор теста</w:t>
      </w:r>
    </w:p>
    <w:p w14:paraId="35469DE5" w14:textId="41A57427" w:rsidR="21887CE3" w:rsidRDefault="21887CE3" w:rsidP="00CE6C44">
      <w:pPr>
        <w:spacing w:line="360" w:lineRule="auto"/>
        <w:ind w:left="993"/>
        <w:jc w:val="both"/>
      </w:pPr>
      <w:r w:rsidRPr="21887CE3">
        <w:rPr>
          <w:color w:val="000000" w:themeColor="text1"/>
        </w:rPr>
        <w:t>CHDT–1001.</w:t>
      </w:r>
    </w:p>
    <w:p w14:paraId="69E16816" w14:textId="201B0654" w:rsidR="21887CE3" w:rsidRDefault="21887CE3" w:rsidP="00963199">
      <w:pPr>
        <w:pStyle w:val="aff7"/>
        <w:numPr>
          <w:ilvl w:val="1"/>
          <w:numId w:val="25"/>
        </w:numPr>
        <w:tabs>
          <w:tab w:val="left" w:pos="993"/>
        </w:tabs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>Описание теста</w:t>
      </w:r>
    </w:p>
    <w:p w14:paraId="5253DCD7" w14:textId="09C1EDC2" w:rsidR="21887CE3" w:rsidRDefault="21887CE3" w:rsidP="00CE6C44">
      <w:pPr>
        <w:spacing w:line="360" w:lineRule="auto"/>
        <w:ind w:left="426" w:firstLine="567"/>
        <w:jc w:val="both"/>
      </w:pPr>
      <w:r w:rsidRPr="21887CE3">
        <w:rPr>
          <w:color w:val="000000" w:themeColor="text1"/>
        </w:rPr>
        <w:t xml:space="preserve">Тест нацелен проверить реакцию приложения на ввод различных данных в поле </w:t>
      </w:r>
      <w:proofErr w:type="spellStart"/>
      <w:r w:rsidRPr="21887CE3">
        <w:rPr>
          <w:color w:val="000000" w:themeColor="text1"/>
        </w:rPr>
        <w:t>Login</w:t>
      </w:r>
      <w:proofErr w:type="spellEnd"/>
      <w:r w:rsidRPr="21887CE3">
        <w:rPr>
          <w:color w:val="000000" w:themeColor="text1"/>
        </w:rPr>
        <w:t xml:space="preserve"> окна изменения данных пользователя.</w:t>
      </w:r>
    </w:p>
    <w:p w14:paraId="4B3D387E" w14:textId="5E0DF309" w:rsidR="21887CE3" w:rsidRDefault="21887CE3" w:rsidP="00963199">
      <w:pPr>
        <w:pStyle w:val="aff7"/>
        <w:numPr>
          <w:ilvl w:val="1"/>
          <w:numId w:val="25"/>
        </w:numPr>
        <w:tabs>
          <w:tab w:val="left" w:pos="993"/>
        </w:tabs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>Тестируемый модуль</w:t>
      </w:r>
    </w:p>
    <w:p w14:paraId="378B5594" w14:textId="3043D41C" w:rsidR="21887CE3" w:rsidRDefault="21887CE3" w:rsidP="0092627D">
      <w:pPr>
        <w:pStyle w:val="aff7"/>
        <w:numPr>
          <w:ilvl w:val="2"/>
          <w:numId w:val="25"/>
        </w:numPr>
        <w:spacing w:line="360" w:lineRule="auto"/>
        <w:jc w:val="both"/>
        <w:rPr>
          <w:color w:val="000000" w:themeColor="text1"/>
        </w:rPr>
      </w:pPr>
      <w:proofErr w:type="spellStart"/>
      <w:r w:rsidRPr="21887CE3">
        <w:rPr>
          <w:color w:val="000000" w:themeColor="text1"/>
        </w:rPr>
        <w:t>PageChangeData</w:t>
      </w:r>
      <w:proofErr w:type="spellEnd"/>
      <w:r w:rsidRPr="21887CE3">
        <w:rPr>
          <w:color w:val="000000" w:themeColor="text1"/>
        </w:rPr>
        <w:t xml:space="preserve"> </w:t>
      </w:r>
      <w:r w:rsidR="00CE6C44">
        <w:rPr>
          <w:color w:val="000000" w:themeColor="text1"/>
        </w:rPr>
        <w:t>—</w:t>
      </w:r>
      <w:r w:rsidRPr="21887CE3">
        <w:rPr>
          <w:color w:val="000000" w:themeColor="text1"/>
        </w:rPr>
        <w:t xml:space="preserve"> модуль, отвечающий за проверку корректности введенных пользователем новых данных информации пользователя.</w:t>
      </w:r>
    </w:p>
    <w:p w14:paraId="5EF8F47E" w14:textId="58319768" w:rsidR="21887CE3" w:rsidRDefault="21887CE3" w:rsidP="00963199">
      <w:pPr>
        <w:pStyle w:val="aff7"/>
        <w:numPr>
          <w:ilvl w:val="1"/>
          <w:numId w:val="25"/>
        </w:numPr>
        <w:tabs>
          <w:tab w:val="left" w:pos="993"/>
        </w:tabs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>Тестируемые функции</w:t>
      </w:r>
    </w:p>
    <w:p w14:paraId="780148A4" w14:textId="1A034057" w:rsidR="21887CE3" w:rsidRDefault="21887CE3" w:rsidP="0092627D">
      <w:pPr>
        <w:pStyle w:val="aff7"/>
        <w:numPr>
          <w:ilvl w:val="2"/>
          <w:numId w:val="25"/>
        </w:numPr>
        <w:spacing w:line="360" w:lineRule="auto"/>
        <w:jc w:val="both"/>
        <w:rPr>
          <w:color w:val="000000" w:themeColor="text1"/>
        </w:rPr>
      </w:pPr>
      <w:proofErr w:type="spellStart"/>
      <w:proofErr w:type="gramStart"/>
      <w:r w:rsidRPr="21887CE3">
        <w:rPr>
          <w:color w:val="000000" w:themeColor="text1"/>
        </w:rPr>
        <w:t>DataValidation</w:t>
      </w:r>
      <w:proofErr w:type="spellEnd"/>
      <w:r w:rsidRPr="21887CE3">
        <w:rPr>
          <w:color w:val="000000" w:themeColor="text1"/>
        </w:rPr>
        <w:t>(</w:t>
      </w:r>
      <w:proofErr w:type="gramEnd"/>
      <w:r w:rsidRPr="21887CE3">
        <w:rPr>
          <w:color w:val="000000" w:themeColor="text1"/>
        </w:rPr>
        <w:t xml:space="preserve">) </w:t>
      </w:r>
      <w:r w:rsidR="00CE6C44">
        <w:rPr>
          <w:color w:val="000000" w:themeColor="text1"/>
        </w:rPr>
        <w:t>—</w:t>
      </w:r>
      <w:r w:rsidRPr="21887CE3">
        <w:rPr>
          <w:color w:val="000000" w:themeColor="text1"/>
        </w:rPr>
        <w:t xml:space="preserve"> функция модуля </w:t>
      </w:r>
      <w:proofErr w:type="spellStart"/>
      <w:r w:rsidRPr="21887CE3">
        <w:rPr>
          <w:color w:val="000000" w:themeColor="text1"/>
        </w:rPr>
        <w:t>PageChangeData</w:t>
      </w:r>
      <w:proofErr w:type="spellEnd"/>
      <w:r w:rsidRPr="21887CE3">
        <w:rPr>
          <w:color w:val="000000" w:themeColor="text1"/>
        </w:rPr>
        <w:t>, отвечает за проверку введенных пользователем данных.</w:t>
      </w:r>
    </w:p>
    <w:p w14:paraId="609C9690" w14:textId="3CCD921E" w:rsidR="21887CE3" w:rsidRDefault="21887CE3" w:rsidP="00963199">
      <w:pPr>
        <w:pStyle w:val="aff7"/>
        <w:numPr>
          <w:ilvl w:val="1"/>
          <w:numId w:val="25"/>
        </w:numPr>
        <w:tabs>
          <w:tab w:val="left" w:pos="993"/>
        </w:tabs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>Шаги сценария</w:t>
      </w:r>
    </w:p>
    <w:p w14:paraId="24902FB0" w14:textId="0C97C59D" w:rsidR="21887CE3" w:rsidRDefault="21887CE3" w:rsidP="0092627D">
      <w:pPr>
        <w:pStyle w:val="aff7"/>
        <w:numPr>
          <w:ilvl w:val="2"/>
          <w:numId w:val="25"/>
        </w:numPr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>Запускаем приложение.</w:t>
      </w:r>
    </w:p>
    <w:p w14:paraId="694932B3" w14:textId="51D7A420" w:rsidR="21887CE3" w:rsidRDefault="21887CE3" w:rsidP="0092627D">
      <w:pPr>
        <w:pStyle w:val="aff7"/>
        <w:numPr>
          <w:ilvl w:val="2"/>
          <w:numId w:val="25"/>
        </w:numPr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>Переходим к смене данных пользователя.</w:t>
      </w:r>
    </w:p>
    <w:p w14:paraId="07F068B5" w14:textId="60F151ED" w:rsidR="21887CE3" w:rsidRDefault="21887CE3" w:rsidP="0092627D">
      <w:pPr>
        <w:pStyle w:val="aff7"/>
        <w:numPr>
          <w:ilvl w:val="2"/>
          <w:numId w:val="25"/>
        </w:numPr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 xml:space="preserve">Вводим различные данные в поле </w:t>
      </w:r>
      <w:proofErr w:type="spellStart"/>
      <w:r w:rsidRPr="21887CE3">
        <w:rPr>
          <w:color w:val="000000" w:themeColor="text1"/>
        </w:rPr>
        <w:t>Login</w:t>
      </w:r>
      <w:proofErr w:type="spellEnd"/>
      <w:r w:rsidRPr="21887CE3">
        <w:rPr>
          <w:color w:val="000000" w:themeColor="text1"/>
        </w:rPr>
        <w:t>.</w:t>
      </w:r>
    </w:p>
    <w:p w14:paraId="4AA2DA18" w14:textId="211F7CB7" w:rsidR="21887CE3" w:rsidRDefault="21887CE3" w:rsidP="0092627D">
      <w:pPr>
        <w:pStyle w:val="aff7"/>
        <w:numPr>
          <w:ilvl w:val="2"/>
          <w:numId w:val="25"/>
        </w:numPr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>Заполняем все оставшиеся поля корректными данными.</w:t>
      </w:r>
    </w:p>
    <w:p w14:paraId="62E8423E" w14:textId="3C4CB3A2" w:rsidR="21887CE3" w:rsidRDefault="21887CE3" w:rsidP="0092627D">
      <w:pPr>
        <w:pStyle w:val="aff7"/>
        <w:numPr>
          <w:ilvl w:val="2"/>
          <w:numId w:val="25"/>
        </w:numPr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 xml:space="preserve">Жмем кнопку </w:t>
      </w:r>
      <w:proofErr w:type="spellStart"/>
      <w:r w:rsidRPr="21887CE3">
        <w:rPr>
          <w:color w:val="000000" w:themeColor="text1"/>
        </w:rPr>
        <w:t>Enter</w:t>
      </w:r>
      <w:proofErr w:type="spellEnd"/>
      <w:r w:rsidRPr="21887CE3">
        <w:rPr>
          <w:color w:val="000000" w:themeColor="text1"/>
        </w:rPr>
        <w:t>.</w:t>
      </w:r>
    </w:p>
    <w:p w14:paraId="043ED87F" w14:textId="4332DDFB" w:rsidR="21887CE3" w:rsidRDefault="21887CE3" w:rsidP="00963199">
      <w:pPr>
        <w:pStyle w:val="aff7"/>
        <w:numPr>
          <w:ilvl w:val="1"/>
          <w:numId w:val="25"/>
        </w:numPr>
        <w:tabs>
          <w:tab w:val="left" w:pos="993"/>
        </w:tabs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>Постусловия</w:t>
      </w:r>
    </w:p>
    <w:p w14:paraId="6A1AA6E3" w14:textId="5CB5FCE7" w:rsidR="21887CE3" w:rsidRDefault="21887CE3" w:rsidP="00CE6C44">
      <w:pPr>
        <w:pStyle w:val="aff7"/>
        <w:numPr>
          <w:ilvl w:val="2"/>
          <w:numId w:val="25"/>
        </w:numPr>
        <w:spacing w:line="360" w:lineRule="auto"/>
        <w:ind w:left="709" w:firstLine="11"/>
        <w:jc w:val="both"/>
        <w:rPr>
          <w:color w:val="000000" w:themeColor="text1"/>
        </w:rPr>
      </w:pPr>
      <w:r w:rsidRPr="21887CE3">
        <w:rPr>
          <w:color w:val="000000" w:themeColor="text1"/>
        </w:rPr>
        <w:lastRenderedPageBreak/>
        <w:t>После выполнения п. 16.5.5 регистрируем поведение приложения. У</w:t>
      </w:r>
      <w:r w:rsidR="00CE6C44">
        <w:rPr>
          <w:color w:val="000000" w:themeColor="text1"/>
        </w:rPr>
        <w:t>дачно —</w:t>
      </w:r>
      <w:r w:rsidRPr="21887CE3">
        <w:rPr>
          <w:color w:val="000000" w:themeColor="text1"/>
        </w:rPr>
        <w:t xml:space="preserve"> сообщение-уведомление об успешной регистрации. Неу</w:t>
      </w:r>
      <w:r w:rsidR="00CE6C44">
        <w:rPr>
          <w:color w:val="000000" w:themeColor="text1"/>
        </w:rPr>
        <w:t>дачно —</w:t>
      </w:r>
      <w:r w:rsidRPr="21887CE3">
        <w:rPr>
          <w:color w:val="000000" w:themeColor="text1"/>
        </w:rPr>
        <w:t xml:space="preserve"> сгенерирована ошибка ввода некорректных данных.</w:t>
      </w:r>
    </w:p>
    <w:p w14:paraId="2C379B9A" w14:textId="70F5A9B8" w:rsidR="21887CE3" w:rsidRDefault="21887CE3" w:rsidP="0092627D">
      <w:pPr>
        <w:pStyle w:val="aff7"/>
        <w:numPr>
          <w:ilvl w:val="0"/>
          <w:numId w:val="25"/>
        </w:numPr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 xml:space="preserve">Тестовый сценарий </w:t>
      </w:r>
      <w:proofErr w:type="spellStart"/>
      <w:r w:rsidRPr="21887CE3">
        <w:rPr>
          <w:color w:val="000000" w:themeColor="text1"/>
        </w:rPr>
        <w:t>testIsValidChangedPassword</w:t>
      </w:r>
      <w:proofErr w:type="spellEnd"/>
    </w:p>
    <w:p w14:paraId="6559CAAF" w14:textId="211D69D7" w:rsidR="21887CE3" w:rsidRDefault="21887CE3" w:rsidP="00963199">
      <w:pPr>
        <w:pStyle w:val="aff7"/>
        <w:numPr>
          <w:ilvl w:val="1"/>
          <w:numId w:val="25"/>
        </w:numPr>
        <w:tabs>
          <w:tab w:val="left" w:pos="993"/>
        </w:tabs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>Дескриптор теста</w:t>
      </w:r>
    </w:p>
    <w:p w14:paraId="25307FC6" w14:textId="60E97572" w:rsidR="21887CE3" w:rsidRDefault="21887CE3" w:rsidP="00CE6C44">
      <w:pPr>
        <w:spacing w:line="360" w:lineRule="auto"/>
        <w:ind w:left="993"/>
        <w:jc w:val="both"/>
      </w:pPr>
      <w:r w:rsidRPr="21887CE3">
        <w:rPr>
          <w:color w:val="000000" w:themeColor="text1"/>
        </w:rPr>
        <w:t>CHDT–1002.</w:t>
      </w:r>
    </w:p>
    <w:p w14:paraId="0608DD72" w14:textId="515C44FB" w:rsidR="21887CE3" w:rsidRDefault="21887CE3" w:rsidP="00963199">
      <w:pPr>
        <w:pStyle w:val="aff7"/>
        <w:numPr>
          <w:ilvl w:val="1"/>
          <w:numId w:val="25"/>
        </w:numPr>
        <w:tabs>
          <w:tab w:val="left" w:pos="993"/>
        </w:tabs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>Описание теста</w:t>
      </w:r>
    </w:p>
    <w:p w14:paraId="0B7CB404" w14:textId="7DD5BA2C" w:rsidR="21887CE3" w:rsidRDefault="21887CE3" w:rsidP="00CE6C44">
      <w:pPr>
        <w:spacing w:line="360" w:lineRule="auto"/>
        <w:ind w:left="426" w:firstLine="567"/>
        <w:jc w:val="both"/>
      </w:pPr>
      <w:r w:rsidRPr="21887CE3">
        <w:rPr>
          <w:color w:val="000000" w:themeColor="text1"/>
        </w:rPr>
        <w:t xml:space="preserve">Тест нацелен проверить реакцию приложения на ввод различных данных в поле </w:t>
      </w:r>
      <w:proofErr w:type="spellStart"/>
      <w:r w:rsidRPr="21887CE3">
        <w:rPr>
          <w:color w:val="000000" w:themeColor="text1"/>
        </w:rPr>
        <w:t>Password</w:t>
      </w:r>
      <w:proofErr w:type="spellEnd"/>
      <w:r w:rsidRPr="21887CE3">
        <w:rPr>
          <w:color w:val="000000" w:themeColor="text1"/>
        </w:rPr>
        <w:t xml:space="preserve"> окна изменения данных пользователя.</w:t>
      </w:r>
    </w:p>
    <w:p w14:paraId="678B27C9" w14:textId="6C0BCF53" w:rsidR="21887CE3" w:rsidRDefault="21887CE3" w:rsidP="00963199">
      <w:pPr>
        <w:pStyle w:val="aff7"/>
        <w:numPr>
          <w:ilvl w:val="1"/>
          <w:numId w:val="25"/>
        </w:numPr>
        <w:tabs>
          <w:tab w:val="left" w:pos="993"/>
        </w:tabs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 xml:space="preserve">Тестируемый </w:t>
      </w:r>
      <w:proofErr w:type="spellStart"/>
      <w:r w:rsidRPr="21887CE3">
        <w:rPr>
          <w:color w:val="000000" w:themeColor="text1"/>
        </w:rPr>
        <w:t>модул</w:t>
      </w:r>
      <w:proofErr w:type="spellEnd"/>
      <w:r w:rsidRPr="21887CE3">
        <w:rPr>
          <w:color w:val="000000" w:themeColor="text1"/>
        </w:rPr>
        <w:t>:</w:t>
      </w:r>
    </w:p>
    <w:p w14:paraId="6A015F38" w14:textId="0CCAD04F" w:rsidR="21887CE3" w:rsidRDefault="21887CE3" w:rsidP="0092627D">
      <w:pPr>
        <w:pStyle w:val="aff7"/>
        <w:numPr>
          <w:ilvl w:val="2"/>
          <w:numId w:val="25"/>
        </w:numPr>
        <w:spacing w:line="360" w:lineRule="auto"/>
        <w:jc w:val="both"/>
        <w:rPr>
          <w:color w:val="000000" w:themeColor="text1"/>
        </w:rPr>
      </w:pPr>
      <w:proofErr w:type="spellStart"/>
      <w:r w:rsidRPr="21887CE3">
        <w:rPr>
          <w:color w:val="000000" w:themeColor="text1"/>
        </w:rPr>
        <w:t>PageChangeData</w:t>
      </w:r>
      <w:proofErr w:type="spellEnd"/>
      <w:r w:rsidRPr="21887CE3">
        <w:rPr>
          <w:color w:val="000000" w:themeColor="text1"/>
        </w:rPr>
        <w:t xml:space="preserve"> </w:t>
      </w:r>
      <w:r w:rsidR="00CE6C44">
        <w:rPr>
          <w:color w:val="000000" w:themeColor="text1"/>
        </w:rPr>
        <w:t>—</w:t>
      </w:r>
      <w:r w:rsidRPr="21887CE3">
        <w:rPr>
          <w:color w:val="000000" w:themeColor="text1"/>
        </w:rPr>
        <w:t xml:space="preserve"> модуль, отвечающий за проверку корректности введенных пользователем новых данных информации пользователя.</w:t>
      </w:r>
    </w:p>
    <w:p w14:paraId="126B84DC" w14:textId="1C1D8BFB" w:rsidR="21887CE3" w:rsidRDefault="21887CE3" w:rsidP="00963199">
      <w:pPr>
        <w:pStyle w:val="aff7"/>
        <w:numPr>
          <w:ilvl w:val="1"/>
          <w:numId w:val="25"/>
        </w:numPr>
        <w:tabs>
          <w:tab w:val="left" w:pos="993"/>
        </w:tabs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>Тестируемые функции</w:t>
      </w:r>
    </w:p>
    <w:p w14:paraId="1BFFD13E" w14:textId="11661E12" w:rsidR="21887CE3" w:rsidRDefault="21887CE3" w:rsidP="00CE6C44">
      <w:pPr>
        <w:pStyle w:val="aff7"/>
        <w:numPr>
          <w:ilvl w:val="2"/>
          <w:numId w:val="25"/>
        </w:numPr>
        <w:spacing w:line="360" w:lineRule="auto"/>
        <w:ind w:left="709" w:firstLine="11"/>
        <w:jc w:val="both"/>
        <w:rPr>
          <w:color w:val="000000" w:themeColor="text1"/>
        </w:rPr>
      </w:pPr>
      <w:proofErr w:type="spellStart"/>
      <w:proofErr w:type="gramStart"/>
      <w:r w:rsidRPr="21887CE3">
        <w:rPr>
          <w:color w:val="000000" w:themeColor="text1"/>
        </w:rPr>
        <w:t>DataValidation</w:t>
      </w:r>
      <w:proofErr w:type="spellEnd"/>
      <w:r w:rsidRPr="21887CE3">
        <w:rPr>
          <w:color w:val="000000" w:themeColor="text1"/>
        </w:rPr>
        <w:t>(</w:t>
      </w:r>
      <w:proofErr w:type="gramEnd"/>
      <w:r w:rsidRPr="21887CE3">
        <w:rPr>
          <w:color w:val="000000" w:themeColor="text1"/>
        </w:rPr>
        <w:t xml:space="preserve">) </w:t>
      </w:r>
      <w:r w:rsidR="00CE6C44">
        <w:rPr>
          <w:color w:val="000000" w:themeColor="text1"/>
        </w:rPr>
        <w:t>—</w:t>
      </w:r>
      <w:r w:rsidRPr="21887CE3">
        <w:rPr>
          <w:color w:val="000000" w:themeColor="text1"/>
        </w:rPr>
        <w:t xml:space="preserve"> функция модуля </w:t>
      </w:r>
      <w:proofErr w:type="spellStart"/>
      <w:r w:rsidRPr="21887CE3">
        <w:rPr>
          <w:color w:val="000000" w:themeColor="text1"/>
        </w:rPr>
        <w:t>PageChangeData</w:t>
      </w:r>
      <w:proofErr w:type="spellEnd"/>
      <w:r w:rsidRPr="21887CE3">
        <w:rPr>
          <w:color w:val="000000" w:themeColor="text1"/>
        </w:rPr>
        <w:t>, отвечает за проверку введенных пользователем данных.</w:t>
      </w:r>
    </w:p>
    <w:p w14:paraId="7A3A2DD7" w14:textId="5912D12D" w:rsidR="21887CE3" w:rsidRDefault="21887CE3" w:rsidP="00963199">
      <w:pPr>
        <w:pStyle w:val="aff7"/>
        <w:numPr>
          <w:ilvl w:val="1"/>
          <w:numId w:val="25"/>
        </w:numPr>
        <w:tabs>
          <w:tab w:val="left" w:pos="993"/>
        </w:tabs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>Шаги сценария</w:t>
      </w:r>
    </w:p>
    <w:p w14:paraId="1779E507" w14:textId="411804A5" w:rsidR="21887CE3" w:rsidRDefault="21887CE3" w:rsidP="0092627D">
      <w:pPr>
        <w:pStyle w:val="aff7"/>
        <w:numPr>
          <w:ilvl w:val="2"/>
          <w:numId w:val="25"/>
        </w:numPr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>Запускаем приложение.</w:t>
      </w:r>
    </w:p>
    <w:p w14:paraId="427619EE" w14:textId="2B361401" w:rsidR="21887CE3" w:rsidRDefault="21887CE3" w:rsidP="0092627D">
      <w:pPr>
        <w:pStyle w:val="aff7"/>
        <w:numPr>
          <w:ilvl w:val="2"/>
          <w:numId w:val="25"/>
        </w:numPr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>Переходим к смене данных пользователя.</w:t>
      </w:r>
    </w:p>
    <w:p w14:paraId="63883249" w14:textId="078CA7F8" w:rsidR="21887CE3" w:rsidRDefault="21887CE3" w:rsidP="0092627D">
      <w:pPr>
        <w:pStyle w:val="aff7"/>
        <w:numPr>
          <w:ilvl w:val="2"/>
          <w:numId w:val="25"/>
        </w:numPr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 xml:space="preserve">Вводим различные данные в поле </w:t>
      </w:r>
      <w:proofErr w:type="spellStart"/>
      <w:r w:rsidRPr="21887CE3">
        <w:rPr>
          <w:color w:val="000000" w:themeColor="text1"/>
        </w:rPr>
        <w:t>Password</w:t>
      </w:r>
      <w:proofErr w:type="spellEnd"/>
      <w:r w:rsidRPr="21887CE3">
        <w:rPr>
          <w:color w:val="000000" w:themeColor="text1"/>
        </w:rPr>
        <w:t>.</w:t>
      </w:r>
    </w:p>
    <w:p w14:paraId="08243A04" w14:textId="74FE9D31" w:rsidR="21887CE3" w:rsidRDefault="21887CE3" w:rsidP="0092627D">
      <w:pPr>
        <w:pStyle w:val="aff7"/>
        <w:numPr>
          <w:ilvl w:val="2"/>
          <w:numId w:val="25"/>
        </w:numPr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>Заполняем все оставшиеся поля корректными данными.</w:t>
      </w:r>
    </w:p>
    <w:p w14:paraId="0EBF826F" w14:textId="3E112AD2" w:rsidR="21887CE3" w:rsidRDefault="21887CE3" w:rsidP="0092627D">
      <w:pPr>
        <w:pStyle w:val="aff7"/>
        <w:numPr>
          <w:ilvl w:val="2"/>
          <w:numId w:val="25"/>
        </w:numPr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 xml:space="preserve">Жмем кнопку </w:t>
      </w:r>
      <w:proofErr w:type="spellStart"/>
      <w:r w:rsidRPr="21887CE3">
        <w:rPr>
          <w:color w:val="000000" w:themeColor="text1"/>
        </w:rPr>
        <w:t>Enter</w:t>
      </w:r>
      <w:proofErr w:type="spellEnd"/>
      <w:r w:rsidRPr="21887CE3">
        <w:rPr>
          <w:color w:val="000000" w:themeColor="text1"/>
        </w:rPr>
        <w:t>.</w:t>
      </w:r>
    </w:p>
    <w:p w14:paraId="2D1D5BE5" w14:textId="5BF04917" w:rsidR="21887CE3" w:rsidRDefault="21887CE3" w:rsidP="00963199">
      <w:pPr>
        <w:pStyle w:val="aff7"/>
        <w:numPr>
          <w:ilvl w:val="1"/>
          <w:numId w:val="25"/>
        </w:numPr>
        <w:tabs>
          <w:tab w:val="left" w:pos="993"/>
        </w:tabs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>Постусловия</w:t>
      </w:r>
    </w:p>
    <w:p w14:paraId="7F63CADE" w14:textId="3BB9DE77" w:rsidR="21887CE3" w:rsidRDefault="21887CE3" w:rsidP="00CE6C44">
      <w:pPr>
        <w:pStyle w:val="aff7"/>
        <w:numPr>
          <w:ilvl w:val="2"/>
          <w:numId w:val="25"/>
        </w:numPr>
        <w:spacing w:line="360" w:lineRule="auto"/>
        <w:ind w:left="709" w:firstLine="11"/>
        <w:jc w:val="both"/>
        <w:rPr>
          <w:color w:val="000000" w:themeColor="text1"/>
        </w:rPr>
      </w:pPr>
      <w:r w:rsidRPr="21887CE3">
        <w:rPr>
          <w:color w:val="000000" w:themeColor="text1"/>
        </w:rPr>
        <w:t>После выполнения п. 17.5.5 регистрируем поведение приложения. У</w:t>
      </w:r>
      <w:r w:rsidR="00CE6C44">
        <w:rPr>
          <w:color w:val="000000" w:themeColor="text1"/>
        </w:rPr>
        <w:t>дачно —</w:t>
      </w:r>
      <w:r w:rsidRPr="21887CE3">
        <w:rPr>
          <w:color w:val="000000" w:themeColor="text1"/>
        </w:rPr>
        <w:t xml:space="preserve"> сообщение-уведомление об успешной регистрации. Неу</w:t>
      </w:r>
      <w:r w:rsidR="00CE6C44">
        <w:rPr>
          <w:color w:val="000000" w:themeColor="text1"/>
        </w:rPr>
        <w:t>дачно —</w:t>
      </w:r>
      <w:r w:rsidRPr="21887CE3">
        <w:rPr>
          <w:color w:val="000000" w:themeColor="text1"/>
        </w:rPr>
        <w:t xml:space="preserve"> сгенерирована ошибка ввода некорректных данных.</w:t>
      </w:r>
    </w:p>
    <w:p w14:paraId="5FE334A4" w14:textId="3ABED2BA" w:rsidR="21887CE3" w:rsidRDefault="21887CE3" w:rsidP="0092627D">
      <w:pPr>
        <w:pStyle w:val="aff7"/>
        <w:numPr>
          <w:ilvl w:val="0"/>
          <w:numId w:val="25"/>
        </w:numPr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 xml:space="preserve">Тестовый сценарий </w:t>
      </w:r>
      <w:proofErr w:type="spellStart"/>
      <w:r w:rsidRPr="21887CE3">
        <w:rPr>
          <w:color w:val="000000" w:themeColor="text1"/>
        </w:rPr>
        <w:t>testIsValidChangedCardNumber</w:t>
      </w:r>
      <w:proofErr w:type="spellEnd"/>
    </w:p>
    <w:p w14:paraId="5F757FB3" w14:textId="5C14BC3A" w:rsidR="21887CE3" w:rsidRDefault="21887CE3" w:rsidP="00963199">
      <w:pPr>
        <w:pStyle w:val="aff7"/>
        <w:numPr>
          <w:ilvl w:val="1"/>
          <w:numId w:val="25"/>
        </w:numPr>
        <w:tabs>
          <w:tab w:val="left" w:pos="993"/>
        </w:tabs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>Дескриптор теста</w:t>
      </w:r>
    </w:p>
    <w:p w14:paraId="7C3D281C" w14:textId="025D77A1" w:rsidR="21887CE3" w:rsidRDefault="21887CE3" w:rsidP="00CE6C44">
      <w:pPr>
        <w:spacing w:line="360" w:lineRule="auto"/>
        <w:ind w:left="993"/>
        <w:jc w:val="both"/>
      </w:pPr>
      <w:r w:rsidRPr="21887CE3">
        <w:rPr>
          <w:color w:val="000000" w:themeColor="text1"/>
        </w:rPr>
        <w:t>CHDT–1003.</w:t>
      </w:r>
    </w:p>
    <w:p w14:paraId="48A70C09" w14:textId="6A29363C" w:rsidR="21887CE3" w:rsidRDefault="21887CE3" w:rsidP="00963199">
      <w:pPr>
        <w:pStyle w:val="aff7"/>
        <w:numPr>
          <w:ilvl w:val="1"/>
          <w:numId w:val="25"/>
        </w:numPr>
        <w:tabs>
          <w:tab w:val="left" w:pos="993"/>
        </w:tabs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>Описание теста</w:t>
      </w:r>
    </w:p>
    <w:p w14:paraId="6D8EB1EB" w14:textId="4B75BC3C" w:rsidR="21887CE3" w:rsidRDefault="21887CE3" w:rsidP="00CE6C44">
      <w:pPr>
        <w:spacing w:line="360" w:lineRule="auto"/>
        <w:ind w:left="284" w:firstLine="709"/>
        <w:jc w:val="both"/>
      </w:pPr>
      <w:r w:rsidRPr="21887CE3">
        <w:rPr>
          <w:color w:val="000000" w:themeColor="text1"/>
        </w:rPr>
        <w:t xml:space="preserve">Тест нацелен проверить реакцию приложения на ввод различных данных в поле </w:t>
      </w:r>
      <w:proofErr w:type="spellStart"/>
      <w:r w:rsidRPr="21887CE3">
        <w:rPr>
          <w:color w:val="000000" w:themeColor="text1"/>
        </w:rPr>
        <w:t>Card</w:t>
      </w:r>
      <w:proofErr w:type="spellEnd"/>
      <w:r w:rsidRPr="21887CE3">
        <w:rPr>
          <w:color w:val="000000" w:themeColor="text1"/>
        </w:rPr>
        <w:t xml:space="preserve"> </w:t>
      </w:r>
      <w:proofErr w:type="spellStart"/>
      <w:r w:rsidRPr="21887CE3">
        <w:rPr>
          <w:color w:val="000000" w:themeColor="text1"/>
        </w:rPr>
        <w:t>number</w:t>
      </w:r>
      <w:proofErr w:type="spellEnd"/>
      <w:r w:rsidRPr="21887CE3">
        <w:rPr>
          <w:color w:val="000000" w:themeColor="text1"/>
        </w:rPr>
        <w:t xml:space="preserve"> окна изменения данных пользователя.</w:t>
      </w:r>
    </w:p>
    <w:p w14:paraId="4506D7D6" w14:textId="3A9F4368" w:rsidR="21887CE3" w:rsidRDefault="21887CE3" w:rsidP="00963199">
      <w:pPr>
        <w:pStyle w:val="aff7"/>
        <w:numPr>
          <w:ilvl w:val="1"/>
          <w:numId w:val="25"/>
        </w:numPr>
        <w:tabs>
          <w:tab w:val="left" w:pos="993"/>
        </w:tabs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>Тестируемый модуль</w:t>
      </w:r>
    </w:p>
    <w:p w14:paraId="3C24DB3D" w14:textId="21DB61A0" w:rsidR="21887CE3" w:rsidRDefault="21887CE3" w:rsidP="00CE6C44">
      <w:pPr>
        <w:pStyle w:val="aff7"/>
        <w:numPr>
          <w:ilvl w:val="2"/>
          <w:numId w:val="25"/>
        </w:numPr>
        <w:spacing w:line="360" w:lineRule="auto"/>
        <w:ind w:left="709" w:firstLine="11"/>
        <w:jc w:val="both"/>
        <w:rPr>
          <w:color w:val="000000" w:themeColor="text1"/>
        </w:rPr>
      </w:pPr>
      <w:proofErr w:type="spellStart"/>
      <w:r w:rsidRPr="21887CE3">
        <w:rPr>
          <w:color w:val="000000" w:themeColor="text1"/>
        </w:rPr>
        <w:t>PageChangeData</w:t>
      </w:r>
      <w:proofErr w:type="spellEnd"/>
      <w:r w:rsidRPr="21887CE3">
        <w:rPr>
          <w:color w:val="000000" w:themeColor="text1"/>
        </w:rPr>
        <w:t xml:space="preserve"> </w:t>
      </w:r>
      <w:r w:rsidR="00CE6C44">
        <w:rPr>
          <w:color w:val="000000" w:themeColor="text1"/>
        </w:rPr>
        <w:t>—</w:t>
      </w:r>
      <w:r w:rsidRPr="21887CE3">
        <w:rPr>
          <w:color w:val="000000" w:themeColor="text1"/>
        </w:rPr>
        <w:t xml:space="preserve"> модуль, отвечающий за проверку корректности введенных пользователем новых данных информации пользователя.</w:t>
      </w:r>
    </w:p>
    <w:p w14:paraId="193D66C2" w14:textId="0AE9B012" w:rsidR="21887CE3" w:rsidRDefault="21887CE3" w:rsidP="00963199">
      <w:pPr>
        <w:pStyle w:val="aff7"/>
        <w:numPr>
          <w:ilvl w:val="1"/>
          <w:numId w:val="25"/>
        </w:numPr>
        <w:tabs>
          <w:tab w:val="left" w:pos="993"/>
        </w:tabs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>Тестируемые функции</w:t>
      </w:r>
    </w:p>
    <w:p w14:paraId="326D8940" w14:textId="585C3570" w:rsidR="21887CE3" w:rsidRDefault="21887CE3" w:rsidP="00CE6C44">
      <w:pPr>
        <w:pStyle w:val="aff7"/>
        <w:numPr>
          <w:ilvl w:val="2"/>
          <w:numId w:val="25"/>
        </w:numPr>
        <w:spacing w:line="360" w:lineRule="auto"/>
        <w:ind w:left="709" w:firstLine="11"/>
        <w:jc w:val="both"/>
        <w:rPr>
          <w:color w:val="000000" w:themeColor="text1"/>
        </w:rPr>
      </w:pPr>
      <w:proofErr w:type="spellStart"/>
      <w:proofErr w:type="gramStart"/>
      <w:r w:rsidRPr="21887CE3">
        <w:rPr>
          <w:color w:val="000000" w:themeColor="text1"/>
        </w:rPr>
        <w:lastRenderedPageBreak/>
        <w:t>DataValidation</w:t>
      </w:r>
      <w:proofErr w:type="spellEnd"/>
      <w:r w:rsidRPr="21887CE3">
        <w:rPr>
          <w:color w:val="000000" w:themeColor="text1"/>
        </w:rPr>
        <w:t>(</w:t>
      </w:r>
      <w:proofErr w:type="gramEnd"/>
      <w:r w:rsidRPr="21887CE3">
        <w:rPr>
          <w:color w:val="000000" w:themeColor="text1"/>
        </w:rPr>
        <w:t xml:space="preserve">) </w:t>
      </w:r>
      <w:r w:rsidR="00CE6C44">
        <w:rPr>
          <w:color w:val="000000" w:themeColor="text1"/>
        </w:rPr>
        <w:t>—</w:t>
      </w:r>
      <w:r w:rsidRPr="21887CE3">
        <w:rPr>
          <w:color w:val="000000" w:themeColor="text1"/>
        </w:rPr>
        <w:t xml:space="preserve"> функция модуля </w:t>
      </w:r>
      <w:proofErr w:type="spellStart"/>
      <w:r w:rsidRPr="21887CE3">
        <w:rPr>
          <w:color w:val="000000" w:themeColor="text1"/>
        </w:rPr>
        <w:t>PageChangeData</w:t>
      </w:r>
      <w:proofErr w:type="spellEnd"/>
      <w:r w:rsidRPr="21887CE3">
        <w:rPr>
          <w:color w:val="000000" w:themeColor="text1"/>
        </w:rPr>
        <w:t>, отвечает за проверку введенных пользователем данных.</w:t>
      </w:r>
    </w:p>
    <w:p w14:paraId="2E555828" w14:textId="39E0C2C8" w:rsidR="21887CE3" w:rsidRDefault="21887CE3" w:rsidP="00963199">
      <w:pPr>
        <w:pStyle w:val="aff7"/>
        <w:numPr>
          <w:ilvl w:val="1"/>
          <w:numId w:val="25"/>
        </w:numPr>
        <w:tabs>
          <w:tab w:val="left" w:pos="993"/>
        </w:tabs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>Шаги сценария</w:t>
      </w:r>
    </w:p>
    <w:p w14:paraId="331FA865" w14:textId="3601CE94" w:rsidR="21887CE3" w:rsidRDefault="21887CE3" w:rsidP="0092627D">
      <w:pPr>
        <w:pStyle w:val="aff7"/>
        <w:numPr>
          <w:ilvl w:val="2"/>
          <w:numId w:val="25"/>
        </w:numPr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>Запускаем приложение.</w:t>
      </w:r>
    </w:p>
    <w:p w14:paraId="448BFC5B" w14:textId="43787565" w:rsidR="21887CE3" w:rsidRDefault="21887CE3" w:rsidP="0092627D">
      <w:pPr>
        <w:pStyle w:val="aff7"/>
        <w:numPr>
          <w:ilvl w:val="2"/>
          <w:numId w:val="25"/>
        </w:numPr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>Переходим к смене данных пользователя.</w:t>
      </w:r>
    </w:p>
    <w:p w14:paraId="28DA7007" w14:textId="3F1C1297" w:rsidR="21887CE3" w:rsidRDefault="21887CE3" w:rsidP="0092627D">
      <w:pPr>
        <w:pStyle w:val="aff7"/>
        <w:numPr>
          <w:ilvl w:val="2"/>
          <w:numId w:val="25"/>
        </w:numPr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 xml:space="preserve">Вводим различные данные в поле </w:t>
      </w:r>
      <w:proofErr w:type="spellStart"/>
      <w:r w:rsidRPr="21887CE3">
        <w:rPr>
          <w:color w:val="000000" w:themeColor="text1"/>
        </w:rPr>
        <w:t>Card</w:t>
      </w:r>
      <w:proofErr w:type="spellEnd"/>
      <w:r w:rsidRPr="21887CE3">
        <w:rPr>
          <w:color w:val="000000" w:themeColor="text1"/>
        </w:rPr>
        <w:t xml:space="preserve"> </w:t>
      </w:r>
      <w:proofErr w:type="spellStart"/>
      <w:r w:rsidRPr="21887CE3">
        <w:rPr>
          <w:color w:val="000000" w:themeColor="text1"/>
        </w:rPr>
        <w:t>number</w:t>
      </w:r>
      <w:proofErr w:type="spellEnd"/>
      <w:r w:rsidRPr="21887CE3">
        <w:rPr>
          <w:color w:val="000000" w:themeColor="text1"/>
        </w:rPr>
        <w:t>.</w:t>
      </w:r>
    </w:p>
    <w:p w14:paraId="657AA7A7" w14:textId="4AB6D303" w:rsidR="21887CE3" w:rsidRDefault="21887CE3" w:rsidP="0092627D">
      <w:pPr>
        <w:pStyle w:val="aff7"/>
        <w:numPr>
          <w:ilvl w:val="2"/>
          <w:numId w:val="25"/>
        </w:numPr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>Заполняем все оставшиеся поля корректными данными.</w:t>
      </w:r>
    </w:p>
    <w:p w14:paraId="3DA42828" w14:textId="11E1137E" w:rsidR="21887CE3" w:rsidRDefault="21887CE3" w:rsidP="0092627D">
      <w:pPr>
        <w:pStyle w:val="aff7"/>
        <w:numPr>
          <w:ilvl w:val="2"/>
          <w:numId w:val="25"/>
        </w:numPr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 xml:space="preserve">Жмем кнопку </w:t>
      </w:r>
      <w:proofErr w:type="spellStart"/>
      <w:r w:rsidRPr="21887CE3">
        <w:rPr>
          <w:color w:val="000000" w:themeColor="text1"/>
        </w:rPr>
        <w:t>Enter</w:t>
      </w:r>
      <w:proofErr w:type="spellEnd"/>
      <w:r w:rsidRPr="21887CE3">
        <w:rPr>
          <w:color w:val="000000" w:themeColor="text1"/>
        </w:rPr>
        <w:t>.</w:t>
      </w:r>
    </w:p>
    <w:p w14:paraId="4B3AD718" w14:textId="65DA2B15" w:rsidR="21887CE3" w:rsidRDefault="21887CE3" w:rsidP="00963199">
      <w:pPr>
        <w:pStyle w:val="aff7"/>
        <w:numPr>
          <w:ilvl w:val="1"/>
          <w:numId w:val="25"/>
        </w:numPr>
        <w:tabs>
          <w:tab w:val="left" w:pos="993"/>
        </w:tabs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>Постусловия</w:t>
      </w:r>
    </w:p>
    <w:p w14:paraId="383136C7" w14:textId="4C36CE05" w:rsidR="21887CE3" w:rsidRDefault="21887CE3" w:rsidP="00CE6C44">
      <w:pPr>
        <w:pStyle w:val="aff7"/>
        <w:numPr>
          <w:ilvl w:val="2"/>
          <w:numId w:val="25"/>
        </w:numPr>
        <w:spacing w:line="360" w:lineRule="auto"/>
        <w:ind w:left="709" w:firstLine="11"/>
        <w:jc w:val="both"/>
        <w:rPr>
          <w:color w:val="000000" w:themeColor="text1"/>
        </w:rPr>
      </w:pPr>
      <w:r w:rsidRPr="21887CE3">
        <w:rPr>
          <w:color w:val="000000" w:themeColor="text1"/>
        </w:rPr>
        <w:t>После выполнения п. 18.5.5 регистрируем поведение приложения. У</w:t>
      </w:r>
      <w:r w:rsidR="00CE6C44">
        <w:rPr>
          <w:color w:val="000000" w:themeColor="text1"/>
        </w:rPr>
        <w:t>дачно —</w:t>
      </w:r>
      <w:r w:rsidRPr="21887CE3">
        <w:rPr>
          <w:color w:val="000000" w:themeColor="text1"/>
        </w:rPr>
        <w:t xml:space="preserve"> сообщение-уведомление об успешной регистрации. Неу</w:t>
      </w:r>
      <w:r w:rsidR="00CE6C44">
        <w:rPr>
          <w:color w:val="000000" w:themeColor="text1"/>
        </w:rPr>
        <w:t>дачно —</w:t>
      </w:r>
      <w:r w:rsidRPr="21887CE3">
        <w:rPr>
          <w:color w:val="000000" w:themeColor="text1"/>
        </w:rPr>
        <w:t xml:space="preserve"> сгенерирована ошибка ввода некорректных данных.</w:t>
      </w:r>
    </w:p>
    <w:p w14:paraId="76A7D0E2" w14:textId="5FDC0E8F" w:rsidR="21887CE3" w:rsidRDefault="21887CE3" w:rsidP="0092627D">
      <w:pPr>
        <w:pStyle w:val="aff7"/>
        <w:numPr>
          <w:ilvl w:val="0"/>
          <w:numId w:val="25"/>
        </w:numPr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 xml:space="preserve">Тестовый сценарий </w:t>
      </w:r>
      <w:proofErr w:type="spellStart"/>
      <w:r w:rsidRPr="21887CE3">
        <w:rPr>
          <w:color w:val="000000" w:themeColor="text1"/>
        </w:rPr>
        <w:t>testIsValidChangedFullName</w:t>
      </w:r>
      <w:proofErr w:type="spellEnd"/>
    </w:p>
    <w:p w14:paraId="5472D08D" w14:textId="11FC6E4A" w:rsidR="21887CE3" w:rsidRDefault="21887CE3" w:rsidP="00963199">
      <w:pPr>
        <w:pStyle w:val="aff7"/>
        <w:numPr>
          <w:ilvl w:val="1"/>
          <w:numId w:val="25"/>
        </w:numPr>
        <w:tabs>
          <w:tab w:val="left" w:pos="993"/>
        </w:tabs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>Дескриптор теста</w:t>
      </w:r>
    </w:p>
    <w:p w14:paraId="02F47903" w14:textId="375ADCA1" w:rsidR="21887CE3" w:rsidRDefault="21887CE3" w:rsidP="00CE6C44">
      <w:pPr>
        <w:spacing w:line="360" w:lineRule="auto"/>
        <w:ind w:left="993"/>
        <w:jc w:val="both"/>
      </w:pPr>
      <w:r w:rsidRPr="21887CE3">
        <w:rPr>
          <w:color w:val="000000" w:themeColor="text1"/>
        </w:rPr>
        <w:t>CHDT–1004.</w:t>
      </w:r>
    </w:p>
    <w:p w14:paraId="693F9338" w14:textId="747036E8" w:rsidR="21887CE3" w:rsidRDefault="21887CE3" w:rsidP="00963199">
      <w:pPr>
        <w:pStyle w:val="aff7"/>
        <w:numPr>
          <w:ilvl w:val="1"/>
          <w:numId w:val="25"/>
        </w:numPr>
        <w:tabs>
          <w:tab w:val="left" w:pos="993"/>
        </w:tabs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>Описание теста</w:t>
      </w:r>
    </w:p>
    <w:p w14:paraId="42CB4C22" w14:textId="5E15EE86" w:rsidR="21887CE3" w:rsidRDefault="21887CE3" w:rsidP="00CE6C44">
      <w:pPr>
        <w:spacing w:line="360" w:lineRule="auto"/>
        <w:ind w:left="284" w:firstLine="709"/>
        <w:jc w:val="both"/>
      </w:pPr>
      <w:r w:rsidRPr="21887CE3">
        <w:rPr>
          <w:color w:val="000000" w:themeColor="text1"/>
        </w:rPr>
        <w:t xml:space="preserve">Тест нацелен проверить реакцию приложения на ввод различных данных в поле </w:t>
      </w:r>
      <w:proofErr w:type="spellStart"/>
      <w:r w:rsidRPr="21887CE3">
        <w:rPr>
          <w:color w:val="000000" w:themeColor="text1"/>
        </w:rPr>
        <w:t>Full</w:t>
      </w:r>
      <w:proofErr w:type="spellEnd"/>
      <w:r w:rsidRPr="21887CE3">
        <w:rPr>
          <w:color w:val="000000" w:themeColor="text1"/>
        </w:rPr>
        <w:t xml:space="preserve"> name окна изменения данных пользователя.</w:t>
      </w:r>
    </w:p>
    <w:p w14:paraId="466721A1" w14:textId="5DC9AF3A" w:rsidR="21887CE3" w:rsidRDefault="21887CE3" w:rsidP="00963199">
      <w:pPr>
        <w:pStyle w:val="aff7"/>
        <w:numPr>
          <w:ilvl w:val="1"/>
          <w:numId w:val="25"/>
        </w:numPr>
        <w:tabs>
          <w:tab w:val="left" w:pos="993"/>
        </w:tabs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>Тестируемый модуль</w:t>
      </w:r>
    </w:p>
    <w:p w14:paraId="2CFA13B7" w14:textId="3B38AD3D" w:rsidR="21887CE3" w:rsidRDefault="21887CE3" w:rsidP="00CE6C44">
      <w:pPr>
        <w:pStyle w:val="aff7"/>
        <w:numPr>
          <w:ilvl w:val="2"/>
          <w:numId w:val="25"/>
        </w:numPr>
        <w:spacing w:line="360" w:lineRule="auto"/>
        <w:ind w:left="709" w:firstLine="11"/>
        <w:jc w:val="both"/>
        <w:rPr>
          <w:color w:val="000000" w:themeColor="text1"/>
        </w:rPr>
      </w:pPr>
      <w:proofErr w:type="spellStart"/>
      <w:r w:rsidRPr="21887CE3">
        <w:rPr>
          <w:color w:val="000000" w:themeColor="text1"/>
        </w:rPr>
        <w:t>PageChangeData</w:t>
      </w:r>
      <w:proofErr w:type="spellEnd"/>
      <w:r w:rsidRPr="21887CE3">
        <w:rPr>
          <w:color w:val="000000" w:themeColor="text1"/>
        </w:rPr>
        <w:t xml:space="preserve"> </w:t>
      </w:r>
      <w:r w:rsidR="00CE6C44">
        <w:rPr>
          <w:color w:val="000000" w:themeColor="text1"/>
        </w:rPr>
        <w:t>—</w:t>
      </w:r>
      <w:r w:rsidRPr="21887CE3">
        <w:rPr>
          <w:color w:val="000000" w:themeColor="text1"/>
        </w:rPr>
        <w:t xml:space="preserve"> модуль, отвечающий за проверку корректности введенных пользователем новых данных информации пользователя.</w:t>
      </w:r>
    </w:p>
    <w:p w14:paraId="165D57A1" w14:textId="1D541CF0" w:rsidR="21887CE3" w:rsidRDefault="21887CE3" w:rsidP="00963199">
      <w:pPr>
        <w:pStyle w:val="aff7"/>
        <w:numPr>
          <w:ilvl w:val="1"/>
          <w:numId w:val="25"/>
        </w:numPr>
        <w:tabs>
          <w:tab w:val="left" w:pos="993"/>
        </w:tabs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>Тестируемые функции</w:t>
      </w:r>
    </w:p>
    <w:p w14:paraId="52CC591A" w14:textId="1D7E8920" w:rsidR="21887CE3" w:rsidRDefault="21887CE3" w:rsidP="00CE6C44">
      <w:pPr>
        <w:pStyle w:val="aff7"/>
        <w:numPr>
          <w:ilvl w:val="2"/>
          <w:numId w:val="25"/>
        </w:numPr>
        <w:spacing w:line="360" w:lineRule="auto"/>
        <w:ind w:left="709" w:firstLine="11"/>
        <w:jc w:val="both"/>
        <w:rPr>
          <w:color w:val="000000" w:themeColor="text1"/>
        </w:rPr>
      </w:pPr>
      <w:proofErr w:type="spellStart"/>
      <w:proofErr w:type="gramStart"/>
      <w:r w:rsidRPr="21887CE3">
        <w:rPr>
          <w:color w:val="000000" w:themeColor="text1"/>
        </w:rPr>
        <w:t>DataValidation</w:t>
      </w:r>
      <w:proofErr w:type="spellEnd"/>
      <w:r w:rsidRPr="21887CE3">
        <w:rPr>
          <w:color w:val="000000" w:themeColor="text1"/>
        </w:rPr>
        <w:t>(</w:t>
      </w:r>
      <w:proofErr w:type="gramEnd"/>
      <w:r w:rsidRPr="21887CE3">
        <w:rPr>
          <w:color w:val="000000" w:themeColor="text1"/>
        </w:rPr>
        <w:t xml:space="preserve">) </w:t>
      </w:r>
      <w:r w:rsidR="00CE6C44">
        <w:rPr>
          <w:color w:val="000000" w:themeColor="text1"/>
        </w:rPr>
        <w:t>—</w:t>
      </w:r>
      <w:r w:rsidRPr="21887CE3">
        <w:rPr>
          <w:color w:val="000000" w:themeColor="text1"/>
        </w:rPr>
        <w:t xml:space="preserve"> функция модуля </w:t>
      </w:r>
      <w:proofErr w:type="spellStart"/>
      <w:r w:rsidRPr="21887CE3">
        <w:rPr>
          <w:color w:val="000000" w:themeColor="text1"/>
        </w:rPr>
        <w:t>PageChangeData</w:t>
      </w:r>
      <w:proofErr w:type="spellEnd"/>
      <w:r w:rsidRPr="21887CE3">
        <w:rPr>
          <w:color w:val="000000" w:themeColor="text1"/>
        </w:rPr>
        <w:t>, отвечает за проверку введенных пользователем данных.</w:t>
      </w:r>
    </w:p>
    <w:p w14:paraId="2144DC18" w14:textId="70D46D30" w:rsidR="21887CE3" w:rsidRDefault="21887CE3" w:rsidP="00963199">
      <w:pPr>
        <w:pStyle w:val="aff7"/>
        <w:numPr>
          <w:ilvl w:val="1"/>
          <w:numId w:val="25"/>
        </w:numPr>
        <w:tabs>
          <w:tab w:val="left" w:pos="993"/>
        </w:tabs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>Шаги сценария</w:t>
      </w:r>
    </w:p>
    <w:p w14:paraId="71609597" w14:textId="2ACD1CD6" w:rsidR="21887CE3" w:rsidRDefault="21887CE3" w:rsidP="0092627D">
      <w:pPr>
        <w:pStyle w:val="aff7"/>
        <w:numPr>
          <w:ilvl w:val="2"/>
          <w:numId w:val="25"/>
        </w:numPr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>Запускаем приложение.</w:t>
      </w:r>
    </w:p>
    <w:p w14:paraId="1CF46E06" w14:textId="04B33CB9" w:rsidR="21887CE3" w:rsidRDefault="21887CE3" w:rsidP="0092627D">
      <w:pPr>
        <w:pStyle w:val="aff7"/>
        <w:numPr>
          <w:ilvl w:val="2"/>
          <w:numId w:val="25"/>
        </w:numPr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>Переходим к смене данных пользователя.</w:t>
      </w:r>
    </w:p>
    <w:p w14:paraId="5B8EDC30" w14:textId="182EE11D" w:rsidR="21887CE3" w:rsidRDefault="21887CE3" w:rsidP="0092627D">
      <w:pPr>
        <w:pStyle w:val="aff7"/>
        <w:numPr>
          <w:ilvl w:val="2"/>
          <w:numId w:val="25"/>
        </w:numPr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 xml:space="preserve">Вводим различные данные в поле </w:t>
      </w:r>
      <w:proofErr w:type="spellStart"/>
      <w:r w:rsidRPr="21887CE3">
        <w:rPr>
          <w:color w:val="000000" w:themeColor="text1"/>
        </w:rPr>
        <w:t>Full</w:t>
      </w:r>
      <w:proofErr w:type="spellEnd"/>
      <w:r w:rsidRPr="21887CE3">
        <w:rPr>
          <w:color w:val="000000" w:themeColor="text1"/>
        </w:rPr>
        <w:t xml:space="preserve"> name.</w:t>
      </w:r>
    </w:p>
    <w:p w14:paraId="40CE070D" w14:textId="30D09816" w:rsidR="21887CE3" w:rsidRDefault="21887CE3" w:rsidP="0092627D">
      <w:pPr>
        <w:pStyle w:val="aff7"/>
        <w:numPr>
          <w:ilvl w:val="2"/>
          <w:numId w:val="25"/>
        </w:numPr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>Заполняем все оставшиеся поля корректными данными.</w:t>
      </w:r>
    </w:p>
    <w:p w14:paraId="5CFD8F8D" w14:textId="2E858C18" w:rsidR="21887CE3" w:rsidRDefault="21887CE3" w:rsidP="0092627D">
      <w:pPr>
        <w:pStyle w:val="aff7"/>
        <w:numPr>
          <w:ilvl w:val="2"/>
          <w:numId w:val="25"/>
        </w:numPr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 xml:space="preserve">Жмем кнопку </w:t>
      </w:r>
      <w:proofErr w:type="spellStart"/>
      <w:r w:rsidRPr="21887CE3">
        <w:rPr>
          <w:color w:val="000000" w:themeColor="text1"/>
        </w:rPr>
        <w:t>Enter</w:t>
      </w:r>
      <w:proofErr w:type="spellEnd"/>
      <w:r w:rsidRPr="21887CE3">
        <w:rPr>
          <w:color w:val="000000" w:themeColor="text1"/>
        </w:rPr>
        <w:t>.</w:t>
      </w:r>
    </w:p>
    <w:p w14:paraId="22E7DB0F" w14:textId="7B91083A" w:rsidR="21887CE3" w:rsidRDefault="21887CE3" w:rsidP="00963199">
      <w:pPr>
        <w:pStyle w:val="aff7"/>
        <w:numPr>
          <w:ilvl w:val="1"/>
          <w:numId w:val="25"/>
        </w:numPr>
        <w:tabs>
          <w:tab w:val="left" w:pos="993"/>
        </w:tabs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>Постусловия</w:t>
      </w:r>
    </w:p>
    <w:p w14:paraId="12D1CB44" w14:textId="3BF3C477" w:rsidR="21887CE3" w:rsidRDefault="21887CE3" w:rsidP="00CE6C44">
      <w:pPr>
        <w:pStyle w:val="aff7"/>
        <w:numPr>
          <w:ilvl w:val="2"/>
          <w:numId w:val="25"/>
        </w:numPr>
        <w:spacing w:line="360" w:lineRule="auto"/>
        <w:ind w:left="709" w:firstLine="11"/>
        <w:jc w:val="both"/>
        <w:rPr>
          <w:color w:val="000000" w:themeColor="text1"/>
        </w:rPr>
      </w:pPr>
      <w:r w:rsidRPr="21887CE3">
        <w:rPr>
          <w:color w:val="000000" w:themeColor="text1"/>
        </w:rPr>
        <w:t>После выполнения п. 19.5.5 регистрируем поведение приложения. У</w:t>
      </w:r>
      <w:r w:rsidR="00CE6C44">
        <w:rPr>
          <w:color w:val="000000" w:themeColor="text1"/>
        </w:rPr>
        <w:t>дачно —</w:t>
      </w:r>
      <w:r w:rsidRPr="21887CE3">
        <w:rPr>
          <w:color w:val="000000" w:themeColor="text1"/>
        </w:rPr>
        <w:t xml:space="preserve"> сообщение-уведомление об успешной регистрации. Неу</w:t>
      </w:r>
      <w:r w:rsidR="00CE6C44">
        <w:rPr>
          <w:color w:val="000000" w:themeColor="text1"/>
        </w:rPr>
        <w:t>дачно —</w:t>
      </w:r>
      <w:r w:rsidRPr="21887CE3">
        <w:rPr>
          <w:color w:val="000000" w:themeColor="text1"/>
        </w:rPr>
        <w:t xml:space="preserve"> сгенерирована ошибка ввода некорректных данных.</w:t>
      </w:r>
    </w:p>
    <w:p w14:paraId="23124F75" w14:textId="445D1047" w:rsidR="21887CE3" w:rsidRDefault="21887CE3" w:rsidP="0092627D">
      <w:pPr>
        <w:pStyle w:val="aff7"/>
        <w:numPr>
          <w:ilvl w:val="0"/>
          <w:numId w:val="25"/>
        </w:numPr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 xml:space="preserve">Тестовый сценарий </w:t>
      </w:r>
      <w:proofErr w:type="spellStart"/>
      <w:r w:rsidRPr="21887CE3">
        <w:rPr>
          <w:color w:val="000000" w:themeColor="text1"/>
        </w:rPr>
        <w:t>testIsValidChangedCardExpDate</w:t>
      </w:r>
      <w:proofErr w:type="spellEnd"/>
    </w:p>
    <w:p w14:paraId="381A2D5D" w14:textId="280411B2" w:rsidR="21887CE3" w:rsidRDefault="21887CE3" w:rsidP="00963199">
      <w:pPr>
        <w:pStyle w:val="aff7"/>
        <w:numPr>
          <w:ilvl w:val="1"/>
          <w:numId w:val="25"/>
        </w:numPr>
        <w:tabs>
          <w:tab w:val="left" w:pos="993"/>
        </w:tabs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lastRenderedPageBreak/>
        <w:t>Дескриптор теста</w:t>
      </w:r>
    </w:p>
    <w:p w14:paraId="776B98BC" w14:textId="1B7A90CB" w:rsidR="21887CE3" w:rsidRDefault="21887CE3" w:rsidP="00CE6C44">
      <w:pPr>
        <w:spacing w:line="360" w:lineRule="auto"/>
        <w:ind w:left="993"/>
        <w:jc w:val="both"/>
      </w:pPr>
      <w:r w:rsidRPr="21887CE3">
        <w:rPr>
          <w:color w:val="000000" w:themeColor="text1"/>
        </w:rPr>
        <w:t>CHDT–1005.</w:t>
      </w:r>
    </w:p>
    <w:p w14:paraId="1F5A5E63" w14:textId="6E936111" w:rsidR="21887CE3" w:rsidRDefault="21887CE3" w:rsidP="00963199">
      <w:pPr>
        <w:pStyle w:val="aff7"/>
        <w:numPr>
          <w:ilvl w:val="1"/>
          <w:numId w:val="25"/>
        </w:numPr>
        <w:tabs>
          <w:tab w:val="left" w:pos="993"/>
        </w:tabs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>Описание теста</w:t>
      </w:r>
    </w:p>
    <w:p w14:paraId="443716B5" w14:textId="548F5419" w:rsidR="21887CE3" w:rsidRDefault="21887CE3" w:rsidP="00CE6C44">
      <w:pPr>
        <w:spacing w:line="360" w:lineRule="auto"/>
        <w:ind w:left="284" w:firstLine="709"/>
        <w:jc w:val="both"/>
      </w:pPr>
      <w:r w:rsidRPr="21887CE3">
        <w:rPr>
          <w:color w:val="000000" w:themeColor="text1"/>
        </w:rPr>
        <w:t xml:space="preserve">Тест нацелен проверить реакцию приложения на ввод различных данных в поле </w:t>
      </w:r>
      <w:proofErr w:type="spellStart"/>
      <w:r w:rsidRPr="21887CE3">
        <w:rPr>
          <w:color w:val="000000" w:themeColor="text1"/>
        </w:rPr>
        <w:t>Date</w:t>
      </w:r>
      <w:proofErr w:type="spellEnd"/>
      <w:r w:rsidRPr="21887CE3">
        <w:rPr>
          <w:color w:val="000000" w:themeColor="text1"/>
        </w:rPr>
        <w:t xml:space="preserve"> </w:t>
      </w:r>
      <w:proofErr w:type="spellStart"/>
      <w:r w:rsidRPr="21887CE3">
        <w:rPr>
          <w:color w:val="000000" w:themeColor="text1"/>
        </w:rPr>
        <w:t>expiration</w:t>
      </w:r>
      <w:proofErr w:type="spellEnd"/>
      <w:r w:rsidRPr="21887CE3">
        <w:rPr>
          <w:color w:val="000000" w:themeColor="text1"/>
        </w:rPr>
        <w:t xml:space="preserve"> </w:t>
      </w:r>
      <w:proofErr w:type="spellStart"/>
      <w:r w:rsidRPr="21887CE3">
        <w:rPr>
          <w:color w:val="000000" w:themeColor="text1"/>
        </w:rPr>
        <w:t>card</w:t>
      </w:r>
      <w:proofErr w:type="spellEnd"/>
      <w:r w:rsidRPr="21887CE3">
        <w:rPr>
          <w:color w:val="000000" w:themeColor="text1"/>
        </w:rPr>
        <w:t xml:space="preserve"> окна изменения данных пользователя.</w:t>
      </w:r>
    </w:p>
    <w:p w14:paraId="30ABC82F" w14:textId="1E02DE80" w:rsidR="21887CE3" w:rsidRDefault="21887CE3" w:rsidP="00963199">
      <w:pPr>
        <w:pStyle w:val="aff7"/>
        <w:numPr>
          <w:ilvl w:val="1"/>
          <w:numId w:val="25"/>
        </w:numPr>
        <w:tabs>
          <w:tab w:val="left" w:pos="993"/>
        </w:tabs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>Тестируемый модуль</w:t>
      </w:r>
    </w:p>
    <w:p w14:paraId="49A289D9" w14:textId="4A9620E6" w:rsidR="21887CE3" w:rsidRDefault="21887CE3" w:rsidP="00CE6C44">
      <w:pPr>
        <w:pStyle w:val="aff7"/>
        <w:numPr>
          <w:ilvl w:val="2"/>
          <w:numId w:val="25"/>
        </w:numPr>
        <w:spacing w:line="360" w:lineRule="auto"/>
        <w:ind w:left="709" w:firstLine="11"/>
        <w:jc w:val="both"/>
        <w:rPr>
          <w:color w:val="000000" w:themeColor="text1"/>
        </w:rPr>
      </w:pPr>
      <w:proofErr w:type="spellStart"/>
      <w:r w:rsidRPr="21887CE3">
        <w:rPr>
          <w:color w:val="000000" w:themeColor="text1"/>
        </w:rPr>
        <w:t>PageChangeData</w:t>
      </w:r>
      <w:proofErr w:type="spellEnd"/>
      <w:r w:rsidRPr="21887CE3">
        <w:rPr>
          <w:color w:val="000000" w:themeColor="text1"/>
        </w:rPr>
        <w:t xml:space="preserve"> </w:t>
      </w:r>
      <w:r w:rsidR="00CE6C44">
        <w:rPr>
          <w:color w:val="000000" w:themeColor="text1"/>
        </w:rPr>
        <w:t>—</w:t>
      </w:r>
      <w:r w:rsidRPr="21887CE3">
        <w:rPr>
          <w:color w:val="000000" w:themeColor="text1"/>
        </w:rPr>
        <w:t xml:space="preserve"> модуль, отвечающий за проверку корректности введенных пользователем новых данных информации пользователя.</w:t>
      </w:r>
    </w:p>
    <w:p w14:paraId="4300346D" w14:textId="6F1EA6FE" w:rsidR="21887CE3" w:rsidRDefault="21887CE3" w:rsidP="00963199">
      <w:pPr>
        <w:pStyle w:val="aff7"/>
        <w:numPr>
          <w:ilvl w:val="1"/>
          <w:numId w:val="25"/>
        </w:numPr>
        <w:tabs>
          <w:tab w:val="left" w:pos="993"/>
        </w:tabs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>Тестируемые функции</w:t>
      </w:r>
    </w:p>
    <w:p w14:paraId="2BF425E7" w14:textId="45533290" w:rsidR="21887CE3" w:rsidRDefault="21887CE3" w:rsidP="00CE6C44">
      <w:pPr>
        <w:pStyle w:val="aff7"/>
        <w:numPr>
          <w:ilvl w:val="2"/>
          <w:numId w:val="25"/>
        </w:numPr>
        <w:spacing w:line="360" w:lineRule="auto"/>
        <w:ind w:left="709" w:firstLine="11"/>
        <w:jc w:val="both"/>
        <w:rPr>
          <w:color w:val="000000" w:themeColor="text1"/>
        </w:rPr>
      </w:pPr>
      <w:proofErr w:type="spellStart"/>
      <w:proofErr w:type="gramStart"/>
      <w:r w:rsidRPr="21887CE3">
        <w:rPr>
          <w:color w:val="000000" w:themeColor="text1"/>
        </w:rPr>
        <w:t>DataValidation</w:t>
      </w:r>
      <w:proofErr w:type="spellEnd"/>
      <w:r w:rsidRPr="21887CE3">
        <w:rPr>
          <w:color w:val="000000" w:themeColor="text1"/>
        </w:rPr>
        <w:t>(</w:t>
      </w:r>
      <w:proofErr w:type="gramEnd"/>
      <w:r w:rsidRPr="21887CE3">
        <w:rPr>
          <w:color w:val="000000" w:themeColor="text1"/>
        </w:rPr>
        <w:t xml:space="preserve">) </w:t>
      </w:r>
      <w:r w:rsidR="00CE6C44">
        <w:rPr>
          <w:color w:val="000000" w:themeColor="text1"/>
        </w:rPr>
        <w:t>—</w:t>
      </w:r>
      <w:r w:rsidRPr="21887CE3">
        <w:rPr>
          <w:color w:val="000000" w:themeColor="text1"/>
        </w:rPr>
        <w:t xml:space="preserve"> функция модуля </w:t>
      </w:r>
      <w:proofErr w:type="spellStart"/>
      <w:r w:rsidRPr="21887CE3">
        <w:rPr>
          <w:color w:val="000000" w:themeColor="text1"/>
        </w:rPr>
        <w:t>PageChangeData</w:t>
      </w:r>
      <w:proofErr w:type="spellEnd"/>
      <w:r w:rsidRPr="21887CE3">
        <w:rPr>
          <w:color w:val="000000" w:themeColor="text1"/>
        </w:rPr>
        <w:t>, отвечает за проверку введенных пользователем данных.</w:t>
      </w:r>
    </w:p>
    <w:p w14:paraId="17B21E11" w14:textId="575AA2D4" w:rsidR="21887CE3" w:rsidRDefault="21887CE3" w:rsidP="00963199">
      <w:pPr>
        <w:pStyle w:val="aff7"/>
        <w:numPr>
          <w:ilvl w:val="1"/>
          <w:numId w:val="25"/>
        </w:numPr>
        <w:tabs>
          <w:tab w:val="left" w:pos="993"/>
        </w:tabs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>Шаги сценария</w:t>
      </w:r>
    </w:p>
    <w:p w14:paraId="593CC19B" w14:textId="1870E479" w:rsidR="21887CE3" w:rsidRDefault="21887CE3" w:rsidP="0092627D">
      <w:pPr>
        <w:pStyle w:val="aff7"/>
        <w:numPr>
          <w:ilvl w:val="2"/>
          <w:numId w:val="25"/>
        </w:numPr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>Запускаем приложение.</w:t>
      </w:r>
    </w:p>
    <w:p w14:paraId="526F7968" w14:textId="5764AA15" w:rsidR="21887CE3" w:rsidRDefault="21887CE3" w:rsidP="0092627D">
      <w:pPr>
        <w:pStyle w:val="aff7"/>
        <w:numPr>
          <w:ilvl w:val="2"/>
          <w:numId w:val="25"/>
        </w:numPr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>Переходим к смене данных пользователя.</w:t>
      </w:r>
    </w:p>
    <w:p w14:paraId="0E4F3C0A" w14:textId="3EB7AB68" w:rsidR="21887CE3" w:rsidRDefault="21887CE3" w:rsidP="0092627D">
      <w:pPr>
        <w:pStyle w:val="aff7"/>
        <w:numPr>
          <w:ilvl w:val="2"/>
          <w:numId w:val="25"/>
        </w:numPr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 xml:space="preserve">Вводим различные данные в поле </w:t>
      </w:r>
      <w:proofErr w:type="spellStart"/>
      <w:r w:rsidRPr="21887CE3">
        <w:rPr>
          <w:color w:val="000000" w:themeColor="text1"/>
        </w:rPr>
        <w:t>Date</w:t>
      </w:r>
      <w:proofErr w:type="spellEnd"/>
      <w:r w:rsidRPr="21887CE3">
        <w:rPr>
          <w:color w:val="000000" w:themeColor="text1"/>
        </w:rPr>
        <w:t xml:space="preserve"> </w:t>
      </w:r>
      <w:proofErr w:type="spellStart"/>
      <w:r w:rsidRPr="21887CE3">
        <w:rPr>
          <w:color w:val="000000" w:themeColor="text1"/>
        </w:rPr>
        <w:t>expiration</w:t>
      </w:r>
      <w:proofErr w:type="spellEnd"/>
      <w:r w:rsidRPr="21887CE3">
        <w:rPr>
          <w:color w:val="000000" w:themeColor="text1"/>
        </w:rPr>
        <w:t xml:space="preserve"> </w:t>
      </w:r>
      <w:proofErr w:type="spellStart"/>
      <w:r w:rsidRPr="21887CE3">
        <w:rPr>
          <w:color w:val="000000" w:themeColor="text1"/>
        </w:rPr>
        <w:t>card</w:t>
      </w:r>
      <w:proofErr w:type="spellEnd"/>
      <w:r w:rsidRPr="21887CE3">
        <w:rPr>
          <w:color w:val="000000" w:themeColor="text1"/>
        </w:rPr>
        <w:t>.</w:t>
      </w:r>
    </w:p>
    <w:p w14:paraId="3961E582" w14:textId="27A3BFAA" w:rsidR="21887CE3" w:rsidRDefault="21887CE3" w:rsidP="0092627D">
      <w:pPr>
        <w:pStyle w:val="aff7"/>
        <w:numPr>
          <w:ilvl w:val="2"/>
          <w:numId w:val="25"/>
        </w:numPr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>Заполняем все оставшиеся поля корректными данными.</w:t>
      </w:r>
    </w:p>
    <w:p w14:paraId="56436F3B" w14:textId="5A5D733D" w:rsidR="21887CE3" w:rsidRDefault="21887CE3" w:rsidP="0092627D">
      <w:pPr>
        <w:pStyle w:val="aff7"/>
        <w:numPr>
          <w:ilvl w:val="2"/>
          <w:numId w:val="25"/>
        </w:numPr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 xml:space="preserve">Жмем кнопку </w:t>
      </w:r>
      <w:proofErr w:type="spellStart"/>
      <w:r w:rsidRPr="21887CE3">
        <w:rPr>
          <w:color w:val="000000" w:themeColor="text1"/>
        </w:rPr>
        <w:t>Enter</w:t>
      </w:r>
      <w:proofErr w:type="spellEnd"/>
      <w:r w:rsidRPr="21887CE3">
        <w:rPr>
          <w:color w:val="000000" w:themeColor="text1"/>
        </w:rPr>
        <w:t>.</w:t>
      </w:r>
    </w:p>
    <w:p w14:paraId="2B326425" w14:textId="78AC7D96" w:rsidR="21887CE3" w:rsidRDefault="21887CE3" w:rsidP="00963199">
      <w:pPr>
        <w:pStyle w:val="aff7"/>
        <w:numPr>
          <w:ilvl w:val="1"/>
          <w:numId w:val="25"/>
        </w:numPr>
        <w:tabs>
          <w:tab w:val="left" w:pos="993"/>
        </w:tabs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>Постусловия</w:t>
      </w:r>
    </w:p>
    <w:p w14:paraId="6A025773" w14:textId="198F056D" w:rsidR="21887CE3" w:rsidRDefault="21887CE3" w:rsidP="00CE6C44">
      <w:pPr>
        <w:pStyle w:val="aff7"/>
        <w:numPr>
          <w:ilvl w:val="2"/>
          <w:numId w:val="25"/>
        </w:numPr>
        <w:spacing w:line="360" w:lineRule="auto"/>
        <w:ind w:left="709" w:firstLine="11"/>
        <w:jc w:val="both"/>
        <w:rPr>
          <w:color w:val="000000" w:themeColor="text1"/>
        </w:rPr>
      </w:pPr>
      <w:r w:rsidRPr="21887CE3">
        <w:rPr>
          <w:color w:val="000000" w:themeColor="text1"/>
        </w:rPr>
        <w:t>После выполнения п. 20.5.5 регистрируем поведение приложения. У</w:t>
      </w:r>
      <w:r w:rsidR="00CE6C44">
        <w:rPr>
          <w:color w:val="000000" w:themeColor="text1"/>
        </w:rPr>
        <w:t>дачно —</w:t>
      </w:r>
      <w:r w:rsidRPr="21887CE3">
        <w:rPr>
          <w:color w:val="000000" w:themeColor="text1"/>
        </w:rPr>
        <w:t xml:space="preserve"> сообщение-уведомление об успешной регистрации. Неу</w:t>
      </w:r>
      <w:r w:rsidR="00CE6C44">
        <w:rPr>
          <w:color w:val="000000" w:themeColor="text1"/>
        </w:rPr>
        <w:t>дачно —</w:t>
      </w:r>
      <w:r w:rsidRPr="21887CE3">
        <w:rPr>
          <w:color w:val="000000" w:themeColor="text1"/>
        </w:rPr>
        <w:t xml:space="preserve"> сгенерирована ошибка ввода некорректных данных.</w:t>
      </w:r>
    </w:p>
    <w:p w14:paraId="0BA43FBA" w14:textId="52076E4F" w:rsidR="21887CE3" w:rsidRDefault="21887CE3" w:rsidP="0092627D">
      <w:pPr>
        <w:pStyle w:val="aff7"/>
        <w:numPr>
          <w:ilvl w:val="0"/>
          <w:numId w:val="25"/>
        </w:numPr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 xml:space="preserve">Тестовый сценарий </w:t>
      </w:r>
      <w:proofErr w:type="spellStart"/>
      <w:r w:rsidRPr="21887CE3">
        <w:rPr>
          <w:color w:val="000000" w:themeColor="text1"/>
        </w:rPr>
        <w:t>testIsValidChangedCVV</w:t>
      </w:r>
      <w:proofErr w:type="spellEnd"/>
    </w:p>
    <w:p w14:paraId="7BF81A83" w14:textId="1D801743" w:rsidR="21887CE3" w:rsidRDefault="21887CE3" w:rsidP="00963199">
      <w:pPr>
        <w:pStyle w:val="aff7"/>
        <w:numPr>
          <w:ilvl w:val="1"/>
          <w:numId w:val="25"/>
        </w:numPr>
        <w:tabs>
          <w:tab w:val="left" w:pos="993"/>
        </w:tabs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>Дескриптор теста</w:t>
      </w:r>
    </w:p>
    <w:p w14:paraId="4EB8AA75" w14:textId="09890CD0" w:rsidR="21887CE3" w:rsidRDefault="21887CE3" w:rsidP="00CE6C44">
      <w:pPr>
        <w:spacing w:line="360" w:lineRule="auto"/>
        <w:ind w:left="993"/>
        <w:jc w:val="both"/>
      </w:pPr>
      <w:r w:rsidRPr="21887CE3">
        <w:rPr>
          <w:color w:val="000000" w:themeColor="text1"/>
        </w:rPr>
        <w:t>CHDT–1006.</w:t>
      </w:r>
    </w:p>
    <w:p w14:paraId="7ABDAA24" w14:textId="7AE6CD9A" w:rsidR="21887CE3" w:rsidRDefault="21887CE3" w:rsidP="00963199">
      <w:pPr>
        <w:pStyle w:val="aff7"/>
        <w:numPr>
          <w:ilvl w:val="1"/>
          <w:numId w:val="25"/>
        </w:numPr>
        <w:tabs>
          <w:tab w:val="left" w:pos="993"/>
        </w:tabs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>Описание теста</w:t>
      </w:r>
    </w:p>
    <w:p w14:paraId="5979A3E3" w14:textId="2BAF0279" w:rsidR="21887CE3" w:rsidRDefault="21887CE3" w:rsidP="00CE6C44">
      <w:pPr>
        <w:spacing w:line="360" w:lineRule="auto"/>
        <w:ind w:left="284" w:firstLine="709"/>
        <w:jc w:val="both"/>
      </w:pPr>
      <w:r w:rsidRPr="21887CE3">
        <w:rPr>
          <w:color w:val="000000" w:themeColor="text1"/>
        </w:rPr>
        <w:t>Тест нацелен проверить реакцию приложения на ввод различных данных в поле CVV окна изменения данных пользователя.</w:t>
      </w:r>
    </w:p>
    <w:p w14:paraId="4FB633BA" w14:textId="77975BAF" w:rsidR="21887CE3" w:rsidRDefault="21887CE3" w:rsidP="00963199">
      <w:pPr>
        <w:pStyle w:val="aff7"/>
        <w:numPr>
          <w:ilvl w:val="1"/>
          <w:numId w:val="25"/>
        </w:numPr>
        <w:tabs>
          <w:tab w:val="left" w:pos="993"/>
        </w:tabs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>Тестируемый модуль</w:t>
      </w:r>
    </w:p>
    <w:p w14:paraId="0C20D53B" w14:textId="24A33C86" w:rsidR="21887CE3" w:rsidRDefault="21887CE3" w:rsidP="00CE6C44">
      <w:pPr>
        <w:pStyle w:val="aff7"/>
        <w:numPr>
          <w:ilvl w:val="2"/>
          <w:numId w:val="25"/>
        </w:numPr>
        <w:spacing w:line="360" w:lineRule="auto"/>
        <w:ind w:left="709" w:firstLine="11"/>
        <w:jc w:val="both"/>
        <w:rPr>
          <w:color w:val="000000" w:themeColor="text1"/>
        </w:rPr>
      </w:pPr>
      <w:proofErr w:type="spellStart"/>
      <w:r w:rsidRPr="21887CE3">
        <w:rPr>
          <w:color w:val="000000" w:themeColor="text1"/>
        </w:rPr>
        <w:t>PageChangeData</w:t>
      </w:r>
      <w:proofErr w:type="spellEnd"/>
      <w:r w:rsidRPr="21887CE3">
        <w:rPr>
          <w:color w:val="000000" w:themeColor="text1"/>
        </w:rPr>
        <w:t xml:space="preserve"> </w:t>
      </w:r>
      <w:r w:rsidR="00CE6C44">
        <w:rPr>
          <w:color w:val="000000" w:themeColor="text1"/>
        </w:rPr>
        <w:t>—</w:t>
      </w:r>
      <w:r w:rsidRPr="21887CE3">
        <w:rPr>
          <w:color w:val="000000" w:themeColor="text1"/>
        </w:rPr>
        <w:t xml:space="preserve"> модуль, отвечающий за проверку корректности введенных пользователем новых данных информации пользователя.</w:t>
      </w:r>
    </w:p>
    <w:p w14:paraId="76658F1F" w14:textId="04A53107" w:rsidR="21887CE3" w:rsidRDefault="21887CE3" w:rsidP="00963199">
      <w:pPr>
        <w:pStyle w:val="aff7"/>
        <w:numPr>
          <w:ilvl w:val="1"/>
          <w:numId w:val="25"/>
        </w:numPr>
        <w:tabs>
          <w:tab w:val="left" w:pos="993"/>
        </w:tabs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>Тестируемые функции</w:t>
      </w:r>
    </w:p>
    <w:p w14:paraId="5F953E9C" w14:textId="615ABA98" w:rsidR="21887CE3" w:rsidRDefault="21887CE3" w:rsidP="00CE6C44">
      <w:pPr>
        <w:pStyle w:val="aff7"/>
        <w:numPr>
          <w:ilvl w:val="2"/>
          <w:numId w:val="25"/>
        </w:numPr>
        <w:spacing w:line="360" w:lineRule="auto"/>
        <w:ind w:left="709" w:firstLine="11"/>
        <w:jc w:val="both"/>
        <w:rPr>
          <w:color w:val="000000" w:themeColor="text1"/>
        </w:rPr>
      </w:pPr>
      <w:proofErr w:type="spellStart"/>
      <w:proofErr w:type="gramStart"/>
      <w:r w:rsidRPr="21887CE3">
        <w:rPr>
          <w:color w:val="000000" w:themeColor="text1"/>
        </w:rPr>
        <w:t>DataValidation</w:t>
      </w:r>
      <w:proofErr w:type="spellEnd"/>
      <w:r w:rsidRPr="21887CE3">
        <w:rPr>
          <w:color w:val="000000" w:themeColor="text1"/>
        </w:rPr>
        <w:t>(</w:t>
      </w:r>
      <w:proofErr w:type="gramEnd"/>
      <w:r w:rsidRPr="21887CE3">
        <w:rPr>
          <w:color w:val="000000" w:themeColor="text1"/>
        </w:rPr>
        <w:t xml:space="preserve">) </w:t>
      </w:r>
      <w:r w:rsidR="00CE6C44">
        <w:rPr>
          <w:color w:val="000000" w:themeColor="text1"/>
        </w:rPr>
        <w:t>—</w:t>
      </w:r>
      <w:r w:rsidRPr="21887CE3">
        <w:rPr>
          <w:color w:val="000000" w:themeColor="text1"/>
        </w:rPr>
        <w:t xml:space="preserve"> функция модуля </w:t>
      </w:r>
      <w:proofErr w:type="spellStart"/>
      <w:r w:rsidRPr="21887CE3">
        <w:rPr>
          <w:color w:val="000000" w:themeColor="text1"/>
        </w:rPr>
        <w:t>PageChangeData</w:t>
      </w:r>
      <w:proofErr w:type="spellEnd"/>
      <w:r w:rsidRPr="21887CE3">
        <w:rPr>
          <w:color w:val="000000" w:themeColor="text1"/>
        </w:rPr>
        <w:t>, отвечает за проверку введенных пользователем данных.</w:t>
      </w:r>
    </w:p>
    <w:p w14:paraId="593D2B56" w14:textId="344A6EC0" w:rsidR="21887CE3" w:rsidRDefault="21887CE3" w:rsidP="00963199">
      <w:pPr>
        <w:pStyle w:val="aff7"/>
        <w:numPr>
          <w:ilvl w:val="1"/>
          <w:numId w:val="25"/>
        </w:numPr>
        <w:tabs>
          <w:tab w:val="left" w:pos="993"/>
        </w:tabs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>Шаги сценария</w:t>
      </w:r>
    </w:p>
    <w:p w14:paraId="0F8C59CD" w14:textId="6C65EB3E" w:rsidR="21887CE3" w:rsidRDefault="21887CE3" w:rsidP="0092627D">
      <w:pPr>
        <w:pStyle w:val="aff7"/>
        <w:numPr>
          <w:ilvl w:val="2"/>
          <w:numId w:val="25"/>
        </w:numPr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>Запускаем приложение.</w:t>
      </w:r>
    </w:p>
    <w:p w14:paraId="6B8AA6C2" w14:textId="30DE4B93" w:rsidR="21887CE3" w:rsidRDefault="21887CE3" w:rsidP="0092627D">
      <w:pPr>
        <w:pStyle w:val="aff7"/>
        <w:numPr>
          <w:ilvl w:val="2"/>
          <w:numId w:val="25"/>
        </w:numPr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lastRenderedPageBreak/>
        <w:t>Переходим к смене данных пользователя.</w:t>
      </w:r>
    </w:p>
    <w:p w14:paraId="380A182F" w14:textId="1F6D144C" w:rsidR="21887CE3" w:rsidRDefault="21887CE3" w:rsidP="0092627D">
      <w:pPr>
        <w:pStyle w:val="aff7"/>
        <w:numPr>
          <w:ilvl w:val="2"/>
          <w:numId w:val="25"/>
        </w:numPr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>Вводим различные данные в поле CVV.</w:t>
      </w:r>
    </w:p>
    <w:p w14:paraId="22CDAE02" w14:textId="3A9FAB44" w:rsidR="21887CE3" w:rsidRDefault="21887CE3" w:rsidP="0092627D">
      <w:pPr>
        <w:pStyle w:val="aff7"/>
        <w:numPr>
          <w:ilvl w:val="2"/>
          <w:numId w:val="25"/>
        </w:numPr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>Заполняем все оставшиеся поля корректными данными.</w:t>
      </w:r>
    </w:p>
    <w:p w14:paraId="1CE5B9BE" w14:textId="68AE7B0B" w:rsidR="21887CE3" w:rsidRDefault="21887CE3" w:rsidP="0092627D">
      <w:pPr>
        <w:pStyle w:val="aff7"/>
        <w:numPr>
          <w:ilvl w:val="2"/>
          <w:numId w:val="25"/>
        </w:numPr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 xml:space="preserve">Жмем кнопку </w:t>
      </w:r>
      <w:proofErr w:type="spellStart"/>
      <w:r w:rsidRPr="21887CE3">
        <w:rPr>
          <w:color w:val="000000" w:themeColor="text1"/>
        </w:rPr>
        <w:t>Enter</w:t>
      </w:r>
      <w:proofErr w:type="spellEnd"/>
      <w:r w:rsidRPr="21887CE3">
        <w:rPr>
          <w:color w:val="000000" w:themeColor="text1"/>
        </w:rPr>
        <w:t>.</w:t>
      </w:r>
    </w:p>
    <w:p w14:paraId="48FDDD0A" w14:textId="2339E060" w:rsidR="21887CE3" w:rsidRDefault="21887CE3" w:rsidP="00963199">
      <w:pPr>
        <w:pStyle w:val="aff7"/>
        <w:numPr>
          <w:ilvl w:val="1"/>
          <w:numId w:val="25"/>
        </w:numPr>
        <w:tabs>
          <w:tab w:val="left" w:pos="993"/>
        </w:tabs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>Постусловия</w:t>
      </w:r>
    </w:p>
    <w:p w14:paraId="593A94B5" w14:textId="13FF0830" w:rsidR="21887CE3" w:rsidRDefault="21887CE3" w:rsidP="00CE6C44">
      <w:pPr>
        <w:pStyle w:val="aff7"/>
        <w:numPr>
          <w:ilvl w:val="2"/>
          <w:numId w:val="25"/>
        </w:numPr>
        <w:spacing w:line="360" w:lineRule="auto"/>
        <w:ind w:left="709" w:firstLine="11"/>
        <w:jc w:val="both"/>
        <w:rPr>
          <w:color w:val="000000" w:themeColor="text1"/>
        </w:rPr>
      </w:pPr>
      <w:r w:rsidRPr="21887CE3">
        <w:rPr>
          <w:color w:val="000000" w:themeColor="text1"/>
        </w:rPr>
        <w:t>После выполнения п. 17.5.5 регистрируем поведение приложения. У</w:t>
      </w:r>
      <w:r w:rsidR="00CE6C44">
        <w:rPr>
          <w:color w:val="000000" w:themeColor="text1"/>
        </w:rPr>
        <w:t>дачно —</w:t>
      </w:r>
      <w:r w:rsidRPr="21887CE3">
        <w:rPr>
          <w:color w:val="000000" w:themeColor="text1"/>
        </w:rPr>
        <w:t xml:space="preserve"> сообщение-уведомление об успешной регистрации. Неу</w:t>
      </w:r>
      <w:r w:rsidR="00CE6C44">
        <w:rPr>
          <w:color w:val="000000" w:themeColor="text1"/>
        </w:rPr>
        <w:t>дачно —</w:t>
      </w:r>
      <w:r w:rsidRPr="21887CE3">
        <w:rPr>
          <w:color w:val="000000" w:themeColor="text1"/>
        </w:rPr>
        <w:t xml:space="preserve"> сгенерирована ошибка ввода некорректных данных.</w:t>
      </w:r>
    </w:p>
    <w:p w14:paraId="44961E9E" w14:textId="5B80A797" w:rsidR="21887CE3" w:rsidRDefault="21887CE3" w:rsidP="0092627D">
      <w:pPr>
        <w:pStyle w:val="aff7"/>
        <w:numPr>
          <w:ilvl w:val="0"/>
          <w:numId w:val="25"/>
        </w:numPr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 xml:space="preserve">Тестовый сценарий </w:t>
      </w:r>
      <w:proofErr w:type="spellStart"/>
      <w:r w:rsidRPr="21887CE3">
        <w:rPr>
          <w:color w:val="000000" w:themeColor="text1"/>
        </w:rPr>
        <w:t>testIsValidSlotMachineBet</w:t>
      </w:r>
      <w:proofErr w:type="spellEnd"/>
    </w:p>
    <w:p w14:paraId="131D9766" w14:textId="72BBD7ED" w:rsidR="21887CE3" w:rsidRDefault="21887CE3" w:rsidP="00963199">
      <w:pPr>
        <w:pStyle w:val="aff7"/>
        <w:numPr>
          <w:ilvl w:val="1"/>
          <w:numId w:val="25"/>
        </w:numPr>
        <w:tabs>
          <w:tab w:val="left" w:pos="993"/>
        </w:tabs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>Дескриптор теста</w:t>
      </w:r>
    </w:p>
    <w:p w14:paraId="53537B1A" w14:textId="02930C12" w:rsidR="21887CE3" w:rsidRDefault="21887CE3" w:rsidP="00CE6C44">
      <w:pPr>
        <w:spacing w:line="360" w:lineRule="auto"/>
        <w:ind w:left="993"/>
        <w:jc w:val="both"/>
      </w:pPr>
      <w:r w:rsidRPr="21887CE3">
        <w:rPr>
          <w:color w:val="000000" w:themeColor="text1"/>
        </w:rPr>
        <w:t>SMB–1001.</w:t>
      </w:r>
    </w:p>
    <w:p w14:paraId="0F18E3AA" w14:textId="6FDFB41B" w:rsidR="21887CE3" w:rsidRDefault="21887CE3" w:rsidP="00963199">
      <w:pPr>
        <w:pStyle w:val="aff7"/>
        <w:numPr>
          <w:ilvl w:val="1"/>
          <w:numId w:val="25"/>
        </w:numPr>
        <w:tabs>
          <w:tab w:val="left" w:pos="993"/>
        </w:tabs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>Описание теста</w:t>
      </w:r>
    </w:p>
    <w:p w14:paraId="2C6F544E" w14:textId="41B3DF8A" w:rsidR="21887CE3" w:rsidRDefault="21887CE3" w:rsidP="00CE6C44">
      <w:pPr>
        <w:spacing w:line="360" w:lineRule="auto"/>
        <w:ind w:left="284" w:firstLine="709"/>
        <w:jc w:val="both"/>
      </w:pPr>
      <w:r w:rsidRPr="21887CE3">
        <w:rPr>
          <w:color w:val="000000" w:themeColor="text1"/>
        </w:rPr>
        <w:t xml:space="preserve">Тест нацелен проверить реакцию приложения на ввод различных данных в поле ставок игры </w:t>
      </w:r>
      <w:proofErr w:type="spellStart"/>
      <w:r w:rsidRPr="21887CE3">
        <w:rPr>
          <w:color w:val="000000" w:themeColor="text1"/>
        </w:rPr>
        <w:t>Slot</w:t>
      </w:r>
      <w:proofErr w:type="spellEnd"/>
      <w:r w:rsidRPr="21887CE3">
        <w:rPr>
          <w:color w:val="000000" w:themeColor="text1"/>
        </w:rPr>
        <w:t xml:space="preserve"> </w:t>
      </w:r>
      <w:proofErr w:type="spellStart"/>
      <w:r w:rsidRPr="21887CE3">
        <w:rPr>
          <w:color w:val="000000" w:themeColor="text1"/>
        </w:rPr>
        <w:t>machine</w:t>
      </w:r>
      <w:proofErr w:type="spellEnd"/>
      <w:r w:rsidRPr="21887CE3">
        <w:rPr>
          <w:color w:val="000000" w:themeColor="text1"/>
        </w:rPr>
        <w:t>, а также на допустимые значения.</w:t>
      </w:r>
    </w:p>
    <w:p w14:paraId="4E4594E6" w14:textId="434D85C6" w:rsidR="21887CE3" w:rsidRDefault="21887CE3" w:rsidP="00963199">
      <w:pPr>
        <w:pStyle w:val="aff7"/>
        <w:numPr>
          <w:ilvl w:val="1"/>
          <w:numId w:val="25"/>
        </w:numPr>
        <w:tabs>
          <w:tab w:val="left" w:pos="993"/>
        </w:tabs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>Тестируемый модуль</w:t>
      </w:r>
    </w:p>
    <w:p w14:paraId="07F948FE" w14:textId="2F0C71A4" w:rsidR="21887CE3" w:rsidRDefault="21887CE3" w:rsidP="00CE6C44">
      <w:pPr>
        <w:pStyle w:val="aff7"/>
        <w:numPr>
          <w:ilvl w:val="2"/>
          <w:numId w:val="25"/>
        </w:numPr>
        <w:spacing w:line="360" w:lineRule="auto"/>
        <w:ind w:left="709" w:firstLine="11"/>
        <w:jc w:val="both"/>
        <w:rPr>
          <w:color w:val="000000" w:themeColor="text1"/>
        </w:rPr>
      </w:pPr>
      <w:proofErr w:type="spellStart"/>
      <w:r w:rsidRPr="21887CE3">
        <w:rPr>
          <w:color w:val="000000" w:themeColor="text1"/>
        </w:rPr>
        <w:t>GameRules</w:t>
      </w:r>
      <w:proofErr w:type="spellEnd"/>
      <w:r w:rsidRPr="21887CE3">
        <w:rPr>
          <w:color w:val="000000" w:themeColor="text1"/>
        </w:rPr>
        <w:t xml:space="preserve"> </w:t>
      </w:r>
      <w:r w:rsidR="00CE6C44">
        <w:rPr>
          <w:color w:val="000000" w:themeColor="text1"/>
        </w:rPr>
        <w:t>—</w:t>
      </w:r>
      <w:r w:rsidRPr="21887CE3">
        <w:rPr>
          <w:color w:val="000000" w:themeColor="text1"/>
        </w:rPr>
        <w:t xml:space="preserve"> модуль, отвечает за игровую логику.</w:t>
      </w:r>
    </w:p>
    <w:p w14:paraId="507E16FB" w14:textId="1011C2B1" w:rsidR="21887CE3" w:rsidRDefault="21887CE3" w:rsidP="00963199">
      <w:pPr>
        <w:pStyle w:val="aff7"/>
        <w:numPr>
          <w:ilvl w:val="1"/>
          <w:numId w:val="25"/>
        </w:numPr>
        <w:tabs>
          <w:tab w:val="left" w:pos="993"/>
        </w:tabs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>Тестируемые функции</w:t>
      </w:r>
    </w:p>
    <w:p w14:paraId="4AF335AE" w14:textId="72B0E816" w:rsidR="21887CE3" w:rsidRDefault="21887CE3" w:rsidP="00CE6C44">
      <w:pPr>
        <w:pStyle w:val="aff7"/>
        <w:numPr>
          <w:ilvl w:val="2"/>
          <w:numId w:val="25"/>
        </w:numPr>
        <w:spacing w:line="360" w:lineRule="auto"/>
        <w:ind w:left="709" w:firstLine="11"/>
        <w:jc w:val="both"/>
        <w:rPr>
          <w:color w:val="000000" w:themeColor="text1"/>
        </w:rPr>
      </w:pPr>
      <w:proofErr w:type="spellStart"/>
      <w:proofErr w:type="gramStart"/>
      <w:r w:rsidRPr="21887CE3">
        <w:rPr>
          <w:color w:val="000000" w:themeColor="text1"/>
        </w:rPr>
        <w:t>SlotMachineBetValidation</w:t>
      </w:r>
      <w:proofErr w:type="spellEnd"/>
      <w:r w:rsidRPr="21887CE3">
        <w:rPr>
          <w:color w:val="000000" w:themeColor="text1"/>
        </w:rPr>
        <w:t>(</w:t>
      </w:r>
      <w:proofErr w:type="gramEnd"/>
      <w:r w:rsidRPr="21887CE3">
        <w:rPr>
          <w:color w:val="000000" w:themeColor="text1"/>
        </w:rPr>
        <w:t xml:space="preserve">) </w:t>
      </w:r>
      <w:r w:rsidR="00CE6C44">
        <w:rPr>
          <w:color w:val="000000" w:themeColor="text1"/>
        </w:rPr>
        <w:t>—</w:t>
      </w:r>
      <w:r w:rsidRPr="21887CE3">
        <w:rPr>
          <w:color w:val="000000" w:themeColor="text1"/>
        </w:rPr>
        <w:t xml:space="preserve"> функция модуля </w:t>
      </w:r>
      <w:proofErr w:type="spellStart"/>
      <w:r w:rsidRPr="21887CE3">
        <w:rPr>
          <w:color w:val="000000" w:themeColor="text1"/>
        </w:rPr>
        <w:t>GameRules</w:t>
      </w:r>
      <w:proofErr w:type="spellEnd"/>
      <w:r w:rsidRPr="21887CE3">
        <w:rPr>
          <w:color w:val="000000" w:themeColor="text1"/>
        </w:rPr>
        <w:t>, отвечает за проверку ставки.</w:t>
      </w:r>
    </w:p>
    <w:p w14:paraId="5352F820" w14:textId="383FCAB1" w:rsidR="21887CE3" w:rsidRDefault="21887CE3" w:rsidP="00963199">
      <w:pPr>
        <w:pStyle w:val="aff7"/>
        <w:numPr>
          <w:ilvl w:val="1"/>
          <w:numId w:val="25"/>
        </w:numPr>
        <w:tabs>
          <w:tab w:val="left" w:pos="993"/>
        </w:tabs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>Шаги сценария</w:t>
      </w:r>
    </w:p>
    <w:p w14:paraId="5C578BEA" w14:textId="69EE5103" w:rsidR="21887CE3" w:rsidRDefault="21887CE3" w:rsidP="0092627D">
      <w:pPr>
        <w:pStyle w:val="aff7"/>
        <w:numPr>
          <w:ilvl w:val="2"/>
          <w:numId w:val="25"/>
        </w:numPr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>Запускаем приложение.</w:t>
      </w:r>
    </w:p>
    <w:p w14:paraId="1808458C" w14:textId="6B86EF67" w:rsidR="21887CE3" w:rsidRDefault="21887CE3" w:rsidP="0092627D">
      <w:pPr>
        <w:pStyle w:val="aff7"/>
        <w:numPr>
          <w:ilvl w:val="2"/>
          <w:numId w:val="25"/>
        </w:numPr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 xml:space="preserve">Переходим к игровому режиму </w:t>
      </w:r>
      <w:proofErr w:type="spellStart"/>
      <w:r w:rsidRPr="21887CE3">
        <w:rPr>
          <w:color w:val="000000" w:themeColor="text1"/>
        </w:rPr>
        <w:t>Slot</w:t>
      </w:r>
      <w:proofErr w:type="spellEnd"/>
      <w:r w:rsidRPr="21887CE3">
        <w:rPr>
          <w:color w:val="000000" w:themeColor="text1"/>
        </w:rPr>
        <w:t xml:space="preserve"> </w:t>
      </w:r>
      <w:proofErr w:type="spellStart"/>
      <w:r w:rsidRPr="21887CE3">
        <w:rPr>
          <w:color w:val="000000" w:themeColor="text1"/>
        </w:rPr>
        <w:t>machine</w:t>
      </w:r>
      <w:proofErr w:type="spellEnd"/>
      <w:r w:rsidRPr="21887CE3">
        <w:rPr>
          <w:color w:val="000000" w:themeColor="text1"/>
        </w:rPr>
        <w:t>.</w:t>
      </w:r>
    </w:p>
    <w:p w14:paraId="5D795BFB" w14:textId="531434E1" w:rsidR="21887CE3" w:rsidRDefault="21887CE3" w:rsidP="0092627D">
      <w:pPr>
        <w:pStyle w:val="aff7"/>
        <w:numPr>
          <w:ilvl w:val="2"/>
          <w:numId w:val="25"/>
        </w:numPr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>Вводим различные данные в поле ставок.</w:t>
      </w:r>
    </w:p>
    <w:p w14:paraId="7210F55B" w14:textId="6DDFE7E0" w:rsidR="21887CE3" w:rsidRDefault="21887CE3" w:rsidP="0092627D">
      <w:pPr>
        <w:pStyle w:val="aff7"/>
        <w:numPr>
          <w:ilvl w:val="2"/>
          <w:numId w:val="25"/>
        </w:numPr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 xml:space="preserve">Жмем кнопку </w:t>
      </w:r>
      <w:proofErr w:type="spellStart"/>
      <w:r w:rsidRPr="21887CE3">
        <w:rPr>
          <w:color w:val="000000" w:themeColor="text1"/>
        </w:rPr>
        <w:t>Enter</w:t>
      </w:r>
      <w:proofErr w:type="spellEnd"/>
      <w:r w:rsidRPr="21887CE3">
        <w:rPr>
          <w:color w:val="000000" w:themeColor="text1"/>
        </w:rPr>
        <w:t>.</w:t>
      </w:r>
    </w:p>
    <w:p w14:paraId="6440C7A0" w14:textId="559F8E2E" w:rsidR="21887CE3" w:rsidRDefault="21887CE3" w:rsidP="00963199">
      <w:pPr>
        <w:pStyle w:val="aff7"/>
        <w:numPr>
          <w:ilvl w:val="1"/>
          <w:numId w:val="25"/>
        </w:numPr>
        <w:tabs>
          <w:tab w:val="left" w:pos="993"/>
        </w:tabs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>Постусловия</w:t>
      </w:r>
    </w:p>
    <w:p w14:paraId="7E279F34" w14:textId="299EFF32" w:rsidR="21887CE3" w:rsidRDefault="21887CE3" w:rsidP="00CE6C44">
      <w:pPr>
        <w:pStyle w:val="aff7"/>
        <w:numPr>
          <w:ilvl w:val="2"/>
          <w:numId w:val="25"/>
        </w:numPr>
        <w:spacing w:line="360" w:lineRule="auto"/>
        <w:ind w:left="709" w:firstLine="11"/>
        <w:jc w:val="both"/>
        <w:rPr>
          <w:color w:val="000000" w:themeColor="text1"/>
        </w:rPr>
      </w:pPr>
      <w:r w:rsidRPr="21887CE3">
        <w:rPr>
          <w:color w:val="000000" w:themeColor="text1"/>
        </w:rPr>
        <w:t>После выполнения п. 22.5.4 регистрируем поведение приложения. У</w:t>
      </w:r>
      <w:r w:rsidR="00CE6C44">
        <w:rPr>
          <w:color w:val="000000" w:themeColor="text1"/>
        </w:rPr>
        <w:t>дачно —</w:t>
      </w:r>
      <w:r w:rsidRPr="21887CE3">
        <w:rPr>
          <w:color w:val="000000" w:themeColor="text1"/>
        </w:rPr>
        <w:t xml:space="preserve"> сообщение-уведомление об успешной ставке. Неу</w:t>
      </w:r>
      <w:r w:rsidR="00CE6C44">
        <w:rPr>
          <w:color w:val="000000" w:themeColor="text1"/>
        </w:rPr>
        <w:t>дачно —</w:t>
      </w:r>
      <w:r w:rsidRPr="21887CE3">
        <w:rPr>
          <w:color w:val="000000" w:themeColor="text1"/>
        </w:rPr>
        <w:t xml:space="preserve"> сгенерирована ошибка ввода некорректных данных.</w:t>
      </w:r>
    </w:p>
    <w:p w14:paraId="1D91F255" w14:textId="752D4296" w:rsidR="21887CE3" w:rsidRDefault="21887CE3" w:rsidP="0092627D">
      <w:pPr>
        <w:pStyle w:val="aff7"/>
        <w:numPr>
          <w:ilvl w:val="0"/>
          <w:numId w:val="25"/>
        </w:numPr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 xml:space="preserve">Тестовый сценарий </w:t>
      </w:r>
      <w:proofErr w:type="spellStart"/>
      <w:r w:rsidRPr="21887CE3">
        <w:rPr>
          <w:color w:val="000000" w:themeColor="text1"/>
        </w:rPr>
        <w:t>testIsValidNewBalance</w:t>
      </w:r>
      <w:proofErr w:type="spellEnd"/>
    </w:p>
    <w:p w14:paraId="0B24A8DA" w14:textId="0C9D7DF1" w:rsidR="21887CE3" w:rsidRDefault="21887CE3" w:rsidP="00963199">
      <w:pPr>
        <w:pStyle w:val="aff7"/>
        <w:numPr>
          <w:ilvl w:val="1"/>
          <w:numId w:val="25"/>
        </w:numPr>
        <w:tabs>
          <w:tab w:val="left" w:pos="993"/>
        </w:tabs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>Дескриптор теста</w:t>
      </w:r>
    </w:p>
    <w:p w14:paraId="53A34711" w14:textId="5A18E52E" w:rsidR="21887CE3" w:rsidRDefault="21887CE3" w:rsidP="00CE6C44">
      <w:pPr>
        <w:spacing w:line="360" w:lineRule="auto"/>
        <w:ind w:left="993"/>
        <w:jc w:val="both"/>
      </w:pPr>
      <w:r w:rsidRPr="21887CE3">
        <w:rPr>
          <w:color w:val="000000" w:themeColor="text1"/>
        </w:rPr>
        <w:t>NB–1001.</w:t>
      </w:r>
    </w:p>
    <w:p w14:paraId="2F0E6CC2" w14:textId="4509B54A" w:rsidR="21887CE3" w:rsidRDefault="21887CE3" w:rsidP="00963199">
      <w:pPr>
        <w:pStyle w:val="aff7"/>
        <w:numPr>
          <w:ilvl w:val="1"/>
          <w:numId w:val="25"/>
        </w:numPr>
        <w:tabs>
          <w:tab w:val="left" w:pos="993"/>
        </w:tabs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>Описание теста</w:t>
      </w:r>
    </w:p>
    <w:p w14:paraId="0DD4AC8B" w14:textId="3E58D283" w:rsidR="21887CE3" w:rsidRDefault="21887CE3" w:rsidP="00CE6C44">
      <w:pPr>
        <w:spacing w:line="360" w:lineRule="auto"/>
        <w:ind w:left="284" w:firstLine="709"/>
        <w:jc w:val="both"/>
      </w:pPr>
      <w:r w:rsidRPr="21887CE3">
        <w:rPr>
          <w:color w:val="000000" w:themeColor="text1"/>
        </w:rPr>
        <w:t>Тест нацелен проверить реакцию приложения на ввод различных данных в поле пополнения баланса, а также на допустимые значения пополнения.</w:t>
      </w:r>
    </w:p>
    <w:p w14:paraId="6B8B208D" w14:textId="7452A4FB" w:rsidR="21887CE3" w:rsidRDefault="21887CE3" w:rsidP="00963199">
      <w:pPr>
        <w:pStyle w:val="aff7"/>
        <w:numPr>
          <w:ilvl w:val="1"/>
          <w:numId w:val="25"/>
        </w:numPr>
        <w:tabs>
          <w:tab w:val="left" w:pos="993"/>
        </w:tabs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>Тестируемый модуль</w:t>
      </w:r>
    </w:p>
    <w:p w14:paraId="11797141" w14:textId="631D105E" w:rsidR="21887CE3" w:rsidRDefault="21887CE3" w:rsidP="00CE6C44">
      <w:pPr>
        <w:pStyle w:val="aff7"/>
        <w:numPr>
          <w:ilvl w:val="2"/>
          <w:numId w:val="25"/>
        </w:numPr>
        <w:spacing w:line="360" w:lineRule="auto"/>
        <w:ind w:left="709" w:firstLine="11"/>
        <w:jc w:val="both"/>
        <w:rPr>
          <w:color w:val="000000" w:themeColor="text1"/>
        </w:rPr>
      </w:pPr>
      <w:proofErr w:type="spellStart"/>
      <w:r w:rsidRPr="21887CE3">
        <w:rPr>
          <w:color w:val="000000" w:themeColor="text1"/>
        </w:rPr>
        <w:lastRenderedPageBreak/>
        <w:t>PageChangeData</w:t>
      </w:r>
      <w:proofErr w:type="spellEnd"/>
      <w:r w:rsidRPr="21887CE3">
        <w:rPr>
          <w:color w:val="000000" w:themeColor="text1"/>
        </w:rPr>
        <w:t xml:space="preserve"> </w:t>
      </w:r>
      <w:r w:rsidR="00CE6C44">
        <w:rPr>
          <w:color w:val="000000" w:themeColor="text1"/>
        </w:rPr>
        <w:t>—</w:t>
      </w:r>
      <w:r w:rsidRPr="21887CE3">
        <w:rPr>
          <w:color w:val="000000" w:themeColor="text1"/>
        </w:rPr>
        <w:t xml:space="preserve"> модуль, отвечающий за проверку корректности введенной суммы пополнения баланса.</w:t>
      </w:r>
    </w:p>
    <w:p w14:paraId="7D78911B" w14:textId="21901A29" w:rsidR="21887CE3" w:rsidRDefault="21887CE3" w:rsidP="00963199">
      <w:pPr>
        <w:pStyle w:val="aff7"/>
        <w:numPr>
          <w:ilvl w:val="1"/>
          <w:numId w:val="25"/>
        </w:numPr>
        <w:tabs>
          <w:tab w:val="left" w:pos="993"/>
        </w:tabs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>Тестируемые функции</w:t>
      </w:r>
    </w:p>
    <w:p w14:paraId="5EC4A5F2" w14:textId="2D52F956" w:rsidR="21887CE3" w:rsidRDefault="21887CE3" w:rsidP="00CE6C44">
      <w:pPr>
        <w:pStyle w:val="aff7"/>
        <w:numPr>
          <w:ilvl w:val="2"/>
          <w:numId w:val="25"/>
        </w:numPr>
        <w:spacing w:line="360" w:lineRule="auto"/>
        <w:ind w:left="709" w:firstLine="11"/>
        <w:jc w:val="both"/>
        <w:rPr>
          <w:color w:val="000000" w:themeColor="text1"/>
        </w:rPr>
      </w:pPr>
      <w:proofErr w:type="spellStart"/>
      <w:proofErr w:type="gramStart"/>
      <w:r w:rsidRPr="21887CE3">
        <w:rPr>
          <w:color w:val="000000" w:themeColor="text1"/>
        </w:rPr>
        <w:t>NewBalanceValidation</w:t>
      </w:r>
      <w:proofErr w:type="spellEnd"/>
      <w:r w:rsidRPr="21887CE3">
        <w:rPr>
          <w:color w:val="000000" w:themeColor="text1"/>
        </w:rPr>
        <w:t>(</w:t>
      </w:r>
      <w:proofErr w:type="gramEnd"/>
      <w:r w:rsidRPr="21887CE3">
        <w:rPr>
          <w:color w:val="000000" w:themeColor="text1"/>
        </w:rPr>
        <w:t xml:space="preserve">) </w:t>
      </w:r>
      <w:r w:rsidR="00CE6C44">
        <w:rPr>
          <w:color w:val="000000" w:themeColor="text1"/>
        </w:rPr>
        <w:t>—</w:t>
      </w:r>
      <w:r w:rsidRPr="21887CE3">
        <w:rPr>
          <w:color w:val="000000" w:themeColor="text1"/>
        </w:rPr>
        <w:t xml:space="preserve"> функция модуля </w:t>
      </w:r>
      <w:proofErr w:type="spellStart"/>
      <w:r w:rsidRPr="21887CE3">
        <w:rPr>
          <w:color w:val="000000" w:themeColor="text1"/>
        </w:rPr>
        <w:t>PageChangeData</w:t>
      </w:r>
      <w:proofErr w:type="spellEnd"/>
      <w:r w:rsidRPr="21887CE3">
        <w:rPr>
          <w:color w:val="000000" w:themeColor="text1"/>
        </w:rPr>
        <w:t>, отвечает за проверку суммы пополнения.</w:t>
      </w:r>
    </w:p>
    <w:p w14:paraId="7F1005EF" w14:textId="34E0DA7E" w:rsidR="21887CE3" w:rsidRDefault="21887CE3" w:rsidP="00963199">
      <w:pPr>
        <w:pStyle w:val="aff7"/>
        <w:numPr>
          <w:ilvl w:val="1"/>
          <w:numId w:val="25"/>
        </w:numPr>
        <w:tabs>
          <w:tab w:val="left" w:pos="993"/>
        </w:tabs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>Шаги сценария</w:t>
      </w:r>
    </w:p>
    <w:p w14:paraId="68770320" w14:textId="65F11FFE" w:rsidR="21887CE3" w:rsidRDefault="21887CE3" w:rsidP="0092627D">
      <w:pPr>
        <w:pStyle w:val="aff7"/>
        <w:numPr>
          <w:ilvl w:val="2"/>
          <w:numId w:val="25"/>
        </w:numPr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>Запускаем приложение.</w:t>
      </w:r>
    </w:p>
    <w:p w14:paraId="188696EE" w14:textId="71C9C394" w:rsidR="21887CE3" w:rsidRDefault="21887CE3" w:rsidP="0092627D">
      <w:pPr>
        <w:pStyle w:val="aff7"/>
        <w:numPr>
          <w:ilvl w:val="2"/>
          <w:numId w:val="25"/>
        </w:numPr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>Переходим к смене данных пользователя.</w:t>
      </w:r>
    </w:p>
    <w:p w14:paraId="023FF422" w14:textId="599C6131" w:rsidR="21887CE3" w:rsidRDefault="21887CE3" w:rsidP="0092627D">
      <w:pPr>
        <w:pStyle w:val="aff7"/>
        <w:numPr>
          <w:ilvl w:val="2"/>
          <w:numId w:val="25"/>
        </w:numPr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>Вводим различные данные в поле пополнения баланса.</w:t>
      </w:r>
    </w:p>
    <w:p w14:paraId="144D8E9A" w14:textId="6030D097" w:rsidR="21887CE3" w:rsidRDefault="21887CE3" w:rsidP="0092627D">
      <w:pPr>
        <w:pStyle w:val="aff7"/>
        <w:numPr>
          <w:ilvl w:val="2"/>
          <w:numId w:val="25"/>
        </w:numPr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 xml:space="preserve">Жмем кнопку </w:t>
      </w:r>
      <w:proofErr w:type="spellStart"/>
      <w:r w:rsidRPr="21887CE3">
        <w:rPr>
          <w:color w:val="000000" w:themeColor="text1"/>
        </w:rPr>
        <w:t>Enter</w:t>
      </w:r>
      <w:proofErr w:type="spellEnd"/>
      <w:r w:rsidRPr="21887CE3">
        <w:rPr>
          <w:color w:val="000000" w:themeColor="text1"/>
        </w:rPr>
        <w:t>.</w:t>
      </w:r>
    </w:p>
    <w:p w14:paraId="223B2F5C" w14:textId="6433B8F5" w:rsidR="21887CE3" w:rsidRDefault="21887CE3" w:rsidP="00963199">
      <w:pPr>
        <w:pStyle w:val="aff7"/>
        <w:numPr>
          <w:ilvl w:val="1"/>
          <w:numId w:val="25"/>
        </w:numPr>
        <w:tabs>
          <w:tab w:val="left" w:pos="993"/>
        </w:tabs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>Постусловия</w:t>
      </w:r>
    </w:p>
    <w:p w14:paraId="18BC6B3D" w14:textId="6B6EF785" w:rsidR="21887CE3" w:rsidRDefault="21887CE3" w:rsidP="00CE6C44">
      <w:pPr>
        <w:pStyle w:val="aff7"/>
        <w:numPr>
          <w:ilvl w:val="2"/>
          <w:numId w:val="25"/>
        </w:numPr>
        <w:spacing w:line="360" w:lineRule="auto"/>
        <w:ind w:left="709" w:firstLine="11"/>
        <w:jc w:val="both"/>
        <w:rPr>
          <w:color w:val="000000" w:themeColor="text1"/>
        </w:rPr>
      </w:pPr>
      <w:r w:rsidRPr="21887CE3">
        <w:rPr>
          <w:color w:val="000000" w:themeColor="text1"/>
        </w:rPr>
        <w:t>После выполнения п. 22.5.4 регистрируем поведение приложения. У</w:t>
      </w:r>
      <w:r w:rsidR="00CE6C44">
        <w:rPr>
          <w:color w:val="000000" w:themeColor="text1"/>
        </w:rPr>
        <w:t>дачно —</w:t>
      </w:r>
      <w:r w:rsidRPr="21887CE3">
        <w:rPr>
          <w:color w:val="000000" w:themeColor="text1"/>
        </w:rPr>
        <w:t xml:space="preserve"> сообщение-уведомление об успешном пополнении баланса. Неу</w:t>
      </w:r>
      <w:r w:rsidR="00CE6C44">
        <w:rPr>
          <w:color w:val="000000" w:themeColor="text1"/>
        </w:rPr>
        <w:t>дачно —</w:t>
      </w:r>
      <w:r w:rsidRPr="21887CE3">
        <w:rPr>
          <w:color w:val="000000" w:themeColor="text1"/>
        </w:rPr>
        <w:t xml:space="preserve"> сгенерирована ошибка ввода некорректных данных.</w:t>
      </w:r>
    </w:p>
    <w:p w14:paraId="380F81B0" w14:textId="13EF6B83" w:rsidR="21887CE3" w:rsidRDefault="21887CE3" w:rsidP="0092627D">
      <w:pPr>
        <w:pStyle w:val="aff7"/>
        <w:numPr>
          <w:ilvl w:val="0"/>
          <w:numId w:val="25"/>
        </w:numPr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 xml:space="preserve">Тестовый сценарий </w:t>
      </w:r>
      <w:proofErr w:type="spellStart"/>
      <w:r w:rsidRPr="21887CE3">
        <w:rPr>
          <w:color w:val="000000" w:themeColor="text1"/>
        </w:rPr>
        <w:t>testIsValidRussianRouletteBet</w:t>
      </w:r>
      <w:proofErr w:type="spellEnd"/>
    </w:p>
    <w:p w14:paraId="4FAF03CD" w14:textId="40F7B5C0" w:rsidR="21887CE3" w:rsidRDefault="21887CE3" w:rsidP="00963199">
      <w:pPr>
        <w:pStyle w:val="aff7"/>
        <w:numPr>
          <w:ilvl w:val="1"/>
          <w:numId w:val="25"/>
        </w:numPr>
        <w:tabs>
          <w:tab w:val="left" w:pos="993"/>
        </w:tabs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>Дескриптор теста</w:t>
      </w:r>
    </w:p>
    <w:p w14:paraId="6824F830" w14:textId="59DFA5D8" w:rsidR="21887CE3" w:rsidRDefault="21887CE3" w:rsidP="00CE6C44">
      <w:pPr>
        <w:spacing w:line="360" w:lineRule="auto"/>
        <w:ind w:left="993"/>
        <w:jc w:val="both"/>
      </w:pPr>
      <w:r w:rsidRPr="21887CE3">
        <w:rPr>
          <w:color w:val="000000" w:themeColor="text1"/>
        </w:rPr>
        <w:t>RR–1001.</w:t>
      </w:r>
    </w:p>
    <w:p w14:paraId="7FD1BE28" w14:textId="06E5AC2C" w:rsidR="21887CE3" w:rsidRDefault="21887CE3" w:rsidP="00963199">
      <w:pPr>
        <w:pStyle w:val="aff7"/>
        <w:numPr>
          <w:ilvl w:val="1"/>
          <w:numId w:val="25"/>
        </w:numPr>
        <w:tabs>
          <w:tab w:val="left" w:pos="993"/>
        </w:tabs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>Описание теста</w:t>
      </w:r>
    </w:p>
    <w:p w14:paraId="1B29EA64" w14:textId="5CE9CD85" w:rsidR="21887CE3" w:rsidRDefault="21887CE3" w:rsidP="00CE6C44">
      <w:pPr>
        <w:spacing w:line="360" w:lineRule="auto"/>
        <w:ind w:left="284" w:firstLine="709"/>
        <w:jc w:val="both"/>
      </w:pPr>
      <w:r w:rsidRPr="21887CE3">
        <w:rPr>
          <w:color w:val="000000" w:themeColor="text1"/>
        </w:rPr>
        <w:t xml:space="preserve">Тест нацелен проверить реакцию приложения на ввод различных данных в поле ставок игрового режима </w:t>
      </w:r>
      <w:proofErr w:type="spellStart"/>
      <w:r w:rsidRPr="21887CE3">
        <w:rPr>
          <w:color w:val="000000" w:themeColor="text1"/>
        </w:rPr>
        <w:t>Russian</w:t>
      </w:r>
      <w:proofErr w:type="spellEnd"/>
      <w:r w:rsidRPr="21887CE3">
        <w:rPr>
          <w:color w:val="000000" w:themeColor="text1"/>
        </w:rPr>
        <w:t xml:space="preserve"> </w:t>
      </w:r>
      <w:proofErr w:type="spellStart"/>
      <w:r w:rsidRPr="21887CE3">
        <w:rPr>
          <w:color w:val="000000" w:themeColor="text1"/>
        </w:rPr>
        <w:t>Rullet</w:t>
      </w:r>
      <w:proofErr w:type="spellEnd"/>
      <w:r w:rsidRPr="21887CE3">
        <w:rPr>
          <w:color w:val="000000" w:themeColor="text1"/>
        </w:rPr>
        <w:t>, а также на допустимые значения.</w:t>
      </w:r>
    </w:p>
    <w:p w14:paraId="157F407B" w14:textId="2CD8CF68" w:rsidR="21887CE3" w:rsidRDefault="21887CE3" w:rsidP="00963199">
      <w:pPr>
        <w:pStyle w:val="aff7"/>
        <w:numPr>
          <w:ilvl w:val="1"/>
          <w:numId w:val="25"/>
        </w:numPr>
        <w:tabs>
          <w:tab w:val="left" w:pos="993"/>
        </w:tabs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>Тестируемый модуль</w:t>
      </w:r>
    </w:p>
    <w:p w14:paraId="56EAE40B" w14:textId="0A729568" w:rsidR="21887CE3" w:rsidRDefault="21887CE3" w:rsidP="00CE6C44">
      <w:pPr>
        <w:pStyle w:val="aff7"/>
        <w:numPr>
          <w:ilvl w:val="2"/>
          <w:numId w:val="25"/>
        </w:numPr>
        <w:spacing w:line="360" w:lineRule="auto"/>
        <w:ind w:left="709" w:firstLine="11"/>
        <w:jc w:val="both"/>
        <w:rPr>
          <w:color w:val="000000" w:themeColor="text1"/>
        </w:rPr>
      </w:pPr>
      <w:proofErr w:type="spellStart"/>
      <w:r w:rsidRPr="21887CE3">
        <w:rPr>
          <w:color w:val="000000" w:themeColor="text1"/>
        </w:rPr>
        <w:t>GameRules</w:t>
      </w:r>
      <w:proofErr w:type="spellEnd"/>
      <w:r w:rsidRPr="21887CE3">
        <w:rPr>
          <w:color w:val="000000" w:themeColor="text1"/>
        </w:rPr>
        <w:t xml:space="preserve"> </w:t>
      </w:r>
      <w:r w:rsidR="00CE6C44">
        <w:rPr>
          <w:color w:val="000000" w:themeColor="text1"/>
        </w:rPr>
        <w:t>—</w:t>
      </w:r>
      <w:r w:rsidRPr="21887CE3">
        <w:rPr>
          <w:color w:val="000000" w:themeColor="text1"/>
        </w:rPr>
        <w:t xml:space="preserve"> модуль, отвечающий за проверку корректности введенной суммы пополнения баланса.</w:t>
      </w:r>
    </w:p>
    <w:p w14:paraId="37A87B51" w14:textId="1499A386" w:rsidR="21887CE3" w:rsidRDefault="21887CE3" w:rsidP="00963199">
      <w:pPr>
        <w:pStyle w:val="aff7"/>
        <w:numPr>
          <w:ilvl w:val="1"/>
          <w:numId w:val="25"/>
        </w:numPr>
        <w:tabs>
          <w:tab w:val="left" w:pos="993"/>
        </w:tabs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>Тестируемые функции</w:t>
      </w:r>
    </w:p>
    <w:p w14:paraId="18AC78F2" w14:textId="1D1A23F0" w:rsidR="21887CE3" w:rsidRDefault="21887CE3" w:rsidP="00CE6C44">
      <w:pPr>
        <w:pStyle w:val="aff7"/>
        <w:numPr>
          <w:ilvl w:val="2"/>
          <w:numId w:val="25"/>
        </w:numPr>
        <w:spacing w:line="360" w:lineRule="auto"/>
        <w:ind w:left="709" w:firstLine="11"/>
        <w:jc w:val="both"/>
        <w:rPr>
          <w:color w:val="000000" w:themeColor="text1"/>
        </w:rPr>
      </w:pPr>
      <w:proofErr w:type="spellStart"/>
      <w:proofErr w:type="gramStart"/>
      <w:r w:rsidRPr="21887CE3">
        <w:rPr>
          <w:color w:val="000000" w:themeColor="text1"/>
        </w:rPr>
        <w:t>RRBetValidation</w:t>
      </w:r>
      <w:proofErr w:type="spellEnd"/>
      <w:r w:rsidRPr="21887CE3">
        <w:rPr>
          <w:color w:val="000000" w:themeColor="text1"/>
        </w:rPr>
        <w:t>(</w:t>
      </w:r>
      <w:proofErr w:type="gramEnd"/>
      <w:r w:rsidRPr="21887CE3">
        <w:rPr>
          <w:color w:val="000000" w:themeColor="text1"/>
        </w:rPr>
        <w:t xml:space="preserve">) </w:t>
      </w:r>
      <w:r w:rsidR="00CE6C44">
        <w:rPr>
          <w:color w:val="000000" w:themeColor="text1"/>
        </w:rPr>
        <w:t>—</w:t>
      </w:r>
      <w:r w:rsidRPr="21887CE3">
        <w:rPr>
          <w:color w:val="000000" w:themeColor="text1"/>
        </w:rPr>
        <w:t xml:space="preserve"> функция модуля </w:t>
      </w:r>
      <w:proofErr w:type="spellStart"/>
      <w:r w:rsidRPr="21887CE3">
        <w:rPr>
          <w:color w:val="000000" w:themeColor="text1"/>
        </w:rPr>
        <w:t>GameRules</w:t>
      </w:r>
      <w:proofErr w:type="spellEnd"/>
      <w:r w:rsidRPr="21887CE3">
        <w:rPr>
          <w:color w:val="000000" w:themeColor="text1"/>
        </w:rPr>
        <w:t>, отвечает за проверку совершенной ставки.</w:t>
      </w:r>
    </w:p>
    <w:p w14:paraId="462983B3" w14:textId="44E8484E" w:rsidR="21887CE3" w:rsidRDefault="21887CE3" w:rsidP="00963199">
      <w:pPr>
        <w:pStyle w:val="aff7"/>
        <w:numPr>
          <w:ilvl w:val="1"/>
          <w:numId w:val="25"/>
        </w:numPr>
        <w:tabs>
          <w:tab w:val="left" w:pos="993"/>
        </w:tabs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>Шаги сценария</w:t>
      </w:r>
    </w:p>
    <w:p w14:paraId="7191B1FA" w14:textId="7F92656D" w:rsidR="21887CE3" w:rsidRDefault="21887CE3" w:rsidP="0092627D">
      <w:pPr>
        <w:pStyle w:val="aff7"/>
        <w:numPr>
          <w:ilvl w:val="2"/>
          <w:numId w:val="25"/>
        </w:numPr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>Запускаем приложение.</w:t>
      </w:r>
    </w:p>
    <w:p w14:paraId="2AE4E59C" w14:textId="10CF5386" w:rsidR="21887CE3" w:rsidRDefault="21887CE3" w:rsidP="0092627D">
      <w:pPr>
        <w:pStyle w:val="aff7"/>
        <w:numPr>
          <w:ilvl w:val="2"/>
          <w:numId w:val="25"/>
        </w:numPr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 xml:space="preserve">Переходим к игровому режиму </w:t>
      </w:r>
      <w:proofErr w:type="spellStart"/>
      <w:r w:rsidRPr="21887CE3">
        <w:rPr>
          <w:color w:val="000000" w:themeColor="text1"/>
        </w:rPr>
        <w:t>Russian</w:t>
      </w:r>
      <w:proofErr w:type="spellEnd"/>
      <w:r w:rsidRPr="21887CE3">
        <w:rPr>
          <w:color w:val="000000" w:themeColor="text1"/>
        </w:rPr>
        <w:t xml:space="preserve"> </w:t>
      </w:r>
      <w:proofErr w:type="spellStart"/>
      <w:r w:rsidRPr="21887CE3">
        <w:rPr>
          <w:color w:val="000000" w:themeColor="text1"/>
        </w:rPr>
        <w:t>Roulette</w:t>
      </w:r>
      <w:proofErr w:type="spellEnd"/>
      <w:r w:rsidRPr="21887CE3">
        <w:rPr>
          <w:color w:val="000000" w:themeColor="text1"/>
        </w:rPr>
        <w:t>.</w:t>
      </w:r>
    </w:p>
    <w:p w14:paraId="45F85A2E" w14:textId="0669557D" w:rsidR="21887CE3" w:rsidRDefault="21887CE3" w:rsidP="0092627D">
      <w:pPr>
        <w:pStyle w:val="aff7"/>
        <w:numPr>
          <w:ilvl w:val="2"/>
          <w:numId w:val="25"/>
        </w:numPr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>Вводим различные данные в поле выбора ставки.</w:t>
      </w:r>
    </w:p>
    <w:p w14:paraId="5564342B" w14:textId="1DFDA289" w:rsidR="21887CE3" w:rsidRDefault="21887CE3" w:rsidP="0092627D">
      <w:pPr>
        <w:pStyle w:val="aff7"/>
        <w:numPr>
          <w:ilvl w:val="2"/>
          <w:numId w:val="25"/>
        </w:numPr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 xml:space="preserve">Жмем кнопку </w:t>
      </w:r>
      <w:proofErr w:type="spellStart"/>
      <w:r w:rsidRPr="21887CE3">
        <w:rPr>
          <w:color w:val="000000" w:themeColor="text1"/>
        </w:rPr>
        <w:t>Enter</w:t>
      </w:r>
      <w:proofErr w:type="spellEnd"/>
      <w:r w:rsidRPr="21887CE3">
        <w:rPr>
          <w:color w:val="000000" w:themeColor="text1"/>
        </w:rPr>
        <w:t>.</w:t>
      </w:r>
    </w:p>
    <w:p w14:paraId="153AAFAF" w14:textId="633A3C7B" w:rsidR="21887CE3" w:rsidRDefault="21887CE3" w:rsidP="00963199">
      <w:pPr>
        <w:pStyle w:val="aff7"/>
        <w:numPr>
          <w:ilvl w:val="1"/>
          <w:numId w:val="25"/>
        </w:numPr>
        <w:tabs>
          <w:tab w:val="left" w:pos="993"/>
        </w:tabs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>Постусловия</w:t>
      </w:r>
    </w:p>
    <w:p w14:paraId="13288C12" w14:textId="094244C3" w:rsidR="21887CE3" w:rsidRDefault="21887CE3" w:rsidP="00CE6C44">
      <w:pPr>
        <w:pStyle w:val="aff7"/>
        <w:numPr>
          <w:ilvl w:val="2"/>
          <w:numId w:val="25"/>
        </w:numPr>
        <w:spacing w:line="360" w:lineRule="auto"/>
        <w:ind w:left="709" w:firstLine="11"/>
        <w:jc w:val="both"/>
        <w:rPr>
          <w:color w:val="000000" w:themeColor="text1"/>
        </w:rPr>
      </w:pPr>
      <w:r w:rsidRPr="21887CE3">
        <w:rPr>
          <w:color w:val="000000" w:themeColor="text1"/>
        </w:rPr>
        <w:t>После выполнения п. 24.5.4 регистрируем поведение приложения. У</w:t>
      </w:r>
      <w:r w:rsidR="00CE6C44">
        <w:rPr>
          <w:color w:val="000000" w:themeColor="text1"/>
        </w:rPr>
        <w:t>дачно —</w:t>
      </w:r>
      <w:r w:rsidRPr="21887CE3">
        <w:rPr>
          <w:color w:val="000000" w:themeColor="text1"/>
        </w:rPr>
        <w:t xml:space="preserve"> сообщение-уведомление об успешно совершенной ставке. Неу</w:t>
      </w:r>
      <w:r w:rsidR="00CE6C44">
        <w:rPr>
          <w:color w:val="000000" w:themeColor="text1"/>
        </w:rPr>
        <w:t>дачно —</w:t>
      </w:r>
      <w:r w:rsidRPr="21887CE3">
        <w:rPr>
          <w:color w:val="000000" w:themeColor="text1"/>
        </w:rPr>
        <w:t xml:space="preserve"> сгенерирована ошибка ввода некорректных данных.</w:t>
      </w:r>
    </w:p>
    <w:p w14:paraId="11E87960" w14:textId="530A88C7" w:rsidR="21887CE3" w:rsidRDefault="21887CE3" w:rsidP="0092627D">
      <w:pPr>
        <w:pStyle w:val="aff7"/>
        <w:numPr>
          <w:ilvl w:val="0"/>
          <w:numId w:val="25"/>
        </w:numPr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lastRenderedPageBreak/>
        <w:t xml:space="preserve">Тестовый сценарий </w:t>
      </w:r>
      <w:proofErr w:type="spellStart"/>
      <w:r w:rsidRPr="21887CE3">
        <w:rPr>
          <w:color w:val="000000" w:themeColor="text1"/>
        </w:rPr>
        <w:t>testIsValidDrumRoomBet</w:t>
      </w:r>
      <w:proofErr w:type="spellEnd"/>
    </w:p>
    <w:p w14:paraId="0F409F79" w14:textId="1FE003C3" w:rsidR="21887CE3" w:rsidRDefault="21887CE3" w:rsidP="00963199">
      <w:pPr>
        <w:pStyle w:val="aff7"/>
        <w:numPr>
          <w:ilvl w:val="1"/>
          <w:numId w:val="25"/>
        </w:numPr>
        <w:tabs>
          <w:tab w:val="left" w:pos="993"/>
        </w:tabs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>Дескриптор теста</w:t>
      </w:r>
    </w:p>
    <w:p w14:paraId="7781652A" w14:textId="09DBEECB" w:rsidR="21887CE3" w:rsidRDefault="21887CE3" w:rsidP="00CE6C44">
      <w:pPr>
        <w:spacing w:line="360" w:lineRule="auto"/>
        <w:ind w:left="993"/>
        <w:jc w:val="both"/>
      </w:pPr>
      <w:r w:rsidRPr="21887CE3">
        <w:rPr>
          <w:color w:val="000000" w:themeColor="text1"/>
        </w:rPr>
        <w:t>DRB–1001.</w:t>
      </w:r>
    </w:p>
    <w:p w14:paraId="624999EC" w14:textId="5995677F" w:rsidR="21887CE3" w:rsidRDefault="21887CE3" w:rsidP="00963199">
      <w:pPr>
        <w:pStyle w:val="aff7"/>
        <w:numPr>
          <w:ilvl w:val="1"/>
          <w:numId w:val="25"/>
        </w:numPr>
        <w:tabs>
          <w:tab w:val="left" w:pos="993"/>
        </w:tabs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>Описание теста</w:t>
      </w:r>
    </w:p>
    <w:p w14:paraId="35525F99" w14:textId="1710FFEC" w:rsidR="21887CE3" w:rsidRDefault="21887CE3" w:rsidP="00CE6C44">
      <w:pPr>
        <w:spacing w:line="360" w:lineRule="auto"/>
        <w:ind w:left="284" w:firstLine="709"/>
        <w:jc w:val="both"/>
      </w:pPr>
      <w:r w:rsidRPr="21887CE3">
        <w:rPr>
          <w:color w:val="000000" w:themeColor="text1"/>
        </w:rPr>
        <w:t xml:space="preserve">Тест нацелен проверить реакцию приложения на ввод различных данных в поле ставок игрового режима </w:t>
      </w:r>
      <w:proofErr w:type="spellStart"/>
      <w:r w:rsidRPr="21887CE3">
        <w:rPr>
          <w:color w:val="000000" w:themeColor="text1"/>
        </w:rPr>
        <w:t>Drum</w:t>
      </w:r>
      <w:proofErr w:type="spellEnd"/>
      <w:r w:rsidRPr="21887CE3">
        <w:rPr>
          <w:color w:val="000000" w:themeColor="text1"/>
        </w:rPr>
        <w:t xml:space="preserve"> </w:t>
      </w:r>
      <w:proofErr w:type="spellStart"/>
      <w:r w:rsidRPr="21887CE3">
        <w:rPr>
          <w:color w:val="000000" w:themeColor="text1"/>
        </w:rPr>
        <w:t>room</w:t>
      </w:r>
      <w:proofErr w:type="spellEnd"/>
      <w:r w:rsidRPr="21887CE3">
        <w:rPr>
          <w:color w:val="000000" w:themeColor="text1"/>
        </w:rPr>
        <w:t>, а также на допустимые значения.</w:t>
      </w:r>
    </w:p>
    <w:p w14:paraId="05B9CC75" w14:textId="5DE1B541" w:rsidR="21887CE3" w:rsidRDefault="21887CE3" w:rsidP="00963199">
      <w:pPr>
        <w:pStyle w:val="aff7"/>
        <w:numPr>
          <w:ilvl w:val="1"/>
          <w:numId w:val="25"/>
        </w:numPr>
        <w:tabs>
          <w:tab w:val="left" w:pos="993"/>
        </w:tabs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>Тестируемый модуль</w:t>
      </w:r>
    </w:p>
    <w:p w14:paraId="48066977" w14:textId="422C5AA0" w:rsidR="21887CE3" w:rsidRDefault="21887CE3" w:rsidP="00CE6C44">
      <w:pPr>
        <w:pStyle w:val="aff7"/>
        <w:numPr>
          <w:ilvl w:val="2"/>
          <w:numId w:val="25"/>
        </w:numPr>
        <w:spacing w:line="360" w:lineRule="auto"/>
        <w:ind w:left="709" w:firstLine="11"/>
        <w:jc w:val="both"/>
        <w:rPr>
          <w:color w:val="000000" w:themeColor="text1"/>
        </w:rPr>
      </w:pPr>
      <w:proofErr w:type="spellStart"/>
      <w:r w:rsidRPr="21887CE3">
        <w:rPr>
          <w:color w:val="000000" w:themeColor="text1"/>
        </w:rPr>
        <w:t>GameRules</w:t>
      </w:r>
      <w:proofErr w:type="spellEnd"/>
      <w:r w:rsidRPr="21887CE3">
        <w:rPr>
          <w:color w:val="000000" w:themeColor="text1"/>
        </w:rPr>
        <w:t xml:space="preserve"> </w:t>
      </w:r>
      <w:r w:rsidR="00CE6C44">
        <w:rPr>
          <w:color w:val="000000" w:themeColor="text1"/>
        </w:rPr>
        <w:t>—</w:t>
      </w:r>
      <w:r w:rsidRPr="21887CE3">
        <w:rPr>
          <w:color w:val="000000" w:themeColor="text1"/>
        </w:rPr>
        <w:t xml:space="preserve"> модуль, отвечающий за проверку корректности введенной суммы пополнения баланса.</w:t>
      </w:r>
    </w:p>
    <w:p w14:paraId="1006D038" w14:textId="36F35D79" w:rsidR="21887CE3" w:rsidRDefault="21887CE3" w:rsidP="00963199">
      <w:pPr>
        <w:pStyle w:val="aff7"/>
        <w:numPr>
          <w:ilvl w:val="1"/>
          <w:numId w:val="25"/>
        </w:numPr>
        <w:tabs>
          <w:tab w:val="left" w:pos="993"/>
        </w:tabs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>Тестируемые функции</w:t>
      </w:r>
    </w:p>
    <w:p w14:paraId="7D2858FD" w14:textId="4A2E8F20" w:rsidR="21887CE3" w:rsidRDefault="21887CE3" w:rsidP="00CE6C44">
      <w:pPr>
        <w:pStyle w:val="aff7"/>
        <w:numPr>
          <w:ilvl w:val="2"/>
          <w:numId w:val="25"/>
        </w:numPr>
        <w:spacing w:line="360" w:lineRule="auto"/>
        <w:ind w:left="709" w:firstLine="11"/>
        <w:jc w:val="both"/>
        <w:rPr>
          <w:color w:val="000000" w:themeColor="text1"/>
        </w:rPr>
      </w:pPr>
      <w:proofErr w:type="spellStart"/>
      <w:proofErr w:type="gramStart"/>
      <w:r w:rsidRPr="21887CE3">
        <w:rPr>
          <w:color w:val="000000" w:themeColor="text1"/>
        </w:rPr>
        <w:t>DrumRoomBetValidation</w:t>
      </w:r>
      <w:proofErr w:type="spellEnd"/>
      <w:r w:rsidRPr="21887CE3">
        <w:rPr>
          <w:color w:val="000000" w:themeColor="text1"/>
        </w:rPr>
        <w:t>(</w:t>
      </w:r>
      <w:proofErr w:type="gramEnd"/>
      <w:r w:rsidRPr="21887CE3">
        <w:rPr>
          <w:color w:val="000000" w:themeColor="text1"/>
        </w:rPr>
        <w:t xml:space="preserve">) </w:t>
      </w:r>
      <w:r w:rsidR="00CE6C44">
        <w:rPr>
          <w:color w:val="000000" w:themeColor="text1"/>
        </w:rPr>
        <w:t>—</w:t>
      </w:r>
      <w:r w:rsidRPr="21887CE3">
        <w:rPr>
          <w:color w:val="000000" w:themeColor="text1"/>
        </w:rPr>
        <w:t xml:space="preserve"> функция модуля </w:t>
      </w:r>
      <w:proofErr w:type="spellStart"/>
      <w:r w:rsidRPr="21887CE3">
        <w:rPr>
          <w:color w:val="000000" w:themeColor="text1"/>
        </w:rPr>
        <w:t>GameRules</w:t>
      </w:r>
      <w:proofErr w:type="spellEnd"/>
      <w:r w:rsidRPr="21887CE3">
        <w:rPr>
          <w:color w:val="000000" w:themeColor="text1"/>
        </w:rPr>
        <w:t>, отвечает за проверку совершенной ставки.</w:t>
      </w:r>
    </w:p>
    <w:p w14:paraId="0E856F91" w14:textId="5526409D" w:rsidR="21887CE3" w:rsidRDefault="21887CE3" w:rsidP="00963199">
      <w:pPr>
        <w:pStyle w:val="aff7"/>
        <w:numPr>
          <w:ilvl w:val="1"/>
          <w:numId w:val="25"/>
        </w:numPr>
        <w:tabs>
          <w:tab w:val="left" w:pos="993"/>
        </w:tabs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>Шаги сценария</w:t>
      </w:r>
    </w:p>
    <w:p w14:paraId="473D32BF" w14:textId="2BB75DBE" w:rsidR="21887CE3" w:rsidRDefault="21887CE3" w:rsidP="0092627D">
      <w:pPr>
        <w:pStyle w:val="aff7"/>
        <w:numPr>
          <w:ilvl w:val="2"/>
          <w:numId w:val="25"/>
        </w:numPr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>Запускаем приложение.</w:t>
      </w:r>
    </w:p>
    <w:p w14:paraId="697500F4" w14:textId="02663809" w:rsidR="21887CE3" w:rsidRDefault="21887CE3" w:rsidP="0092627D">
      <w:pPr>
        <w:pStyle w:val="aff7"/>
        <w:numPr>
          <w:ilvl w:val="2"/>
          <w:numId w:val="25"/>
        </w:numPr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 xml:space="preserve">Переходим к игровому режиму </w:t>
      </w:r>
      <w:proofErr w:type="spellStart"/>
      <w:r w:rsidRPr="21887CE3">
        <w:rPr>
          <w:color w:val="000000" w:themeColor="text1"/>
        </w:rPr>
        <w:t>Drum</w:t>
      </w:r>
      <w:proofErr w:type="spellEnd"/>
      <w:r w:rsidRPr="21887CE3">
        <w:rPr>
          <w:color w:val="000000" w:themeColor="text1"/>
        </w:rPr>
        <w:t xml:space="preserve"> </w:t>
      </w:r>
      <w:proofErr w:type="spellStart"/>
      <w:r w:rsidRPr="21887CE3">
        <w:rPr>
          <w:color w:val="000000" w:themeColor="text1"/>
        </w:rPr>
        <w:t>Room</w:t>
      </w:r>
      <w:proofErr w:type="spellEnd"/>
      <w:r w:rsidRPr="21887CE3">
        <w:rPr>
          <w:color w:val="000000" w:themeColor="text1"/>
        </w:rPr>
        <w:t>.</w:t>
      </w:r>
    </w:p>
    <w:p w14:paraId="5378CA6D" w14:textId="074FB10C" w:rsidR="21887CE3" w:rsidRDefault="21887CE3" w:rsidP="0092627D">
      <w:pPr>
        <w:pStyle w:val="aff7"/>
        <w:numPr>
          <w:ilvl w:val="2"/>
          <w:numId w:val="25"/>
        </w:numPr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>Вводим различные данные в поле выбора ставки.</w:t>
      </w:r>
    </w:p>
    <w:p w14:paraId="66DFB652" w14:textId="60CC1AA5" w:rsidR="21887CE3" w:rsidRDefault="21887CE3" w:rsidP="0092627D">
      <w:pPr>
        <w:pStyle w:val="aff7"/>
        <w:numPr>
          <w:ilvl w:val="2"/>
          <w:numId w:val="25"/>
        </w:numPr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 xml:space="preserve">Жмем кнопку </w:t>
      </w:r>
      <w:proofErr w:type="spellStart"/>
      <w:r w:rsidRPr="21887CE3">
        <w:rPr>
          <w:color w:val="000000" w:themeColor="text1"/>
        </w:rPr>
        <w:t>Enter</w:t>
      </w:r>
      <w:proofErr w:type="spellEnd"/>
      <w:r w:rsidRPr="21887CE3">
        <w:rPr>
          <w:color w:val="000000" w:themeColor="text1"/>
        </w:rPr>
        <w:t>.</w:t>
      </w:r>
    </w:p>
    <w:p w14:paraId="63AB9126" w14:textId="29961143" w:rsidR="21887CE3" w:rsidRDefault="21887CE3" w:rsidP="00963199">
      <w:pPr>
        <w:pStyle w:val="aff7"/>
        <w:numPr>
          <w:ilvl w:val="1"/>
          <w:numId w:val="25"/>
        </w:numPr>
        <w:tabs>
          <w:tab w:val="left" w:pos="993"/>
        </w:tabs>
        <w:spacing w:line="360" w:lineRule="auto"/>
        <w:jc w:val="both"/>
        <w:rPr>
          <w:color w:val="000000" w:themeColor="text1"/>
        </w:rPr>
      </w:pPr>
      <w:r w:rsidRPr="21887CE3">
        <w:rPr>
          <w:color w:val="000000" w:themeColor="text1"/>
        </w:rPr>
        <w:t>Постусловия</w:t>
      </w:r>
    </w:p>
    <w:p w14:paraId="4D3E306E" w14:textId="28ABD1B3" w:rsidR="21887CE3" w:rsidRDefault="2DE69B1E" w:rsidP="00CE6C44">
      <w:pPr>
        <w:pStyle w:val="aff7"/>
        <w:numPr>
          <w:ilvl w:val="2"/>
          <w:numId w:val="25"/>
        </w:numPr>
        <w:spacing w:line="360" w:lineRule="auto"/>
        <w:ind w:left="709" w:firstLine="11"/>
        <w:jc w:val="both"/>
        <w:rPr>
          <w:color w:val="000000" w:themeColor="text1"/>
        </w:rPr>
      </w:pPr>
      <w:r w:rsidRPr="2DE69B1E">
        <w:rPr>
          <w:color w:val="000000" w:themeColor="text1"/>
        </w:rPr>
        <w:t>После выполнения п. 25.5.4 регистрируем поведение приложения. Удачно — сообщение-уведомление об успешно совершенной ставке. Неудачно — сгенерирована ошибка ввода некорректных данных.</w:t>
      </w:r>
    </w:p>
    <w:p w14:paraId="772BA735" w14:textId="470480E8" w:rsidR="2DE69B1E" w:rsidRDefault="2DE69B1E" w:rsidP="001E26F2">
      <w:pPr>
        <w:pStyle w:val="aff7"/>
        <w:numPr>
          <w:ilvl w:val="0"/>
          <w:numId w:val="25"/>
        </w:numPr>
        <w:tabs>
          <w:tab w:val="left" w:pos="284"/>
          <w:tab w:val="left" w:pos="426"/>
        </w:tabs>
        <w:spacing w:line="360" w:lineRule="auto"/>
        <w:ind w:left="142" w:hanging="131"/>
        <w:jc w:val="both"/>
        <w:rPr>
          <w:color w:val="000000" w:themeColor="text1"/>
        </w:rPr>
      </w:pPr>
      <w:r w:rsidRPr="2DE69B1E">
        <w:rPr>
          <w:color w:val="000000" w:themeColor="text1"/>
        </w:rPr>
        <w:t xml:space="preserve">Тестовый сценарий </w:t>
      </w:r>
      <w:proofErr w:type="spellStart"/>
      <w:r w:rsidRPr="2DE69B1E">
        <w:rPr>
          <w:color w:val="000000" w:themeColor="text1"/>
        </w:rPr>
        <w:t>testIsValidGUIBuild</w:t>
      </w:r>
      <w:proofErr w:type="spellEnd"/>
    </w:p>
    <w:p w14:paraId="7D2588FF" w14:textId="0D48A20B" w:rsidR="2DE69B1E" w:rsidRDefault="2DE69B1E" w:rsidP="001E26F2">
      <w:pPr>
        <w:pStyle w:val="aff7"/>
        <w:numPr>
          <w:ilvl w:val="1"/>
          <w:numId w:val="25"/>
        </w:numPr>
        <w:tabs>
          <w:tab w:val="left" w:pos="993"/>
        </w:tabs>
        <w:spacing w:line="360" w:lineRule="auto"/>
        <w:jc w:val="both"/>
        <w:rPr>
          <w:color w:val="000000" w:themeColor="text1"/>
        </w:rPr>
      </w:pPr>
      <w:r w:rsidRPr="2DE69B1E">
        <w:rPr>
          <w:color w:val="000000" w:themeColor="text1"/>
        </w:rPr>
        <w:t>Дескриптор теста</w:t>
      </w:r>
    </w:p>
    <w:p w14:paraId="5863D149" w14:textId="1FF2313E" w:rsidR="2DE69B1E" w:rsidRDefault="2DE69B1E" w:rsidP="001E26F2">
      <w:pPr>
        <w:spacing w:line="360" w:lineRule="auto"/>
        <w:ind w:left="426" w:firstLine="567"/>
        <w:jc w:val="both"/>
      </w:pPr>
      <w:r w:rsidRPr="2DE69B1E">
        <w:rPr>
          <w:color w:val="000000" w:themeColor="text1"/>
        </w:rPr>
        <w:t>GUI–1001.</w:t>
      </w:r>
    </w:p>
    <w:p w14:paraId="3BDFD869" w14:textId="3389C005" w:rsidR="2DE69B1E" w:rsidRDefault="2DE69B1E" w:rsidP="001E26F2">
      <w:pPr>
        <w:pStyle w:val="aff7"/>
        <w:numPr>
          <w:ilvl w:val="1"/>
          <w:numId w:val="25"/>
        </w:numPr>
        <w:tabs>
          <w:tab w:val="left" w:pos="993"/>
        </w:tabs>
        <w:spacing w:line="360" w:lineRule="auto"/>
        <w:ind w:left="709" w:hanging="349"/>
        <w:jc w:val="both"/>
        <w:rPr>
          <w:color w:val="000000" w:themeColor="text1"/>
        </w:rPr>
      </w:pPr>
      <w:r w:rsidRPr="2DE69B1E">
        <w:rPr>
          <w:color w:val="000000" w:themeColor="text1"/>
        </w:rPr>
        <w:t>Описание теста</w:t>
      </w:r>
    </w:p>
    <w:p w14:paraId="2D8C91D7" w14:textId="51F3773D" w:rsidR="2DE69B1E" w:rsidRDefault="2DE69B1E" w:rsidP="001E26F2">
      <w:pPr>
        <w:spacing w:line="360" w:lineRule="auto"/>
        <w:ind w:left="426" w:firstLine="567"/>
        <w:jc w:val="both"/>
      </w:pPr>
      <w:r w:rsidRPr="2DE69B1E">
        <w:rPr>
          <w:color w:val="000000" w:themeColor="text1"/>
        </w:rPr>
        <w:t>Тест нацелен проверить работоспособность всех составляющих пользовательского графического интерфейса.</w:t>
      </w:r>
    </w:p>
    <w:p w14:paraId="0B74DC8B" w14:textId="1C4DD7F2" w:rsidR="2DE69B1E" w:rsidRDefault="2DE69B1E" w:rsidP="001E26F2">
      <w:pPr>
        <w:pStyle w:val="aff7"/>
        <w:numPr>
          <w:ilvl w:val="1"/>
          <w:numId w:val="25"/>
        </w:numPr>
        <w:tabs>
          <w:tab w:val="left" w:pos="993"/>
        </w:tabs>
        <w:spacing w:line="360" w:lineRule="auto"/>
        <w:jc w:val="both"/>
        <w:rPr>
          <w:color w:val="000000" w:themeColor="text1"/>
        </w:rPr>
      </w:pPr>
      <w:r w:rsidRPr="2DE69B1E">
        <w:rPr>
          <w:color w:val="000000" w:themeColor="text1"/>
        </w:rPr>
        <w:t>Тестируемый модуль</w:t>
      </w:r>
    </w:p>
    <w:p w14:paraId="0D10467D" w14:textId="5A657821" w:rsidR="2DE69B1E" w:rsidRDefault="2DE69B1E" w:rsidP="001E26F2">
      <w:pPr>
        <w:pStyle w:val="aff7"/>
        <w:numPr>
          <w:ilvl w:val="2"/>
          <w:numId w:val="25"/>
        </w:numPr>
        <w:spacing w:line="360" w:lineRule="auto"/>
        <w:ind w:left="709" w:firstLine="11"/>
        <w:jc w:val="both"/>
        <w:rPr>
          <w:color w:val="000000" w:themeColor="text1"/>
        </w:rPr>
      </w:pPr>
      <w:proofErr w:type="spellStart"/>
      <w:r w:rsidRPr="2DE69B1E">
        <w:rPr>
          <w:color w:val="000000" w:themeColor="text1"/>
        </w:rPr>
        <w:t>BetRoomController</w:t>
      </w:r>
      <w:proofErr w:type="spellEnd"/>
      <w:r w:rsidRPr="2DE69B1E">
        <w:rPr>
          <w:color w:val="000000" w:themeColor="text1"/>
        </w:rPr>
        <w:t xml:space="preserve"> </w:t>
      </w:r>
      <w:r w:rsidR="001E26F2">
        <w:rPr>
          <w:color w:val="000000" w:themeColor="text1"/>
        </w:rPr>
        <w:t>—</w:t>
      </w:r>
      <w:r w:rsidRPr="2DE69B1E">
        <w:rPr>
          <w:color w:val="000000" w:themeColor="text1"/>
        </w:rPr>
        <w:t xml:space="preserve"> модуль, отвечающий построение графического пользовательского интерфейса – комната ставок.</w:t>
      </w:r>
    </w:p>
    <w:p w14:paraId="660EEAEF" w14:textId="10849B72" w:rsidR="2DE69B1E" w:rsidRDefault="2DE69B1E" w:rsidP="001E26F2">
      <w:pPr>
        <w:pStyle w:val="aff7"/>
        <w:numPr>
          <w:ilvl w:val="2"/>
          <w:numId w:val="25"/>
        </w:numPr>
        <w:spacing w:line="360" w:lineRule="auto"/>
        <w:ind w:left="709" w:firstLine="11"/>
        <w:jc w:val="both"/>
        <w:rPr>
          <w:color w:val="000000" w:themeColor="text1"/>
        </w:rPr>
      </w:pPr>
      <w:proofErr w:type="spellStart"/>
      <w:r w:rsidRPr="2DE69B1E">
        <w:rPr>
          <w:color w:val="000000" w:themeColor="text1"/>
        </w:rPr>
        <w:t>Controller</w:t>
      </w:r>
      <w:proofErr w:type="spellEnd"/>
      <w:r w:rsidRPr="2DE69B1E">
        <w:rPr>
          <w:color w:val="000000" w:themeColor="text1"/>
        </w:rPr>
        <w:t xml:space="preserve"> </w:t>
      </w:r>
      <w:r w:rsidR="001E26F2">
        <w:rPr>
          <w:color w:val="000000" w:themeColor="text1"/>
        </w:rPr>
        <w:t>—</w:t>
      </w:r>
      <w:r w:rsidRPr="2DE69B1E">
        <w:rPr>
          <w:color w:val="000000" w:themeColor="text1"/>
        </w:rPr>
        <w:t xml:space="preserve"> модуль, отвечающий построение графического пользовательского интерфейса </w:t>
      </w:r>
      <w:r w:rsidR="001E26F2">
        <w:rPr>
          <w:color w:val="000000" w:themeColor="text1"/>
        </w:rPr>
        <w:t>—</w:t>
      </w:r>
      <w:r w:rsidRPr="2DE69B1E">
        <w:rPr>
          <w:color w:val="000000" w:themeColor="text1"/>
        </w:rPr>
        <w:t xml:space="preserve"> взаимодействие.</w:t>
      </w:r>
    </w:p>
    <w:p w14:paraId="48C29CB9" w14:textId="6F485BA6" w:rsidR="2DE69B1E" w:rsidRDefault="2DE69B1E" w:rsidP="001E26F2">
      <w:pPr>
        <w:pStyle w:val="aff7"/>
        <w:numPr>
          <w:ilvl w:val="2"/>
          <w:numId w:val="25"/>
        </w:numPr>
        <w:spacing w:line="360" w:lineRule="auto"/>
        <w:ind w:left="709" w:firstLine="11"/>
        <w:jc w:val="both"/>
        <w:rPr>
          <w:color w:val="000000" w:themeColor="text1"/>
        </w:rPr>
      </w:pPr>
      <w:proofErr w:type="spellStart"/>
      <w:r w:rsidRPr="2DE69B1E">
        <w:rPr>
          <w:color w:val="000000" w:themeColor="text1"/>
        </w:rPr>
        <w:t>DrumController</w:t>
      </w:r>
      <w:proofErr w:type="spellEnd"/>
      <w:r w:rsidRPr="2DE69B1E">
        <w:rPr>
          <w:color w:val="000000" w:themeColor="text1"/>
        </w:rPr>
        <w:t xml:space="preserve"> </w:t>
      </w:r>
      <w:r w:rsidR="001E26F2">
        <w:rPr>
          <w:color w:val="000000" w:themeColor="text1"/>
        </w:rPr>
        <w:t>—</w:t>
      </w:r>
      <w:r w:rsidRPr="2DE69B1E">
        <w:rPr>
          <w:color w:val="000000" w:themeColor="text1"/>
        </w:rPr>
        <w:t xml:space="preserve"> модуль, отвечающий построение графического пользовательского интерфейса, </w:t>
      </w:r>
      <w:r w:rsidR="001E26F2">
        <w:rPr>
          <w:color w:val="000000" w:themeColor="text1"/>
        </w:rPr>
        <w:t>—</w:t>
      </w:r>
      <w:r w:rsidRPr="2DE69B1E">
        <w:rPr>
          <w:color w:val="000000" w:themeColor="text1"/>
        </w:rPr>
        <w:t xml:space="preserve"> взаимодействие</w:t>
      </w:r>
      <w:r w:rsidR="001E26F2">
        <w:rPr>
          <w:color w:val="000000" w:themeColor="text1"/>
        </w:rPr>
        <w:t xml:space="preserve"> </w:t>
      </w:r>
      <w:r w:rsidRPr="2DE69B1E">
        <w:rPr>
          <w:color w:val="000000" w:themeColor="text1"/>
        </w:rPr>
        <w:t xml:space="preserve">(комната режима </w:t>
      </w:r>
      <w:proofErr w:type="spellStart"/>
      <w:r w:rsidRPr="2DE69B1E">
        <w:rPr>
          <w:color w:val="000000" w:themeColor="text1"/>
        </w:rPr>
        <w:t>Drum</w:t>
      </w:r>
      <w:proofErr w:type="spellEnd"/>
      <w:r w:rsidRPr="2DE69B1E">
        <w:rPr>
          <w:color w:val="000000" w:themeColor="text1"/>
        </w:rPr>
        <w:t>).</w:t>
      </w:r>
    </w:p>
    <w:p w14:paraId="3DDB7913" w14:textId="3C733397" w:rsidR="2DE69B1E" w:rsidRDefault="2DE69B1E" w:rsidP="00827B4A">
      <w:pPr>
        <w:pStyle w:val="aff7"/>
        <w:numPr>
          <w:ilvl w:val="2"/>
          <w:numId w:val="25"/>
        </w:numPr>
        <w:spacing w:line="360" w:lineRule="auto"/>
        <w:ind w:left="709" w:firstLine="11"/>
        <w:jc w:val="both"/>
        <w:rPr>
          <w:color w:val="000000" w:themeColor="text1"/>
        </w:rPr>
      </w:pPr>
      <w:proofErr w:type="spellStart"/>
      <w:r w:rsidRPr="2DE69B1E">
        <w:rPr>
          <w:color w:val="000000" w:themeColor="text1"/>
        </w:rPr>
        <w:lastRenderedPageBreak/>
        <w:t>EditingDataController</w:t>
      </w:r>
      <w:proofErr w:type="spellEnd"/>
      <w:r w:rsidRPr="2DE69B1E">
        <w:rPr>
          <w:color w:val="000000" w:themeColor="text1"/>
        </w:rPr>
        <w:t xml:space="preserve"> </w:t>
      </w:r>
      <w:r w:rsidR="001E26F2">
        <w:rPr>
          <w:color w:val="000000" w:themeColor="text1"/>
        </w:rPr>
        <w:t>—</w:t>
      </w:r>
      <w:r w:rsidRPr="2DE69B1E">
        <w:rPr>
          <w:color w:val="000000" w:themeColor="text1"/>
        </w:rPr>
        <w:t xml:space="preserve"> модуль, отвечающий построение графического пользовательского интерфейса </w:t>
      </w:r>
      <w:r w:rsidR="00827B4A">
        <w:rPr>
          <w:color w:val="000000" w:themeColor="text1"/>
        </w:rPr>
        <w:t>—</w:t>
      </w:r>
      <w:r w:rsidRPr="2DE69B1E">
        <w:rPr>
          <w:color w:val="000000" w:themeColor="text1"/>
        </w:rPr>
        <w:t xml:space="preserve"> модификация пользовательских данных.</w:t>
      </w:r>
    </w:p>
    <w:p w14:paraId="7A1A1367" w14:textId="256E5834" w:rsidR="2DE69B1E" w:rsidRDefault="2DE69B1E" w:rsidP="2DE69B1E">
      <w:pPr>
        <w:pStyle w:val="aff7"/>
        <w:numPr>
          <w:ilvl w:val="2"/>
          <w:numId w:val="25"/>
        </w:numPr>
        <w:spacing w:line="360" w:lineRule="auto"/>
        <w:jc w:val="both"/>
        <w:rPr>
          <w:color w:val="000000" w:themeColor="text1"/>
        </w:rPr>
      </w:pPr>
      <w:proofErr w:type="spellStart"/>
      <w:r w:rsidRPr="2DE69B1E">
        <w:rPr>
          <w:color w:val="000000" w:themeColor="text1"/>
        </w:rPr>
        <w:t>ErrorNum</w:t>
      </w:r>
      <w:proofErr w:type="spellEnd"/>
      <w:r w:rsidRPr="2DE69B1E">
        <w:rPr>
          <w:color w:val="000000" w:themeColor="text1"/>
        </w:rPr>
        <w:t xml:space="preserve"> </w:t>
      </w:r>
      <w:r w:rsidR="001E26F2">
        <w:rPr>
          <w:color w:val="000000" w:themeColor="text1"/>
        </w:rPr>
        <w:t>—</w:t>
      </w:r>
      <w:r w:rsidRPr="2DE69B1E">
        <w:rPr>
          <w:color w:val="000000" w:themeColor="text1"/>
        </w:rPr>
        <w:t xml:space="preserve"> модуль, отвечающий построение графического пользовательского интерфейса </w:t>
      </w:r>
      <w:r w:rsidR="001E26F2">
        <w:rPr>
          <w:color w:val="000000" w:themeColor="text1"/>
        </w:rPr>
        <w:t>—</w:t>
      </w:r>
      <w:r w:rsidRPr="2DE69B1E">
        <w:rPr>
          <w:color w:val="000000" w:themeColor="text1"/>
        </w:rPr>
        <w:t xml:space="preserve"> вывод ошибок.</w:t>
      </w:r>
    </w:p>
    <w:p w14:paraId="0211C040" w14:textId="28A0583C" w:rsidR="2DE69B1E" w:rsidRDefault="2DE69B1E" w:rsidP="00AD43E2">
      <w:pPr>
        <w:pStyle w:val="aff7"/>
        <w:numPr>
          <w:ilvl w:val="2"/>
          <w:numId w:val="25"/>
        </w:numPr>
        <w:spacing w:line="360" w:lineRule="auto"/>
        <w:ind w:left="709" w:firstLine="11"/>
        <w:jc w:val="both"/>
        <w:rPr>
          <w:color w:val="000000" w:themeColor="text1"/>
        </w:rPr>
      </w:pPr>
      <w:proofErr w:type="spellStart"/>
      <w:r w:rsidRPr="2DE69B1E">
        <w:rPr>
          <w:color w:val="000000" w:themeColor="text1"/>
        </w:rPr>
        <w:t>MessageWinSlotMacnines</w:t>
      </w:r>
      <w:proofErr w:type="spellEnd"/>
      <w:r w:rsidRPr="2DE69B1E">
        <w:rPr>
          <w:color w:val="000000" w:themeColor="text1"/>
        </w:rPr>
        <w:t xml:space="preserve"> </w:t>
      </w:r>
      <w:r w:rsidR="001E26F2">
        <w:rPr>
          <w:color w:val="000000" w:themeColor="text1"/>
        </w:rPr>
        <w:t>—</w:t>
      </w:r>
      <w:r w:rsidRPr="2DE69B1E">
        <w:rPr>
          <w:color w:val="000000" w:themeColor="text1"/>
        </w:rPr>
        <w:t xml:space="preserve"> модуль, отвечающий построение графического пользовательского интерфейса </w:t>
      </w:r>
      <w:r w:rsidR="00FF5146">
        <w:rPr>
          <w:color w:val="000000" w:themeColor="text1"/>
        </w:rPr>
        <w:t>—</w:t>
      </w:r>
      <w:r w:rsidRPr="2DE69B1E">
        <w:rPr>
          <w:color w:val="000000" w:themeColor="text1"/>
        </w:rPr>
        <w:t xml:space="preserve"> вывод сообщений о победных ставках режима </w:t>
      </w:r>
      <w:proofErr w:type="spellStart"/>
      <w:r w:rsidRPr="2DE69B1E">
        <w:rPr>
          <w:color w:val="000000" w:themeColor="text1"/>
        </w:rPr>
        <w:t>SlotMachine</w:t>
      </w:r>
      <w:proofErr w:type="spellEnd"/>
      <w:r w:rsidRPr="2DE69B1E">
        <w:rPr>
          <w:color w:val="000000" w:themeColor="text1"/>
        </w:rPr>
        <w:t>.</w:t>
      </w:r>
    </w:p>
    <w:p w14:paraId="44C43756" w14:textId="39988F05" w:rsidR="2DE69B1E" w:rsidRDefault="2DE69B1E" w:rsidP="006E3162">
      <w:pPr>
        <w:pStyle w:val="aff7"/>
        <w:numPr>
          <w:ilvl w:val="2"/>
          <w:numId w:val="25"/>
        </w:numPr>
        <w:spacing w:line="360" w:lineRule="auto"/>
        <w:ind w:left="709" w:firstLine="11"/>
        <w:jc w:val="both"/>
        <w:rPr>
          <w:color w:val="000000" w:themeColor="text1"/>
        </w:rPr>
      </w:pPr>
      <w:proofErr w:type="spellStart"/>
      <w:r w:rsidRPr="2DE69B1E">
        <w:rPr>
          <w:color w:val="000000" w:themeColor="text1"/>
        </w:rPr>
        <w:t>MLose</w:t>
      </w:r>
      <w:proofErr w:type="spellEnd"/>
      <w:r w:rsidRPr="2DE69B1E">
        <w:rPr>
          <w:color w:val="000000" w:themeColor="text1"/>
        </w:rPr>
        <w:t xml:space="preserve"> </w:t>
      </w:r>
      <w:r w:rsidR="001E26F2">
        <w:rPr>
          <w:color w:val="000000" w:themeColor="text1"/>
        </w:rPr>
        <w:t>—</w:t>
      </w:r>
      <w:r w:rsidRPr="2DE69B1E">
        <w:rPr>
          <w:color w:val="000000" w:themeColor="text1"/>
        </w:rPr>
        <w:t xml:space="preserve"> модуль, отвечающий построение графического пользовательского интерфейса </w:t>
      </w:r>
      <w:r w:rsidR="001E26F2">
        <w:rPr>
          <w:color w:val="000000" w:themeColor="text1"/>
        </w:rPr>
        <w:t>—</w:t>
      </w:r>
      <w:r w:rsidRPr="2DE69B1E">
        <w:rPr>
          <w:color w:val="000000" w:themeColor="text1"/>
        </w:rPr>
        <w:t xml:space="preserve"> вывод сообщений о поражении.</w:t>
      </w:r>
    </w:p>
    <w:p w14:paraId="7565F1DA" w14:textId="77E75ADB" w:rsidR="2DE69B1E" w:rsidRDefault="2DE69B1E" w:rsidP="006E3162">
      <w:pPr>
        <w:pStyle w:val="aff7"/>
        <w:numPr>
          <w:ilvl w:val="2"/>
          <w:numId w:val="25"/>
        </w:numPr>
        <w:spacing w:line="360" w:lineRule="auto"/>
        <w:ind w:left="709" w:firstLine="11"/>
        <w:jc w:val="both"/>
        <w:rPr>
          <w:color w:val="000000" w:themeColor="text1"/>
        </w:rPr>
      </w:pPr>
      <w:proofErr w:type="spellStart"/>
      <w:r w:rsidRPr="2DE69B1E">
        <w:rPr>
          <w:color w:val="000000" w:themeColor="text1"/>
        </w:rPr>
        <w:t>NotBalance</w:t>
      </w:r>
      <w:proofErr w:type="spellEnd"/>
      <w:r w:rsidRPr="2DE69B1E">
        <w:rPr>
          <w:color w:val="000000" w:themeColor="text1"/>
        </w:rPr>
        <w:t xml:space="preserve"> </w:t>
      </w:r>
      <w:r w:rsidR="001E26F2">
        <w:rPr>
          <w:color w:val="000000" w:themeColor="text1"/>
        </w:rPr>
        <w:t>—</w:t>
      </w:r>
      <w:r w:rsidRPr="2DE69B1E">
        <w:rPr>
          <w:color w:val="000000" w:themeColor="text1"/>
        </w:rPr>
        <w:t xml:space="preserve"> модуль, отвечающий построение графического пользовательского интерф</w:t>
      </w:r>
      <w:r w:rsidR="00AD43E2">
        <w:rPr>
          <w:color w:val="000000" w:themeColor="text1"/>
        </w:rPr>
        <w:t>е</w:t>
      </w:r>
      <w:r w:rsidRPr="2DE69B1E">
        <w:rPr>
          <w:color w:val="000000" w:themeColor="text1"/>
        </w:rPr>
        <w:t>йса – вывод сообщений об отсутствии баланса.</w:t>
      </w:r>
    </w:p>
    <w:p w14:paraId="09995759" w14:textId="3B2DF2EC" w:rsidR="2DE69B1E" w:rsidRDefault="2DE69B1E" w:rsidP="00AD43E2">
      <w:pPr>
        <w:pStyle w:val="aff7"/>
        <w:numPr>
          <w:ilvl w:val="2"/>
          <w:numId w:val="25"/>
        </w:numPr>
        <w:spacing w:line="360" w:lineRule="auto"/>
        <w:ind w:left="709" w:firstLine="11"/>
        <w:jc w:val="both"/>
        <w:rPr>
          <w:color w:val="000000" w:themeColor="text1"/>
        </w:rPr>
      </w:pPr>
      <w:proofErr w:type="spellStart"/>
      <w:r w:rsidRPr="2DE69B1E">
        <w:rPr>
          <w:color w:val="000000" w:themeColor="text1"/>
        </w:rPr>
        <w:t>PaymentDataController</w:t>
      </w:r>
      <w:proofErr w:type="spellEnd"/>
      <w:r w:rsidRPr="2DE69B1E">
        <w:rPr>
          <w:color w:val="000000" w:themeColor="text1"/>
        </w:rPr>
        <w:t xml:space="preserve"> </w:t>
      </w:r>
      <w:r w:rsidR="001E26F2">
        <w:rPr>
          <w:color w:val="000000" w:themeColor="text1"/>
        </w:rPr>
        <w:t>—</w:t>
      </w:r>
      <w:r w:rsidRPr="2DE69B1E">
        <w:rPr>
          <w:color w:val="000000" w:themeColor="text1"/>
        </w:rPr>
        <w:t xml:space="preserve"> модуль, отвечающий построение графического пользовательского интерфейса – взаимодействие с платежными данными.</w:t>
      </w:r>
    </w:p>
    <w:p w14:paraId="380ED0B6" w14:textId="08527557" w:rsidR="2DE69B1E" w:rsidRDefault="2DE69B1E" w:rsidP="001E26F2">
      <w:pPr>
        <w:pStyle w:val="aff7"/>
        <w:numPr>
          <w:ilvl w:val="2"/>
          <w:numId w:val="25"/>
        </w:numPr>
        <w:tabs>
          <w:tab w:val="left" w:pos="1560"/>
        </w:tabs>
        <w:spacing w:line="360" w:lineRule="auto"/>
        <w:ind w:left="709" w:firstLine="11"/>
        <w:jc w:val="both"/>
        <w:rPr>
          <w:color w:val="000000" w:themeColor="text1"/>
        </w:rPr>
      </w:pPr>
      <w:proofErr w:type="spellStart"/>
      <w:r w:rsidRPr="2DE69B1E">
        <w:rPr>
          <w:color w:val="000000" w:themeColor="text1"/>
        </w:rPr>
        <w:t>PlusBalanceController</w:t>
      </w:r>
      <w:proofErr w:type="spellEnd"/>
      <w:r w:rsidRPr="2DE69B1E">
        <w:rPr>
          <w:color w:val="000000" w:themeColor="text1"/>
        </w:rPr>
        <w:t xml:space="preserve"> </w:t>
      </w:r>
      <w:r w:rsidR="001E26F2">
        <w:rPr>
          <w:color w:val="000000" w:themeColor="text1"/>
        </w:rPr>
        <w:t>—</w:t>
      </w:r>
      <w:r w:rsidRPr="2DE69B1E">
        <w:rPr>
          <w:color w:val="000000" w:themeColor="text1"/>
        </w:rPr>
        <w:t xml:space="preserve"> модуль, отвечающий построение графического пользовательского интерфейса </w:t>
      </w:r>
      <w:r w:rsidR="001E26F2">
        <w:rPr>
          <w:color w:val="000000" w:themeColor="text1"/>
        </w:rPr>
        <w:t>—</w:t>
      </w:r>
      <w:r w:rsidRPr="2DE69B1E">
        <w:rPr>
          <w:color w:val="000000" w:themeColor="text1"/>
        </w:rPr>
        <w:t xml:space="preserve"> пополнение баланса.</w:t>
      </w:r>
    </w:p>
    <w:p w14:paraId="625ECE0E" w14:textId="04776EC4" w:rsidR="2DE69B1E" w:rsidRDefault="2DE69B1E" w:rsidP="001E26F2">
      <w:pPr>
        <w:pStyle w:val="aff7"/>
        <w:numPr>
          <w:ilvl w:val="2"/>
          <w:numId w:val="25"/>
        </w:numPr>
        <w:tabs>
          <w:tab w:val="left" w:pos="1560"/>
        </w:tabs>
        <w:spacing w:line="360" w:lineRule="auto"/>
        <w:ind w:left="709" w:firstLine="11"/>
        <w:jc w:val="both"/>
        <w:rPr>
          <w:color w:val="000000" w:themeColor="text1"/>
        </w:rPr>
      </w:pPr>
      <w:proofErr w:type="spellStart"/>
      <w:r w:rsidRPr="2DE69B1E">
        <w:rPr>
          <w:color w:val="000000" w:themeColor="text1"/>
        </w:rPr>
        <w:t>RegUserController</w:t>
      </w:r>
      <w:proofErr w:type="spellEnd"/>
      <w:r w:rsidRPr="2DE69B1E">
        <w:rPr>
          <w:color w:val="000000" w:themeColor="text1"/>
        </w:rPr>
        <w:t xml:space="preserve"> </w:t>
      </w:r>
      <w:r w:rsidR="001E26F2">
        <w:rPr>
          <w:color w:val="000000" w:themeColor="text1"/>
        </w:rPr>
        <w:t>—</w:t>
      </w:r>
      <w:r w:rsidRPr="2DE69B1E">
        <w:rPr>
          <w:color w:val="000000" w:themeColor="text1"/>
        </w:rPr>
        <w:t xml:space="preserve"> модуль, отвечающий построение графического пользовательского интерфейса </w:t>
      </w:r>
      <w:r w:rsidR="001E26F2">
        <w:rPr>
          <w:color w:val="000000" w:themeColor="text1"/>
        </w:rPr>
        <w:t>—</w:t>
      </w:r>
      <w:r w:rsidRPr="2DE69B1E">
        <w:rPr>
          <w:color w:val="000000" w:themeColor="text1"/>
        </w:rPr>
        <w:t xml:space="preserve"> регистрация пользователя.</w:t>
      </w:r>
    </w:p>
    <w:p w14:paraId="13CC714A" w14:textId="66A0F06D" w:rsidR="2DE69B1E" w:rsidRDefault="2DE69B1E" w:rsidP="001E26F2">
      <w:pPr>
        <w:pStyle w:val="aff7"/>
        <w:numPr>
          <w:ilvl w:val="2"/>
          <w:numId w:val="25"/>
        </w:numPr>
        <w:tabs>
          <w:tab w:val="left" w:pos="1560"/>
        </w:tabs>
        <w:spacing w:line="360" w:lineRule="auto"/>
        <w:ind w:left="709" w:firstLine="11"/>
        <w:jc w:val="both"/>
        <w:rPr>
          <w:color w:val="000000" w:themeColor="text1"/>
        </w:rPr>
      </w:pPr>
      <w:proofErr w:type="spellStart"/>
      <w:r w:rsidRPr="2DE69B1E">
        <w:rPr>
          <w:color w:val="000000" w:themeColor="text1"/>
        </w:rPr>
        <w:t>RRRoommControleer</w:t>
      </w:r>
      <w:proofErr w:type="spellEnd"/>
      <w:r w:rsidRPr="2DE69B1E">
        <w:rPr>
          <w:color w:val="000000" w:themeColor="text1"/>
        </w:rPr>
        <w:t xml:space="preserve"> </w:t>
      </w:r>
      <w:r w:rsidR="001E26F2">
        <w:rPr>
          <w:color w:val="000000" w:themeColor="text1"/>
        </w:rPr>
        <w:t>—</w:t>
      </w:r>
      <w:r w:rsidRPr="2DE69B1E">
        <w:rPr>
          <w:color w:val="000000" w:themeColor="text1"/>
        </w:rPr>
        <w:t xml:space="preserve"> модуль, отвечающий построение графического пользовательского интерфейса </w:t>
      </w:r>
      <w:r w:rsidR="001E26F2">
        <w:rPr>
          <w:color w:val="000000" w:themeColor="text1"/>
        </w:rPr>
        <w:t>—</w:t>
      </w:r>
      <w:r w:rsidRPr="2DE69B1E">
        <w:rPr>
          <w:color w:val="000000" w:themeColor="text1"/>
        </w:rPr>
        <w:t xml:space="preserve"> игровой режим русской рулетки.</w:t>
      </w:r>
    </w:p>
    <w:p w14:paraId="3026BE15" w14:textId="54473C96" w:rsidR="2DE69B1E" w:rsidRDefault="2DE69B1E" w:rsidP="001E26F2">
      <w:pPr>
        <w:pStyle w:val="aff7"/>
        <w:numPr>
          <w:ilvl w:val="2"/>
          <w:numId w:val="25"/>
        </w:numPr>
        <w:tabs>
          <w:tab w:val="left" w:pos="1560"/>
        </w:tabs>
        <w:spacing w:line="360" w:lineRule="auto"/>
        <w:ind w:left="709" w:firstLine="11"/>
        <w:jc w:val="both"/>
        <w:rPr>
          <w:color w:val="000000" w:themeColor="text1"/>
        </w:rPr>
      </w:pPr>
      <w:proofErr w:type="spellStart"/>
      <w:r w:rsidRPr="2DE69B1E">
        <w:rPr>
          <w:color w:val="000000" w:themeColor="text1"/>
        </w:rPr>
        <w:t>sampleUserAccountController</w:t>
      </w:r>
      <w:proofErr w:type="spellEnd"/>
      <w:r w:rsidRPr="2DE69B1E">
        <w:rPr>
          <w:color w:val="000000" w:themeColor="text1"/>
        </w:rPr>
        <w:t xml:space="preserve"> </w:t>
      </w:r>
      <w:r w:rsidR="001E26F2">
        <w:rPr>
          <w:color w:val="000000" w:themeColor="text1"/>
        </w:rPr>
        <w:t>—</w:t>
      </w:r>
      <w:r w:rsidRPr="2DE69B1E">
        <w:rPr>
          <w:color w:val="000000" w:themeColor="text1"/>
        </w:rPr>
        <w:t xml:space="preserve"> модуль, отвечающий построение графического пользовательского интерфейса </w:t>
      </w:r>
      <w:r w:rsidR="0072009E">
        <w:rPr>
          <w:color w:val="000000" w:themeColor="text1"/>
        </w:rPr>
        <w:t>—</w:t>
      </w:r>
      <w:r w:rsidRPr="2DE69B1E">
        <w:rPr>
          <w:color w:val="000000" w:themeColor="text1"/>
        </w:rPr>
        <w:t xml:space="preserve"> пример аккаунта пользователя.</w:t>
      </w:r>
    </w:p>
    <w:p w14:paraId="6FCF1DEE" w14:textId="7FCF2951" w:rsidR="2DE69B1E" w:rsidRDefault="2DE69B1E" w:rsidP="001E26F2">
      <w:pPr>
        <w:pStyle w:val="aff7"/>
        <w:numPr>
          <w:ilvl w:val="1"/>
          <w:numId w:val="25"/>
        </w:numPr>
        <w:tabs>
          <w:tab w:val="left" w:pos="993"/>
        </w:tabs>
        <w:spacing w:line="360" w:lineRule="auto"/>
        <w:jc w:val="both"/>
        <w:rPr>
          <w:color w:val="000000" w:themeColor="text1"/>
        </w:rPr>
      </w:pPr>
      <w:r w:rsidRPr="2DE69B1E">
        <w:rPr>
          <w:color w:val="000000" w:themeColor="text1"/>
        </w:rPr>
        <w:t>Тестируемые функции</w:t>
      </w:r>
    </w:p>
    <w:p w14:paraId="296C8B86" w14:textId="166E1AA8" w:rsidR="2DE69B1E" w:rsidRDefault="2DE69B1E" w:rsidP="2DE69B1E">
      <w:pPr>
        <w:pStyle w:val="aff7"/>
        <w:numPr>
          <w:ilvl w:val="2"/>
          <w:numId w:val="25"/>
        </w:numPr>
        <w:spacing w:line="360" w:lineRule="auto"/>
        <w:jc w:val="both"/>
        <w:rPr>
          <w:color w:val="000000" w:themeColor="text1"/>
        </w:rPr>
      </w:pPr>
      <w:r w:rsidRPr="2DE69B1E">
        <w:rPr>
          <w:color w:val="000000" w:themeColor="text1"/>
        </w:rPr>
        <w:t>Все функции тестируемых модулей.</w:t>
      </w:r>
    </w:p>
    <w:p w14:paraId="1AD0D7FC" w14:textId="77811CDF" w:rsidR="2DE69B1E" w:rsidRDefault="2DE69B1E" w:rsidP="001E26F2">
      <w:pPr>
        <w:pStyle w:val="aff7"/>
        <w:numPr>
          <w:ilvl w:val="1"/>
          <w:numId w:val="25"/>
        </w:numPr>
        <w:tabs>
          <w:tab w:val="left" w:pos="993"/>
        </w:tabs>
        <w:spacing w:line="360" w:lineRule="auto"/>
        <w:jc w:val="both"/>
        <w:rPr>
          <w:color w:val="000000" w:themeColor="text1"/>
        </w:rPr>
      </w:pPr>
      <w:r w:rsidRPr="2DE69B1E">
        <w:rPr>
          <w:color w:val="000000" w:themeColor="text1"/>
        </w:rPr>
        <w:t>Шаги сценария</w:t>
      </w:r>
    </w:p>
    <w:p w14:paraId="600CF563" w14:textId="104FE21D" w:rsidR="2DE69B1E" w:rsidRDefault="2DE69B1E" w:rsidP="2DE69B1E">
      <w:pPr>
        <w:pStyle w:val="aff7"/>
        <w:numPr>
          <w:ilvl w:val="2"/>
          <w:numId w:val="25"/>
        </w:numPr>
        <w:spacing w:line="360" w:lineRule="auto"/>
        <w:jc w:val="both"/>
        <w:rPr>
          <w:color w:val="000000" w:themeColor="text1"/>
        </w:rPr>
      </w:pPr>
      <w:r w:rsidRPr="2DE69B1E">
        <w:rPr>
          <w:color w:val="000000" w:themeColor="text1"/>
        </w:rPr>
        <w:t>Запускаем приложение.</w:t>
      </w:r>
    </w:p>
    <w:p w14:paraId="28D23862" w14:textId="46A618E1" w:rsidR="2DE69B1E" w:rsidRDefault="2DE69B1E" w:rsidP="001E26F2">
      <w:pPr>
        <w:pStyle w:val="aff7"/>
        <w:numPr>
          <w:ilvl w:val="2"/>
          <w:numId w:val="25"/>
        </w:numPr>
        <w:spacing w:line="360" w:lineRule="auto"/>
        <w:ind w:left="709" w:firstLine="11"/>
        <w:jc w:val="both"/>
        <w:rPr>
          <w:color w:val="000000" w:themeColor="text1"/>
        </w:rPr>
      </w:pPr>
      <w:r w:rsidRPr="2DE69B1E">
        <w:rPr>
          <w:color w:val="000000" w:themeColor="text1"/>
        </w:rPr>
        <w:t>Произвольно перемещаемся по различным окнам с произвольными нажатиями по клавишам.</w:t>
      </w:r>
    </w:p>
    <w:p w14:paraId="1ED50291" w14:textId="11AC6A61" w:rsidR="2DE69B1E" w:rsidRDefault="2DE69B1E" w:rsidP="2DE69B1E">
      <w:pPr>
        <w:pStyle w:val="aff7"/>
        <w:numPr>
          <w:ilvl w:val="2"/>
          <w:numId w:val="25"/>
        </w:numPr>
        <w:spacing w:line="360" w:lineRule="auto"/>
        <w:jc w:val="both"/>
        <w:rPr>
          <w:color w:val="000000" w:themeColor="text1"/>
        </w:rPr>
      </w:pPr>
      <w:r w:rsidRPr="2DE69B1E">
        <w:rPr>
          <w:color w:val="000000" w:themeColor="text1"/>
        </w:rPr>
        <w:t>Вводим различные данные в различные поля.</w:t>
      </w:r>
    </w:p>
    <w:p w14:paraId="344D9544" w14:textId="7EFB393C" w:rsidR="2DE69B1E" w:rsidRDefault="2DE69B1E" w:rsidP="2DE69B1E">
      <w:pPr>
        <w:pStyle w:val="aff7"/>
        <w:numPr>
          <w:ilvl w:val="2"/>
          <w:numId w:val="25"/>
        </w:numPr>
        <w:spacing w:line="360" w:lineRule="auto"/>
        <w:jc w:val="both"/>
        <w:rPr>
          <w:color w:val="000000" w:themeColor="text1"/>
        </w:rPr>
      </w:pPr>
      <w:r w:rsidRPr="2DE69B1E">
        <w:rPr>
          <w:color w:val="000000" w:themeColor="text1"/>
        </w:rPr>
        <w:t xml:space="preserve">Жмем кнопку </w:t>
      </w:r>
      <w:proofErr w:type="spellStart"/>
      <w:r w:rsidRPr="2DE69B1E">
        <w:rPr>
          <w:color w:val="000000" w:themeColor="text1"/>
        </w:rPr>
        <w:t>Enter</w:t>
      </w:r>
      <w:proofErr w:type="spellEnd"/>
      <w:r w:rsidRPr="2DE69B1E">
        <w:rPr>
          <w:color w:val="000000" w:themeColor="text1"/>
        </w:rPr>
        <w:t>.</w:t>
      </w:r>
    </w:p>
    <w:p w14:paraId="0612A050" w14:textId="01EAFB52" w:rsidR="2DE69B1E" w:rsidRDefault="2DE69B1E" w:rsidP="2DE69B1E">
      <w:pPr>
        <w:pStyle w:val="aff7"/>
        <w:numPr>
          <w:ilvl w:val="2"/>
          <w:numId w:val="25"/>
        </w:numPr>
        <w:spacing w:line="360" w:lineRule="auto"/>
        <w:jc w:val="both"/>
        <w:rPr>
          <w:color w:val="000000" w:themeColor="text1"/>
        </w:rPr>
      </w:pPr>
      <w:r w:rsidRPr="2DE69B1E">
        <w:rPr>
          <w:color w:val="000000" w:themeColor="text1"/>
        </w:rPr>
        <w:t>Завершаем работу приложения.</w:t>
      </w:r>
    </w:p>
    <w:p w14:paraId="0795BB8A" w14:textId="4DB1123D" w:rsidR="2DE69B1E" w:rsidRDefault="2DE69B1E" w:rsidP="001E26F2">
      <w:pPr>
        <w:pStyle w:val="aff7"/>
        <w:numPr>
          <w:ilvl w:val="1"/>
          <w:numId w:val="25"/>
        </w:numPr>
        <w:tabs>
          <w:tab w:val="left" w:pos="993"/>
        </w:tabs>
        <w:spacing w:line="360" w:lineRule="auto"/>
        <w:jc w:val="both"/>
        <w:rPr>
          <w:color w:val="000000" w:themeColor="text1"/>
        </w:rPr>
      </w:pPr>
      <w:r w:rsidRPr="2DE69B1E">
        <w:rPr>
          <w:color w:val="000000" w:themeColor="text1"/>
        </w:rPr>
        <w:t>Постусловия</w:t>
      </w:r>
    </w:p>
    <w:p w14:paraId="796F2DA7" w14:textId="41F5464E" w:rsidR="2DE69B1E" w:rsidRDefault="2DE69B1E" w:rsidP="001E26F2">
      <w:pPr>
        <w:pStyle w:val="aff7"/>
        <w:numPr>
          <w:ilvl w:val="2"/>
          <w:numId w:val="25"/>
        </w:numPr>
        <w:spacing w:line="360" w:lineRule="auto"/>
        <w:ind w:left="709" w:firstLine="11"/>
        <w:jc w:val="both"/>
        <w:rPr>
          <w:color w:val="000000" w:themeColor="text1"/>
        </w:rPr>
      </w:pPr>
      <w:r w:rsidRPr="2DE69B1E">
        <w:rPr>
          <w:color w:val="000000" w:themeColor="text1"/>
        </w:rPr>
        <w:t xml:space="preserve">На стадии выполнения п. 26.5.2 регистрируем поведение приложения. При неудачном завершении теста, зарегистрировать попытку тестирования. И перейти к пункту 26.5.1. Удачно </w:t>
      </w:r>
      <w:r w:rsidR="001E26F2">
        <w:rPr>
          <w:color w:val="000000" w:themeColor="text1"/>
        </w:rPr>
        <w:t>—</w:t>
      </w:r>
      <w:r w:rsidRPr="2DE69B1E">
        <w:rPr>
          <w:color w:val="000000" w:themeColor="text1"/>
        </w:rPr>
        <w:t xml:space="preserve"> сбои в работе приложения отсутствуют. Неудачно </w:t>
      </w:r>
      <w:r w:rsidR="001E26F2">
        <w:rPr>
          <w:color w:val="000000" w:themeColor="text1"/>
        </w:rPr>
        <w:t>—</w:t>
      </w:r>
      <w:r w:rsidRPr="2DE69B1E">
        <w:rPr>
          <w:color w:val="000000" w:themeColor="text1"/>
        </w:rPr>
        <w:t xml:space="preserve"> сгенерирована ошибка.</w:t>
      </w:r>
    </w:p>
    <w:p w14:paraId="654426BF" w14:textId="77777777" w:rsidR="000B4CE0" w:rsidRPr="00620E44" w:rsidRDefault="000B4CE0">
      <w:pPr>
        <w:pStyle w:val="13"/>
        <w:rPr>
          <w:rFonts w:ascii="Times New Roman" w:hAnsi="Times New Roman"/>
        </w:rPr>
      </w:pPr>
      <w:bookmarkStart w:id="20" w:name="_Toc531103513"/>
      <w:r w:rsidRPr="00620E44">
        <w:rPr>
          <w:rFonts w:ascii="Times New Roman" w:hAnsi="Times New Roman"/>
        </w:rPr>
        <w:lastRenderedPageBreak/>
        <w:t>Лист регистрации изменений</w:t>
      </w:r>
      <w:bookmarkEnd w:id="20"/>
    </w:p>
    <w:tbl>
      <w:tblPr>
        <w:tblW w:w="968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67"/>
        <w:gridCol w:w="852"/>
        <w:gridCol w:w="850"/>
        <w:gridCol w:w="992"/>
        <w:gridCol w:w="1276"/>
        <w:gridCol w:w="1134"/>
        <w:gridCol w:w="1085"/>
        <w:gridCol w:w="1340"/>
        <w:gridCol w:w="822"/>
        <w:gridCol w:w="770"/>
      </w:tblGrid>
      <w:tr w:rsidR="000B4CE0" w:rsidRPr="00620E44" w14:paraId="77C8AD57" w14:textId="77777777">
        <w:trPr>
          <w:cantSplit/>
          <w:jc w:val="center"/>
        </w:trPr>
        <w:tc>
          <w:tcPr>
            <w:tcW w:w="567" w:type="dxa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single" w:sz="6" w:space="0" w:color="000000"/>
            </w:tcBorders>
            <w:vAlign w:val="center"/>
          </w:tcPr>
          <w:p w14:paraId="446510E4" w14:textId="77777777" w:rsidR="000B4CE0" w:rsidRPr="00620E44" w:rsidRDefault="000B4CE0">
            <w:pPr>
              <w:ind w:left="-107" w:right="-108"/>
              <w:jc w:val="center"/>
              <w:rPr>
                <w:sz w:val="20"/>
                <w:szCs w:val="20"/>
                <w:lang w:eastAsia="en-US"/>
              </w:rPr>
            </w:pPr>
            <w:r w:rsidRPr="00620E44">
              <w:rPr>
                <w:sz w:val="20"/>
              </w:rPr>
              <w:t>Изм.</w:t>
            </w:r>
          </w:p>
        </w:tc>
        <w:tc>
          <w:tcPr>
            <w:tcW w:w="3970" w:type="dxa"/>
            <w:gridSpan w:val="4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10716E" w14:textId="77777777" w:rsidR="000B4CE0" w:rsidRPr="00620E44" w:rsidRDefault="000B4CE0">
            <w:pPr>
              <w:ind w:left="-107" w:right="-108"/>
              <w:jc w:val="center"/>
              <w:rPr>
                <w:sz w:val="20"/>
                <w:szCs w:val="20"/>
                <w:lang w:eastAsia="en-US"/>
              </w:rPr>
            </w:pPr>
            <w:r w:rsidRPr="00620E44">
              <w:rPr>
                <w:sz w:val="20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0E9DD00C" w14:textId="77777777" w:rsidR="000B4CE0" w:rsidRPr="00620E44" w:rsidRDefault="000B4CE0">
            <w:pPr>
              <w:ind w:left="-107" w:right="-107"/>
              <w:jc w:val="center"/>
              <w:rPr>
                <w:sz w:val="20"/>
                <w:szCs w:val="20"/>
                <w:lang w:eastAsia="en-US"/>
              </w:rPr>
            </w:pPr>
            <w:r w:rsidRPr="00620E44">
              <w:rPr>
                <w:sz w:val="20"/>
              </w:rPr>
              <w:t>Всего листов (стр.) в документе</w:t>
            </w:r>
          </w:p>
        </w:tc>
        <w:tc>
          <w:tcPr>
            <w:tcW w:w="1085" w:type="dxa"/>
            <w:vMerge w:val="restart"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7DF6F535" w14:textId="77777777" w:rsidR="000B4CE0" w:rsidRPr="00620E44" w:rsidRDefault="000B4CE0">
            <w:pPr>
              <w:ind w:left="-107" w:right="-107"/>
              <w:jc w:val="center"/>
              <w:rPr>
                <w:sz w:val="20"/>
                <w:szCs w:val="20"/>
                <w:lang w:eastAsia="en-US"/>
              </w:rPr>
            </w:pPr>
            <w:r w:rsidRPr="00620E44">
              <w:rPr>
                <w:sz w:val="20"/>
              </w:rPr>
              <w:t>№ документа</w:t>
            </w:r>
          </w:p>
        </w:tc>
        <w:tc>
          <w:tcPr>
            <w:tcW w:w="1340" w:type="dxa"/>
            <w:vMerge w:val="restart"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04CDA77A" w14:textId="77777777" w:rsidR="000B4CE0" w:rsidRPr="00620E44" w:rsidRDefault="000B4CE0">
            <w:pPr>
              <w:jc w:val="center"/>
              <w:rPr>
                <w:sz w:val="20"/>
                <w:szCs w:val="20"/>
                <w:lang w:eastAsia="en-US"/>
              </w:rPr>
            </w:pPr>
            <w:r w:rsidRPr="00620E44">
              <w:rPr>
                <w:sz w:val="20"/>
              </w:rPr>
              <w:t xml:space="preserve">Входящий </w:t>
            </w:r>
            <w:r w:rsidRPr="00620E44">
              <w:rPr>
                <w:sz w:val="20"/>
              </w:rPr>
              <w:br/>
              <w:t xml:space="preserve">№ </w:t>
            </w:r>
            <w:proofErr w:type="gramStart"/>
            <w:r w:rsidRPr="00620E44">
              <w:rPr>
                <w:sz w:val="20"/>
              </w:rPr>
              <w:t>сопроводи</w:t>
            </w:r>
            <w:r w:rsidR="00012D90" w:rsidRPr="00620E44">
              <w:rPr>
                <w:sz w:val="20"/>
              </w:rPr>
              <w:t>-</w:t>
            </w:r>
            <w:r w:rsidRPr="00620E44">
              <w:rPr>
                <w:sz w:val="20"/>
              </w:rPr>
              <w:t>тельного</w:t>
            </w:r>
            <w:proofErr w:type="gramEnd"/>
            <w:r w:rsidRPr="00620E44">
              <w:rPr>
                <w:sz w:val="20"/>
              </w:rPr>
              <w:t xml:space="preserve"> </w:t>
            </w:r>
          </w:p>
          <w:p w14:paraId="41515F70" w14:textId="77777777" w:rsidR="000B4CE0" w:rsidRPr="00620E44" w:rsidRDefault="000B4CE0">
            <w:pPr>
              <w:jc w:val="center"/>
              <w:rPr>
                <w:sz w:val="20"/>
                <w:szCs w:val="20"/>
                <w:lang w:eastAsia="en-US"/>
              </w:rPr>
            </w:pPr>
            <w:r w:rsidRPr="00620E44">
              <w:rPr>
                <w:sz w:val="20"/>
              </w:rPr>
              <w:t>документа</w:t>
            </w:r>
          </w:p>
        </w:tc>
        <w:tc>
          <w:tcPr>
            <w:tcW w:w="822" w:type="dxa"/>
            <w:vMerge w:val="restart"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137642FB" w14:textId="77777777" w:rsidR="000B4CE0" w:rsidRPr="00620E44" w:rsidRDefault="000B4CE0">
            <w:pPr>
              <w:tabs>
                <w:tab w:val="left" w:pos="120"/>
              </w:tabs>
              <w:jc w:val="center"/>
              <w:rPr>
                <w:sz w:val="20"/>
                <w:szCs w:val="20"/>
                <w:lang w:eastAsia="en-US"/>
              </w:rPr>
            </w:pPr>
            <w:proofErr w:type="gramStart"/>
            <w:r w:rsidRPr="00620E44">
              <w:rPr>
                <w:sz w:val="20"/>
              </w:rPr>
              <w:t>Под-</w:t>
            </w:r>
            <w:proofErr w:type="spellStart"/>
            <w:r w:rsidRPr="00620E44">
              <w:rPr>
                <w:sz w:val="20"/>
              </w:rPr>
              <w:t>пись</w:t>
            </w:r>
            <w:proofErr w:type="spellEnd"/>
            <w:proofErr w:type="gramEnd"/>
          </w:p>
        </w:tc>
        <w:tc>
          <w:tcPr>
            <w:tcW w:w="770" w:type="dxa"/>
            <w:vMerge w:val="restart"/>
            <w:tcBorders>
              <w:top w:val="single" w:sz="18" w:space="0" w:color="auto"/>
              <w:left w:val="single" w:sz="6" w:space="0" w:color="000000"/>
              <w:bottom w:val="nil"/>
              <w:right w:val="single" w:sz="18" w:space="0" w:color="auto"/>
            </w:tcBorders>
            <w:vAlign w:val="center"/>
          </w:tcPr>
          <w:p w14:paraId="0DA63C48" w14:textId="77777777" w:rsidR="000B4CE0" w:rsidRPr="00620E44" w:rsidRDefault="000B4CE0">
            <w:pPr>
              <w:jc w:val="center"/>
              <w:rPr>
                <w:sz w:val="20"/>
                <w:szCs w:val="20"/>
                <w:lang w:eastAsia="en-US"/>
              </w:rPr>
            </w:pPr>
            <w:r w:rsidRPr="00620E44">
              <w:rPr>
                <w:sz w:val="20"/>
              </w:rPr>
              <w:t>Дата</w:t>
            </w:r>
          </w:p>
        </w:tc>
      </w:tr>
      <w:tr w:rsidR="000B4CE0" w:rsidRPr="00620E44" w14:paraId="40F22A8B" w14:textId="77777777">
        <w:trPr>
          <w:cantSplit/>
          <w:jc w:val="center"/>
        </w:trPr>
        <w:tc>
          <w:tcPr>
            <w:tcW w:w="567" w:type="dxa"/>
            <w:vMerge/>
            <w:tcBorders>
              <w:top w:val="single" w:sz="18" w:space="0" w:color="auto"/>
              <w:left w:val="single" w:sz="18" w:space="0" w:color="auto"/>
              <w:bottom w:val="nil"/>
              <w:right w:val="single" w:sz="6" w:space="0" w:color="000000"/>
            </w:tcBorders>
            <w:vAlign w:val="center"/>
          </w:tcPr>
          <w:p w14:paraId="07459315" w14:textId="77777777" w:rsidR="000B4CE0" w:rsidRPr="00620E44" w:rsidRDefault="000B4CE0">
            <w:pPr>
              <w:rPr>
                <w:sz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09C1DFDD" w14:textId="77777777" w:rsidR="000B4CE0" w:rsidRPr="00620E44" w:rsidRDefault="000B4CE0">
            <w:pPr>
              <w:ind w:right="-23"/>
              <w:jc w:val="center"/>
              <w:rPr>
                <w:sz w:val="20"/>
                <w:szCs w:val="20"/>
                <w:lang w:eastAsia="en-US"/>
              </w:rPr>
            </w:pPr>
            <w:r w:rsidRPr="00620E44">
              <w:rPr>
                <w:sz w:val="20"/>
                <w:szCs w:val="20"/>
              </w:rPr>
              <w:t>изме</w:t>
            </w:r>
            <w:r w:rsidRPr="00620E44">
              <w:rPr>
                <w:sz w:val="20"/>
                <w:szCs w:val="20"/>
              </w:rPr>
              <w:softHyphen/>
              <w:t>нен</w:t>
            </w:r>
            <w:r w:rsidRPr="00620E44">
              <w:rPr>
                <w:sz w:val="20"/>
                <w:szCs w:val="20"/>
              </w:rPr>
              <w:softHyphen/>
              <w:t>ных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1E293D6F" w14:textId="77777777" w:rsidR="000B4CE0" w:rsidRPr="00620E44" w:rsidRDefault="000B4CE0">
            <w:pPr>
              <w:ind w:right="-23"/>
              <w:jc w:val="center"/>
              <w:rPr>
                <w:sz w:val="20"/>
                <w:szCs w:val="20"/>
                <w:lang w:eastAsia="en-US"/>
              </w:rPr>
            </w:pPr>
            <w:proofErr w:type="gramStart"/>
            <w:r w:rsidRPr="00620E44">
              <w:rPr>
                <w:sz w:val="20"/>
                <w:szCs w:val="20"/>
              </w:rPr>
              <w:t>Заме-</w:t>
            </w:r>
            <w:proofErr w:type="spellStart"/>
            <w:r w:rsidRPr="00620E44">
              <w:rPr>
                <w:sz w:val="20"/>
                <w:szCs w:val="20"/>
              </w:rPr>
              <w:t>нен</w:t>
            </w:r>
            <w:proofErr w:type="spellEnd"/>
            <w:r w:rsidRPr="00620E44">
              <w:rPr>
                <w:sz w:val="20"/>
                <w:szCs w:val="20"/>
              </w:rPr>
              <w:t>-</w:t>
            </w:r>
            <w:proofErr w:type="spellStart"/>
            <w:r w:rsidRPr="00620E44">
              <w:rPr>
                <w:sz w:val="20"/>
                <w:szCs w:val="20"/>
              </w:rPr>
              <w:t>ных</w:t>
            </w:r>
            <w:proofErr w:type="spellEnd"/>
            <w:proofErr w:type="gramEnd"/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3040D73C" w14:textId="77777777" w:rsidR="000B4CE0" w:rsidRPr="00620E44" w:rsidRDefault="000B4CE0">
            <w:pPr>
              <w:ind w:right="-23"/>
              <w:jc w:val="center"/>
              <w:rPr>
                <w:sz w:val="20"/>
                <w:szCs w:val="20"/>
                <w:lang w:eastAsia="en-US"/>
              </w:rPr>
            </w:pPr>
            <w:r w:rsidRPr="00620E44">
              <w:rPr>
                <w:sz w:val="20"/>
                <w:szCs w:val="20"/>
              </w:rPr>
              <w:t>новых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72280608" w14:textId="77777777" w:rsidR="000B4CE0" w:rsidRPr="00620E44" w:rsidRDefault="000B4CE0">
            <w:pPr>
              <w:ind w:right="-23"/>
              <w:jc w:val="center"/>
              <w:rPr>
                <w:sz w:val="20"/>
                <w:szCs w:val="20"/>
                <w:lang w:eastAsia="en-US"/>
              </w:rPr>
            </w:pPr>
            <w:proofErr w:type="spellStart"/>
            <w:proofErr w:type="gramStart"/>
            <w:r w:rsidRPr="00620E44">
              <w:rPr>
                <w:sz w:val="20"/>
                <w:szCs w:val="20"/>
              </w:rPr>
              <w:t>Аннулиро</w:t>
            </w:r>
            <w:proofErr w:type="spellEnd"/>
            <w:r w:rsidRPr="00620E44">
              <w:rPr>
                <w:sz w:val="20"/>
                <w:szCs w:val="20"/>
              </w:rPr>
              <w:t>-ванных</w:t>
            </w:r>
            <w:proofErr w:type="gramEnd"/>
          </w:p>
        </w:tc>
        <w:tc>
          <w:tcPr>
            <w:tcW w:w="1134" w:type="dxa"/>
            <w:vMerge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6537F28F" w14:textId="77777777" w:rsidR="000B4CE0" w:rsidRPr="00620E44" w:rsidRDefault="000B4CE0">
            <w:pPr>
              <w:rPr>
                <w:sz w:val="20"/>
                <w:lang w:eastAsia="en-US"/>
              </w:rPr>
            </w:pPr>
          </w:p>
        </w:tc>
        <w:tc>
          <w:tcPr>
            <w:tcW w:w="1085" w:type="dxa"/>
            <w:vMerge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6DFB9E20" w14:textId="77777777" w:rsidR="000B4CE0" w:rsidRPr="00620E44" w:rsidRDefault="000B4CE0">
            <w:pPr>
              <w:rPr>
                <w:sz w:val="20"/>
                <w:lang w:eastAsia="en-US"/>
              </w:rPr>
            </w:pPr>
          </w:p>
        </w:tc>
        <w:tc>
          <w:tcPr>
            <w:tcW w:w="1340" w:type="dxa"/>
            <w:vMerge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70DF9E56" w14:textId="77777777" w:rsidR="000B4CE0" w:rsidRPr="00620E44" w:rsidRDefault="000B4CE0">
            <w:pPr>
              <w:rPr>
                <w:sz w:val="20"/>
                <w:lang w:eastAsia="en-US"/>
              </w:rPr>
            </w:pPr>
          </w:p>
        </w:tc>
        <w:tc>
          <w:tcPr>
            <w:tcW w:w="822" w:type="dxa"/>
            <w:vMerge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44E871BC" w14:textId="77777777" w:rsidR="000B4CE0" w:rsidRPr="00620E44" w:rsidRDefault="000B4CE0">
            <w:pPr>
              <w:rPr>
                <w:sz w:val="20"/>
                <w:lang w:eastAsia="en-US"/>
              </w:rPr>
            </w:pPr>
          </w:p>
        </w:tc>
        <w:tc>
          <w:tcPr>
            <w:tcW w:w="770" w:type="dxa"/>
            <w:vMerge/>
            <w:tcBorders>
              <w:top w:val="single" w:sz="18" w:space="0" w:color="auto"/>
              <w:left w:val="single" w:sz="6" w:space="0" w:color="000000"/>
              <w:bottom w:val="nil"/>
              <w:right w:val="single" w:sz="18" w:space="0" w:color="auto"/>
            </w:tcBorders>
            <w:vAlign w:val="center"/>
          </w:tcPr>
          <w:p w14:paraId="144A5D23" w14:textId="77777777" w:rsidR="000B4CE0" w:rsidRPr="00620E44" w:rsidRDefault="000B4CE0">
            <w:pPr>
              <w:rPr>
                <w:sz w:val="20"/>
                <w:lang w:eastAsia="en-US"/>
              </w:rPr>
            </w:pPr>
          </w:p>
        </w:tc>
      </w:tr>
      <w:tr w:rsidR="000B4CE0" w:rsidRPr="00620E44" w14:paraId="738610EB" w14:textId="77777777">
        <w:trPr>
          <w:jc w:val="center"/>
        </w:trPr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637805D2" w14:textId="77777777" w:rsidR="000B4CE0" w:rsidRPr="00620E44" w:rsidRDefault="000B4CE0" w:rsidP="00860A26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3F29E8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7B4B86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0FF5F2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30AD66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829076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A226A1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AD93B2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E4B5B7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66204FF1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</w:tr>
      <w:tr w:rsidR="000B4CE0" w:rsidRPr="00620E44" w14:paraId="2DBF0D7D" w14:textId="77777777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6B62F1B3" w14:textId="77777777" w:rsidR="000B4CE0" w:rsidRPr="00620E44" w:rsidRDefault="000B4CE0" w:rsidP="00860A26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F2C34E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0A4E5D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219836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6FEF7D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94DBDC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9D0D3C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CD245A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31BE67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36FEB5B0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</w:tr>
      <w:tr w:rsidR="000B4CE0" w:rsidRPr="00620E44" w14:paraId="30D7AA69" w14:textId="77777777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7196D064" w14:textId="77777777" w:rsidR="000B4CE0" w:rsidRPr="00620E44" w:rsidRDefault="000B4CE0" w:rsidP="00860A26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FF1C98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072C0D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A21919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D18F9B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8601FE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3CABC7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08B5D1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DEB4AB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0AD9C6F4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</w:tr>
      <w:tr w:rsidR="000B4CE0" w:rsidRPr="00620E44" w14:paraId="4B1F511A" w14:textId="77777777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65F9C3DC" w14:textId="77777777" w:rsidR="000B4CE0" w:rsidRPr="00620E44" w:rsidRDefault="000B4CE0" w:rsidP="00860A26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23141B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3B1409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2C75D1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4355AD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965116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F4E37C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FB30F8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A6542E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3041E394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</w:tr>
      <w:tr w:rsidR="000B4CE0" w:rsidRPr="00620E44" w14:paraId="722B00AE" w14:textId="77777777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42C6D796" w14:textId="77777777" w:rsidR="000B4CE0" w:rsidRPr="00620E44" w:rsidRDefault="000B4CE0" w:rsidP="00860A26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1831B3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E11D2A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126E5D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E403A5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431CDC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E398E2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287F21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E93A62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384BA73E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</w:tr>
      <w:tr w:rsidR="000B4CE0" w:rsidRPr="00620E44" w14:paraId="34B3F2EB" w14:textId="77777777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7D34F5C7" w14:textId="77777777" w:rsidR="000B4CE0" w:rsidRPr="00620E44" w:rsidRDefault="000B4CE0" w:rsidP="00860A26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4020A7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7B270A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904CB7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971CD3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1F701D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EFCA41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96A722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95CD12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5220BBB2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</w:tr>
      <w:tr w:rsidR="000B4CE0" w:rsidRPr="00620E44" w14:paraId="13CB595B" w14:textId="77777777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6D9C8D39" w14:textId="77777777" w:rsidR="000B4CE0" w:rsidRPr="00620E44" w:rsidRDefault="000B4CE0" w:rsidP="00860A26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5E05EE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C17F8B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4F7224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E48A43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F40DEB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A52294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7DCDA8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0EA2D7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3DD355C9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</w:tr>
      <w:tr w:rsidR="000B4CE0" w:rsidRPr="00620E44" w14:paraId="1A81F0B1" w14:textId="77777777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717AAFBA" w14:textId="77777777" w:rsidR="000B4CE0" w:rsidRPr="00620E44" w:rsidRDefault="000B4CE0" w:rsidP="00860A26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EE48EE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08EB2C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1FD38A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E2DD96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357532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F023C8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DB5498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16C19D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74869460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</w:tr>
      <w:tr w:rsidR="000B4CE0" w:rsidRPr="00620E44" w14:paraId="187F57B8" w14:textId="77777777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54738AF4" w14:textId="77777777" w:rsidR="000B4CE0" w:rsidRPr="00620E44" w:rsidRDefault="000B4CE0" w:rsidP="00860A26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ABBD8F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BBA33E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4FCBC1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8C6B09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82A365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71F136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199465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A123B1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4C4CEA3D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</w:tr>
      <w:tr w:rsidR="000B4CE0" w:rsidRPr="00620E44" w14:paraId="50895670" w14:textId="77777777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38C1F859" w14:textId="77777777" w:rsidR="000B4CE0" w:rsidRPr="00620E44" w:rsidRDefault="000B4CE0" w:rsidP="00860A26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8FE7CE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004F19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C0C651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8D56CC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7E50C6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04FA47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8C698B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939487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6AA258D8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</w:tr>
      <w:tr w:rsidR="000B4CE0" w:rsidRPr="00620E44" w14:paraId="6FFBD3EC" w14:textId="77777777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30DCCCAD" w14:textId="77777777" w:rsidR="000B4CE0" w:rsidRPr="00620E44" w:rsidRDefault="000B4CE0" w:rsidP="00860A26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AF6883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C529ED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0157D6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91E7B2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6770CE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BEED82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36661F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645DC7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135E58C4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</w:tr>
      <w:tr w:rsidR="000B4CE0" w:rsidRPr="00620E44" w14:paraId="62EBF9A1" w14:textId="77777777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0C6C2CD5" w14:textId="77777777" w:rsidR="000B4CE0" w:rsidRPr="00620E44" w:rsidRDefault="000B4CE0" w:rsidP="00860A26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9E88E4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8C98E9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9F8E76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18863E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F69B9A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07D11E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508A3C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D6B1D6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17DBC151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</w:tr>
      <w:tr w:rsidR="000B4CE0" w:rsidRPr="00620E44" w14:paraId="6F8BD81B" w14:textId="77777777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2613E9C1" w14:textId="77777777" w:rsidR="000B4CE0" w:rsidRPr="00620E44" w:rsidRDefault="000B4CE0" w:rsidP="00860A26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37B8A3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7C6DE0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2F9378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E6DD4E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3BEE8F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88899E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E2BB2B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C0D796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0D142F6F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</w:tr>
      <w:tr w:rsidR="000B4CE0" w:rsidRPr="00620E44" w14:paraId="4475AD14" w14:textId="77777777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120C4E94" w14:textId="77777777" w:rsidR="000B4CE0" w:rsidRPr="00620E44" w:rsidRDefault="000B4CE0" w:rsidP="00860A26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AFC42D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1CA723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FBE423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3F0BEC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CF4315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B648E9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178E9E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0395D3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3254BC2F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</w:tr>
      <w:tr w:rsidR="000B4CE0" w:rsidRPr="00620E44" w14:paraId="651E9592" w14:textId="77777777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269E314A" w14:textId="77777777" w:rsidR="000B4CE0" w:rsidRPr="00620E44" w:rsidRDefault="000B4CE0" w:rsidP="00860A26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341341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EF2083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40C951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4D7232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93CA67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03B197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288749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BD9A1A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0C136CF1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</w:tr>
      <w:tr w:rsidR="000B4CE0" w:rsidRPr="00620E44" w14:paraId="0A392C6A" w14:textId="77777777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290583F9" w14:textId="77777777" w:rsidR="000B4CE0" w:rsidRPr="00620E44" w:rsidRDefault="000B4CE0" w:rsidP="00860A26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F21D90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C326F3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53B841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125231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25747A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B8D95D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BEFD2A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A76422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49206A88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</w:tr>
      <w:tr w:rsidR="000B4CE0" w:rsidRPr="00620E44" w14:paraId="67B7A70C" w14:textId="77777777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71887C79" w14:textId="77777777" w:rsidR="000B4CE0" w:rsidRPr="00620E44" w:rsidRDefault="000B4CE0" w:rsidP="00860A26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7FD67C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D6B9B6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F860BB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8536F5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C1BAF2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C988F9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22BB7D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B246DD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6BF89DA3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</w:tr>
      <w:tr w:rsidR="000B4CE0" w:rsidRPr="00620E44" w14:paraId="5C3E0E74" w14:textId="77777777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66A1FAB9" w14:textId="77777777" w:rsidR="000B4CE0" w:rsidRPr="00620E44" w:rsidRDefault="000B4CE0" w:rsidP="00860A26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BB753C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3DA1E0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CAC6F5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060428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0656FE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37605A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4798F2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89A505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29079D35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</w:tr>
      <w:tr w:rsidR="000B4CE0" w:rsidRPr="00620E44" w14:paraId="17686DC7" w14:textId="77777777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53BD644D" w14:textId="77777777" w:rsidR="000B4CE0" w:rsidRPr="00620E44" w:rsidRDefault="000B4CE0" w:rsidP="00860A26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3FAC43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BD94B2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54DE7F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A7ADD4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4EE24A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614669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590049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5B615A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792F1AA2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</w:tr>
      <w:tr w:rsidR="000B4CE0" w:rsidRPr="00620E44" w14:paraId="1A499DFC" w14:textId="77777777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5E7E3C41" w14:textId="77777777" w:rsidR="000B4CE0" w:rsidRPr="00620E44" w:rsidRDefault="000B4CE0" w:rsidP="00860A26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F828E4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C57CB0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86B13D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57C439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404BC9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319B8A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A560F4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DF735C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3A413BF6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</w:tr>
      <w:tr w:rsidR="000B4CE0" w:rsidRPr="00620E44" w14:paraId="33D28B4B" w14:textId="77777777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37EFA3E3" w14:textId="77777777" w:rsidR="000B4CE0" w:rsidRPr="00620E44" w:rsidRDefault="000B4CE0" w:rsidP="00860A26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C6AC2A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C44586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FCBC07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28B4D0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959D4B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D58BA2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57A966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690661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74539910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</w:tr>
      <w:tr w:rsidR="000B4CE0" w:rsidRPr="00620E44" w14:paraId="5A7E0CF2" w14:textId="77777777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60FA6563" w14:textId="77777777" w:rsidR="000B4CE0" w:rsidRPr="00620E44" w:rsidRDefault="000B4CE0" w:rsidP="00860A26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C5CDBE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2D4C27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72E399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EB15CE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518E39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75FCD0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FDAA0E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4AF2BF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7A292896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</w:tr>
      <w:tr w:rsidR="000B4CE0" w:rsidRPr="00620E44" w14:paraId="2191599E" w14:textId="77777777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7673E5AE" w14:textId="77777777" w:rsidR="000B4CE0" w:rsidRPr="00620E44" w:rsidRDefault="000B4CE0" w:rsidP="00860A26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1D98D7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B7C0C5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B33694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55F193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C2776EB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5342E60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EB89DE8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D62D461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nil"/>
              <w:right w:val="single" w:sz="18" w:space="0" w:color="auto"/>
            </w:tcBorders>
          </w:tcPr>
          <w:p w14:paraId="078B034E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</w:tr>
      <w:tr w:rsidR="000B4CE0" w:rsidRPr="00620E44" w14:paraId="492506DD" w14:textId="77777777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31CD0C16" w14:textId="77777777" w:rsidR="000B4CE0" w:rsidRPr="00620E44" w:rsidRDefault="000B4CE0" w:rsidP="00860A26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D8715F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DFDFC2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F9AE5E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F03A6D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930E822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20E36DAB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32D85219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CE19BC3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18" w:space="0" w:color="auto"/>
            </w:tcBorders>
          </w:tcPr>
          <w:p w14:paraId="63966B72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</w:tr>
      <w:tr w:rsidR="000B4CE0" w:rsidRPr="00620E44" w14:paraId="23536548" w14:textId="77777777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271AE1F2" w14:textId="77777777" w:rsidR="000B4CE0" w:rsidRPr="00620E44" w:rsidRDefault="000B4CE0" w:rsidP="00860A26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E5B7AF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55E093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C42424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9CA55B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ABF93C4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1DCB018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B644A8D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82C48EB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nil"/>
              <w:right w:val="single" w:sz="18" w:space="0" w:color="auto"/>
            </w:tcBorders>
          </w:tcPr>
          <w:p w14:paraId="2677290C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</w:tr>
      <w:tr w:rsidR="000B4CE0" w:rsidRPr="00620E44" w14:paraId="249BF8C6" w14:textId="77777777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0EF46479" w14:textId="77777777" w:rsidR="000B4CE0" w:rsidRPr="00620E44" w:rsidRDefault="000B4CE0" w:rsidP="00860A26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B58C42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A9BA15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32107B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98A3F1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50C86B8C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DCC55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B8815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91B0D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810F0D1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</w:tr>
      <w:tr w:rsidR="000B4CE0" w:rsidRPr="00620E44" w14:paraId="74E797DC" w14:textId="77777777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25AF7EAE" w14:textId="77777777" w:rsidR="000B4CE0" w:rsidRPr="00620E44" w:rsidRDefault="000B4CE0" w:rsidP="00860A26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33CEB9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1D477B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BE1F1D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FAB436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042C5D41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E12B8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F224F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D6F63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B969857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</w:tr>
      <w:tr w:rsidR="000B4CE0" w:rsidRPr="00620E44" w14:paraId="0FE634FD" w14:textId="77777777" w:rsidTr="00E4493F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6" w:space="0" w:color="000000"/>
            </w:tcBorders>
          </w:tcPr>
          <w:p w14:paraId="62A1F980" w14:textId="77777777" w:rsidR="000B4CE0" w:rsidRPr="00620E44" w:rsidRDefault="000B4CE0" w:rsidP="00860A26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</w:tcPr>
          <w:p w14:paraId="300079F4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</w:tcPr>
          <w:p w14:paraId="299D8616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</w:tcPr>
          <w:p w14:paraId="491D2769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</w:tcPr>
          <w:p w14:paraId="6F5CD9ED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000000"/>
              <w:bottom w:val="single" w:sz="18" w:space="0" w:color="auto"/>
              <w:right w:val="single" w:sz="4" w:space="0" w:color="auto"/>
            </w:tcBorders>
          </w:tcPr>
          <w:p w14:paraId="4EF7FBD7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740C982E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15C78039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527D639D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5101B52C" w14:textId="77777777" w:rsidR="000B4CE0" w:rsidRPr="00620E44" w:rsidRDefault="000B4CE0">
            <w:pPr>
              <w:ind w:right="91"/>
              <w:rPr>
                <w:szCs w:val="20"/>
                <w:lang w:eastAsia="en-US"/>
              </w:rPr>
            </w:pPr>
          </w:p>
        </w:tc>
      </w:tr>
    </w:tbl>
    <w:p w14:paraId="3DA3BD38" w14:textId="77777777" w:rsidR="008D1AEE" w:rsidRPr="00620E44" w:rsidRDefault="008D1AEE" w:rsidP="008D1AEE">
      <w:pPr>
        <w:pStyle w:val="13"/>
        <w:spacing w:after="240"/>
        <w:rPr>
          <w:rFonts w:ascii="Times New Roman" w:hAnsi="Times New Roman"/>
        </w:rPr>
      </w:pPr>
      <w:r w:rsidRPr="00620E44">
        <w:rPr>
          <w:rFonts w:ascii="Times New Roman" w:hAnsi="Times New Roman"/>
        </w:rPr>
        <w:lastRenderedPageBreak/>
        <w:t>СОСТАВИЛИ</w:t>
      </w:r>
    </w:p>
    <w:tbl>
      <w:tblPr>
        <w:tblW w:w="1005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3360"/>
        <w:gridCol w:w="2275"/>
        <w:gridCol w:w="2276"/>
        <w:gridCol w:w="1073"/>
        <w:gridCol w:w="1074"/>
      </w:tblGrid>
      <w:tr w:rsidR="008D1AEE" w:rsidRPr="00620E44" w14:paraId="3295EB50" w14:textId="77777777">
        <w:trPr>
          <w:cantSplit/>
          <w:trHeight w:val="253"/>
          <w:jc w:val="center"/>
        </w:trPr>
        <w:tc>
          <w:tcPr>
            <w:tcW w:w="3360" w:type="dxa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single" w:sz="6" w:space="0" w:color="000000"/>
            </w:tcBorders>
            <w:vAlign w:val="center"/>
          </w:tcPr>
          <w:p w14:paraId="11F55BAA" w14:textId="77777777" w:rsidR="008D1AEE" w:rsidRPr="00620E44" w:rsidRDefault="008D1AEE" w:rsidP="00254419">
            <w:pPr>
              <w:ind w:left="-107" w:right="-108"/>
              <w:jc w:val="center"/>
              <w:rPr>
                <w:sz w:val="22"/>
                <w:szCs w:val="22"/>
                <w:lang w:eastAsia="en-US"/>
              </w:rPr>
            </w:pPr>
            <w:r w:rsidRPr="00620E44">
              <w:rPr>
                <w:sz w:val="22"/>
                <w:szCs w:val="22"/>
              </w:rPr>
              <w:t>Наименование организации, предприятия</w:t>
            </w:r>
          </w:p>
        </w:tc>
        <w:tc>
          <w:tcPr>
            <w:tcW w:w="2275" w:type="dxa"/>
            <w:vMerge w:val="restart"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0ABDF608" w14:textId="77777777" w:rsidR="008D1AEE" w:rsidRPr="00620E44" w:rsidRDefault="008D1AEE" w:rsidP="00254419">
            <w:pPr>
              <w:ind w:left="-107" w:right="-107"/>
              <w:jc w:val="center"/>
              <w:rPr>
                <w:sz w:val="22"/>
                <w:szCs w:val="22"/>
                <w:lang w:eastAsia="en-US"/>
              </w:rPr>
            </w:pPr>
            <w:r w:rsidRPr="00620E44">
              <w:rPr>
                <w:sz w:val="22"/>
                <w:szCs w:val="22"/>
              </w:rPr>
              <w:t>Должность исполнителя</w:t>
            </w:r>
          </w:p>
        </w:tc>
        <w:tc>
          <w:tcPr>
            <w:tcW w:w="2276" w:type="dxa"/>
            <w:vMerge w:val="restart"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07B86EB9" w14:textId="77777777" w:rsidR="008D1AEE" w:rsidRPr="00620E44" w:rsidRDefault="008D1AEE" w:rsidP="00254419">
            <w:pPr>
              <w:jc w:val="center"/>
              <w:rPr>
                <w:sz w:val="22"/>
                <w:szCs w:val="22"/>
                <w:lang w:eastAsia="en-US"/>
              </w:rPr>
            </w:pPr>
            <w:r w:rsidRPr="00620E44">
              <w:rPr>
                <w:sz w:val="22"/>
                <w:szCs w:val="22"/>
              </w:rPr>
              <w:t>Фамилия, имя, отчество</w:t>
            </w:r>
          </w:p>
        </w:tc>
        <w:tc>
          <w:tcPr>
            <w:tcW w:w="1073" w:type="dxa"/>
            <w:vMerge w:val="restart"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770F1741" w14:textId="77777777" w:rsidR="008D1AEE" w:rsidRPr="00620E44" w:rsidRDefault="008D1AEE" w:rsidP="00254419">
            <w:pPr>
              <w:tabs>
                <w:tab w:val="left" w:pos="120"/>
              </w:tabs>
              <w:jc w:val="center"/>
              <w:rPr>
                <w:sz w:val="22"/>
                <w:szCs w:val="22"/>
                <w:lang w:eastAsia="en-US"/>
              </w:rPr>
            </w:pPr>
            <w:r w:rsidRPr="00620E44">
              <w:rPr>
                <w:sz w:val="22"/>
                <w:szCs w:val="22"/>
              </w:rPr>
              <w:t>Подпись</w:t>
            </w:r>
          </w:p>
        </w:tc>
        <w:tc>
          <w:tcPr>
            <w:tcW w:w="1074" w:type="dxa"/>
            <w:vMerge w:val="restart"/>
            <w:tcBorders>
              <w:top w:val="single" w:sz="18" w:space="0" w:color="auto"/>
              <w:left w:val="single" w:sz="6" w:space="0" w:color="000000"/>
              <w:bottom w:val="nil"/>
              <w:right w:val="single" w:sz="18" w:space="0" w:color="auto"/>
            </w:tcBorders>
            <w:vAlign w:val="center"/>
          </w:tcPr>
          <w:p w14:paraId="350C0567" w14:textId="77777777" w:rsidR="008D1AEE" w:rsidRPr="00620E44" w:rsidRDefault="008D1AEE" w:rsidP="00254419">
            <w:pPr>
              <w:jc w:val="center"/>
              <w:rPr>
                <w:sz w:val="22"/>
                <w:szCs w:val="22"/>
                <w:lang w:eastAsia="en-US"/>
              </w:rPr>
            </w:pPr>
            <w:r w:rsidRPr="00620E44">
              <w:rPr>
                <w:sz w:val="22"/>
                <w:szCs w:val="22"/>
              </w:rPr>
              <w:t>Дата</w:t>
            </w:r>
          </w:p>
        </w:tc>
      </w:tr>
      <w:tr w:rsidR="008D1AEE" w:rsidRPr="00620E44" w14:paraId="3C8EC45C" w14:textId="77777777">
        <w:trPr>
          <w:cantSplit/>
          <w:trHeight w:val="230"/>
          <w:jc w:val="center"/>
        </w:trPr>
        <w:tc>
          <w:tcPr>
            <w:tcW w:w="3360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000000"/>
            </w:tcBorders>
            <w:vAlign w:val="center"/>
          </w:tcPr>
          <w:p w14:paraId="326DC100" w14:textId="77777777" w:rsidR="008D1AEE" w:rsidRPr="00620E44" w:rsidRDefault="008D1AEE" w:rsidP="00254419">
            <w:pPr>
              <w:rPr>
                <w:sz w:val="20"/>
                <w:lang w:eastAsia="en-US"/>
              </w:rPr>
            </w:pPr>
          </w:p>
        </w:tc>
        <w:tc>
          <w:tcPr>
            <w:tcW w:w="2275" w:type="dxa"/>
            <w:vMerge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0A821549" w14:textId="77777777" w:rsidR="008D1AEE" w:rsidRPr="00620E44" w:rsidRDefault="008D1AEE" w:rsidP="00254419">
            <w:pPr>
              <w:rPr>
                <w:sz w:val="20"/>
                <w:lang w:eastAsia="en-US"/>
              </w:rPr>
            </w:pPr>
          </w:p>
        </w:tc>
        <w:tc>
          <w:tcPr>
            <w:tcW w:w="2276" w:type="dxa"/>
            <w:vMerge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66FDCF4E" w14:textId="77777777" w:rsidR="008D1AEE" w:rsidRPr="00620E44" w:rsidRDefault="008D1AEE" w:rsidP="00254419">
            <w:pPr>
              <w:rPr>
                <w:sz w:val="20"/>
                <w:lang w:eastAsia="en-US"/>
              </w:rPr>
            </w:pPr>
          </w:p>
        </w:tc>
        <w:tc>
          <w:tcPr>
            <w:tcW w:w="1073" w:type="dxa"/>
            <w:vMerge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3BEE236D" w14:textId="77777777" w:rsidR="008D1AEE" w:rsidRPr="00620E44" w:rsidRDefault="008D1AEE" w:rsidP="00254419">
            <w:pPr>
              <w:rPr>
                <w:sz w:val="20"/>
                <w:lang w:eastAsia="en-US"/>
              </w:rPr>
            </w:pPr>
          </w:p>
        </w:tc>
        <w:tc>
          <w:tcPr>
            <w:tcW w:w="1074" w:type="dxa"/>
            <w:vMerge/>
            <w:tcBorders>
              <w:top w:val="single" w:sz="18" w:space="0" w:color="auto"/>
              <w:left w:val="single" w:sz="6" w:space="0" w:color="000000"/>
              <w:bottom w:val="nil"/>
              <w:right w:val="single" w:sz="18" w:space="0" w:color="auto"/>
            </w:tcBorders>
            <w:vAlign w:val="center"/>
          </w:tcPr>
          <w:p w14:paraId="0CCC0888" w14:textId="77777777" w:rsidR="008D1AEE" w:rsidRPr="00620E44" w:rsidRDefault="008D1AEE" w:rsidP="00254419">
            <w:pPr>
              <w:rPr>
                <w:sz w:val="20"/>
                <w:lang w:eastAsia="en-US"/>
              </w:rPr>
            </w:pPr>
          </w:p>
        </w:tc>
      </w:tr>
      <w:tr w:rsidR="008D1AEE" w:rsidRPr="00620E44" w14:paraId="208659F5" w14:textId="77777777" w:rsidTr="009542EA">
        <w:trPr>
          <w:trHeight w:val="571"/>
          <w:jc w:val="center"/>
        </w:trPr>
        <w:tc>
          <w:tcPr>
            <w:tcW w:w="3360" w:type="dxa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5B28C565" w14:textId="72BC0FE6" w:rsidR="008D1AEE" w:rsidRPr="00A459FD" w:rsidRDefault="0021008B" w:rsidP="00254419">
            <w:pPr>
              <w:spacing w:line="360" w:lineRule="auto"/>
              <w:ind w:right="91"/>
              <w:rPr>
                <w:sz w:val="22"/>
                <w:szCs w:val="18"/>
                <w:lang w:eastAsia="en-US"/>
              </w:rPr>
            </w:pPr>
            <w:r w:rsidRPr="009F4706">
              <w:rPr>
                <w:sz w:val="22"/>
                <w:szCs w:val="18"/>
                <w:lang w:eastAsia="en-US"/>
              </w:rPr>
              <w:t>Подгруппа студентов группы ИКБО-17-18</w:t>
            </w:r>
            <w:r w:rsidR="009F4706">
              <w:rPr>
                <w:sz w:val="22"/>
                <w:szCs w:val="18"/>
                <w:lang w:eastAsia="en-US"/>
              </w:rPr>
              <w:t xml:space="preserve"> ИИТ РТУ МИРЭА</w:t>
            </w:r>
          </w:p>
        </w:tc>
        <w:tc>
          <w:tcPr>
            <w:tcW w:w="2275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197DE" w14:textId="680F390C" w:rsidR="008D1AEE" w:rsidRPr="00A459FD" w:rsidRDefault="00CB02B3" w:rsidP="00254419">
            <w:pPr>
              <w:ind w:right="91"/>
              <w:rPr>
                <w:sz w:val="22"/>
                <w:szCs w:val="18"/>
                <w:lang w:eastAsia="en-US"/>
              </w:rPr>
            </w:pPr>
            <w:r>
              <w:rPr>
                <w:sz w:val="22"/>
                <w:szCs w:val="18"/>
                <w:lang w:eastAsia="en-US"/>
              </w:rPr>
              <w:t>Р</w:t>
            </w:r>
            <w:r w:rsidR="0021008B" w:rsidRPr="00A459FD">
              <w:rPr>
                <w:sz w:val="22"/>
                <w:szCs w:val="18"/>
                <w:lang w:eastAsia="en-US"/>
              </w:rPr>
              <w:t>азработчик</w:t>
            </w:r>
          </w:p>
        </w:tc>
        <w:tc>
          <w:tcPr>
            <w:tcW w:w="2276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21ADC4" w14:textId="71349825" w:rsidR="008D1AEE" w:rsidRPr="00A459FD" w:rsidRDefault="0021008B" w:rsidP="00254419">
            <w:pPr>
              <w:ind w:right="91"/>
              <w:rPr>
                <w:sz w:val="22"/>
                <w:szCs w:val="18"/>
                <w:lang w:eastAsia="en-US"/>
              </w:rPr>
            </w:pPr>
            <w:r w:rsidRPr="00A459FD">
              <w:rPr>
                <w:sz w:val="22"/>
                <w:szCs w:val="18"/>
                <w:lang w:eastAsia="en-US"/>
              </w:rPr>
              <w:t xml:space="preserve">Евпатов </w:t>
            </w:r>
            <w:r w:rsidR="00AB5209">
              <w:rPr>
                <w:sz w:val="22"/>
                <w:szCs w:val="18"/>
                <w:lang w:eastAsia="en-US"/>
              </w:rPr>
              <w:br/>
            </w:r>
            <w:r w:rsidRPr="00A459FD">
              <w:rPr>
                <w:sz w:val="22"/>
                <w:szCs w:val="18"/>
                <w:lang w:eastAsia="en-US"/>
              </w:rPr>
              <w:t>Михаил Васильевич</w:t>
            </w:r>
          </w:p>
        </w:tc>
        <w:tc>
          <w:tcPr>
            <w:tcW w:w="1073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1CEB8C" w14:textId="46C8457C" w:rsidR="008D1AEE" w:rsidRPr="00A459FD" w:rsidRDefault="008D1AEE" w:rsidP="00254419">
            <w:pPr>
              <w:ind w:right="91"/>
              <w:rPr>
                <w:sz w:val="22"/>
                <w:szCs w:val="18"/>
                <w:lang w:eastAsia="en-US"/>
              </w:rPr>
            </w:pPr>
          </w:p>
        </w:tc>
        <w:tc>
          <w:tcPr>
            <w:tcW w:w="1074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5B33431D" w14:textId="39A47E8B" w:rsidR="008D1AEE" w:rsidRPr="00A459FD" w:rsidRDefault="0021008B" w:rsidP="00254419">
            <w:pPr>
              <w:ind w:right="91"/>
              <w:rPr>
                <w:sz w:val="22"/>
                <w:szCs w:val="18"/>
                <w:lang w:eastAsia="en-US"/>
              </w:rPr>
            </w:pPr>
            <w:r w:rsidRPr="00A459FD">
              <w:rPr>
                <w:sz w:val="22"/>
                <w:szCs w:val="18"/>
                <w:lang w:eastAsia="en-US"/>
              </w:rPr>
              <w:t>0</w:t>
            </w:r>
            <w:r w:rsidR="00DD69A5" w:rsidRPr="00A459FD">
              <w:rPr>
                <w:sz w:val="22"/>
                <w:szCs w:val="18"/>
                <w:lang w:eastAsia="en-US"/>
              </w:rPr>
              <w:t>5</w:t>
            </w:r>
            <w:r w:rsidRPr="00A459FD">
              <w:rPr>
                <w:sz w:val="22"/>
                <w:szCs w:val="18"/>
                <w:lang w:eastAsia="en-US"/>
              </w:rPr>
              <w:t>.11.</w:t>
            </w:r>
            <w:r w:rsidR="0000516B">
              <w:rPr>
                <w:sz w:val="22"/>
                <w:szCs w:val="18"/>
                <w:lang w:eastAsia="en-US"/>
              </w:rPr>
              <w:br/>
            </w:r>
            <w:r w:rsidRPr="00A459FD">
              <w:rPr>
                <w:sz w:val="22"/>
                <w:szCs w:val="18"/>
                <w:lang w:eastAsia="en-US"/>
              </w:rPr>
              <w:t>2</w:t>
            </w:r>
            <w:r w:rsidR="0000516B">
              <w:rPr>
                <w:sz w:val="22"/>
                <w:szCs w:val="18"/>
                <w:lang w:eastAsia="en-US"/>
              </w:rPr>
              <w:t>020</w:t>
            </w:r>
            <w:r w:rsidR="00780EC9">
              <w:rPr>
                <w:sz w:val="22"/>
                <w:szCs w:val="18"/>
                <w:lang w:eastAsia="en-US"/>
              </w:rPr>
              <w:t> г.</w:t>
            </w:r>
          </w:p>
        </w:tc>
      </w:tr>
      <w:tr w:rsidR="008D1AEE" w:rsidRPr="00620E44" w14:paraId="4A990D24" w14:textId="77777777">
        <w:trPr>
          <w:jc w:val="center"/>
        </w:trPr>
        <w:tc>
          <w:tcPr>
            <w:tcW w:w="3360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603CC4DB" w14:textId="77777777" w:rsidR="008D1AEE" w:rsidRPr="00620E44" w:rsidRDefault="008D1AEE" w:rsidP="00254419">
            <w:pPr>
              <w:spacing w:line="360" w:lineRule="auto"/>
              <w:ind w:right="91"/>
              <w:rPr>
                <w:szCs w:val="20"/>
                <w:lang w:val="en-US" w:eastAsia="en-US"/>
              </w:rPr>
            </w:pPr>
          </w:p>
        </w:tc>
        <w:tc>
          <w:tcPr>
            <w:tcW w:w="22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AD3425" w14:textId="77777777" w:rsidR="008D1AEE" w:rsidRPr="00620E44" w:rsidRDefault="008D1AEE" w:rsidP="0025441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227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7D08AC" w14:textId="77777777" w:rsidR="008D1AEE" w:rsidRPr="00620E44" w:rsidRDefault="008D1AEE" w:rsidP="0025441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7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A31054" w14:textId="77777777" w:rsidR="008D1AEE" w:rsidRPr="00620E44" w:rsidRDefault="008D1AEE" w:rsidP="0025441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74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7DC8C081" w14:textId="77777777" w:rsidR="008D1AEE" w:rsidRPr="00620E44" w:rsidRDefault="008D1AEE" w:rsidP="00254419">
            <w:pPr>
              <w:ind w:right="91"/>
              <w:rPr>
                <w:szCs w:val="20"/>
                <w:lang w:eastAsia="en-US"/>
              </w:rPr>
            </w:pPr>
          </w:p>
        </w:tc>
      </w:tr>
      <w:tr w:rsidR="008D1AEE" w:rsidRPr="00620E44" w14:paraId="0477E574" w14:textId="77777777">
        <w:trPr>
          <w:jc w:val="center"/>
        </w:trPr>
        <w:tc>
          <w:tcPr>
            <w:tcW w:w="3360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3FD9042A" w14:textId="77777777" w:rsidR="008D1AEE" w:rsidRPr="00620E44" w:rsidRDefault="008D1AEE" w:rsidP="00254419">
            <w:pPr>
              <w:spacing w:line="360" w:lineRule="auto"/>
              <w:ind w:right="91"/>
              <w:rPr>
                <w:szCs w:val="20"/>
                <w:lang w:val="en-US" w:eastAsia="en-US"/>
              </w:rPr>
            </w:pPr>
          </w:p>
        </w:tc>
        <w:tc>
          <w:tcPr>
            <w:tcW w:w="22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2D4810" w14:textId="77777777" w:rsidR="008D1AEE" w:rsidRPr="00620E44" w:rsidRDefault="008D1AEE" w:rsidP="0025441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227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D3F89E" w14:textId="77777777" w:rsidR="008D1AEE" w:rsidRPr="00620E44" w:rsidRDefault="008D1AEE" w:rsidP="0025441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7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80AF0D" w14:textId="77777777" w:rsidR="008D1AEE" w:rsidRPr="00620E44" w:rsidRDefault="008D1AEE" w:rsidP="0025441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74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46FC4A0D" w14:textId="77777777" w:rsidR="008D1AEE" w:rsidRPr="00620E44" w:rsidRDefault="008D1AEE" w:rsidP="00254419">
            <w:pPr>
              <w:ind w:right="91"/>
              <w:rPr>
                <w:szCs w:val="20"/>
                <w:lang w:eastAsia="en-US"/>
              </w:rPr>
            </w:pPr>
          </w:p>
        </w:tc>
      </w:tr>
      <w:tr w:rsidR="008D1AEE" w:rsidRPr="00620E44" w14:paraId="4DC2ECC6" w14:textId="77777777" w:rsidTr="00E4493F">
        <w:trPr>
          <w:jc w:val="center"/>
        </w:trPr>
        <w:tc>
          <w:tcPr>
            <w:tcW w:w="3360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79796693" w14:textId="77777777" w:rsidR="008D1AEE" w:rsidRPr="00620E44" w:rsidRDefault="008D1AEE" w:rsidP="00254419">
            <w:pPr>
              <w:spacing w:line="360" w:lineRule="auto"/>
              <w:ind w:right="91"/>
              <w:rPr>
                <w:szCs w:val="20"/>
                <w:lang w:val="en-US" w:eastAsia="en-US"/>
              </w:rPr>
            </w:pPr>
          </w:p>
        </w:tc>
        <w:tc>
          <w:tcPr>
            <w:tcW w:w="22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297C67" w14:textId="77777777" w:rsidR="008D1AEE" w:rsidRPr="00620E44" w:rsidRDefault="008D1AEE" w:rsidP="0025441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227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8740F3" w14:textId="77777777" w:rsidR="008D1AEE" w:rsidRPr="00620E44" w:rsidRDefault="008D1AEE" w:rsidP="0025441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7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371A77" w14:textId="77777777" w:rsidR="008D1AEE" w:rsidRPr="00620E44" w:rsidRDefault="008D1AEE" w:rsidP="0025441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74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732434A0" w14:textId="77777777" w:rsidR="008D1AEE" w:rsidRPr="00620E44" w:rsidRDefault="008D1AEE" w:rsidP="00254419">
            <w:pPr>
              <w:ind w:right="91"/>
              <w:rPr>
                <w:szCs w:val="20"/>
                <w:lang w:eastAsia="en-US"/>
              </w:rPr>
            </w:pPr>
          </w:p>
        </w:tc>
      </w:tr>
      <w:tr w:rsidR="008D1AEE" w:rsidRPr="00620E44" w14:paraId="2328BB07" w14:textId="77777777" w:rsidTr="00E4493F">
        <w:trPr>
          <w:jc w:val="center"/>
        </w:trPr>
        <w:tc>
          <w:tcPr>
            <w:tcW w:w="3360" w:type="dxa"/>
            <w:tcBorders>
              <w:top w:val="single" w:sz="6" w:space="0" w:color="000000"/>
              <w:left w:val="single" w:sz="18" w:space="0" w:color="auto"/>
              <w:bottom w:val="single" w:sz="18" w:space="0" w:color="000000"/>
              <w:right w:val="single" w:sz="6" w:space="0" w:color="000000"/>
            </w:tcBorders>
            <w:vAlign w:val="center"/>
          </w:tcPr>
          <w:p w14:paraId="256AC6DA" w14:textId="77777777" w:rsidR="008D1AEE" w:rsidRPr="00620E44" w:rsidRDefault="008D1AEE" w:rsidP="00254419">
            <w:pPr>
              <w:spacing w:line="360" w:lineRule="auto"/>
              <w:ind w:right="91"/>
              <w:rPr>
                <w:szCs w:val="20"/>
                <w:lang w:val="en-US" w:eastAsia="en-US"/>
              </w:rPr>
            </w:pP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14:paraId="38AA98D6" w14:textId="77777777" w:rsidR="008D1AEE" w:rsidRPr="00620E44" w:rsidRDefault="008D1AEE" w:rsidP="0025441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227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14:paraId="665A1408" w14:textId="77777777" w:rsidR="008D1AEE" w:rsidRPr="00620E44" w:rsidRDefault="008D1AEE" w:rsidP="0025441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14:paraId="71049383" w14:textId="77777777" w:rsidR="008D1AEE" w:rsidRPr="00620E44" w:rsidRDefault="008D1AEE" w:rsidP="0025441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7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auto"/>
            </w:tcBorders>
            <w:vAlign w:val="center"/>
          </w:tcPr>
          <w:p w14:paraId="4D16AC41" w14:textId="77777777" w:rsidR="008D1AEE" w:rsidRPr="00620E44" w:rsidRDefault="008D1AEE" w:rsidP="00254419">
            <w:pPr>
              <w:ind w:right="91"/>
              <w:rPr>
                <w:szCs w:val="20"/>
                <w:lang w:eastAsia="en-US"/>
              </w:rPr>
            </w:pPr>
          </w:p>
        </w:tc>
      </w:tr>
    </w:tbl>
    <w:p w14:paraId="7E5CEA0E" w14:textId="77777777" w:rsidR="008D1AEE" w:rsidRPr="00620E44" w:rsidRDefault="008D1AEE" w:rsidP="008D1AEE">
      <w:pPr>
        <w:pStyle w:val="13"/>
        <w:pageBreakBefore w:val="0"/>
        <w:spacing w:before="240" w:after="240" w:line="240" w:lineRule="auto"/>
        <w:rPr>
          <w:rFonts w:ascii="Times New Roman" w:hAnsi="Times New Roman"/>
        </w:rPr>
      </w:pPr>
      <w:r w:rsidRPr="00620E44">
        <w:rPr>
          <w:rFonts w:ascii="Times New Roman" w:hAnsi="Times New Roman"/>
        </w:rPr>
        <w:t>СОГЛАСОВАНО</w:t>
      </w:r>
    </w:p>
    <w:tbl>
      <w:tblPr>
        <w:tblW w:w="1005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3360"/>
        <w:gridCol w:w="2275"/>
        <w:gridCol w:w="2276"/>
        <w:gridCol w:w="1073"/>
        <w:gridCol w:w="1074"/>
      </w:tblGrid>
      <w:tr w:rsidR="008D1AEE" w:rsidRPr="00620E44" w14:paraId="531F4A02" w14:textId="77777777">
        <w:trPr>
          <w:cantSplit/>
          <w:trHeight w:val="253"/>
          <w:jc w:val="center"/>
        </w:trPr>
        <w:tc>
          <w:tcPr>
            <w:tcW w:w="3360" w:type="dxa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single" w:sz="6" w:space="0" w:color="000000"/>
            </w:tcBorders>
            <w:vAlign w:val="center"/>
          </w:tcPr>
          <w:p w14:paraId="2C4B7C69" w14:textId="77777777" w:rsidR="008D1AEE" w:rsidRPr="00620E44" w:rsidRDefault="008D1AEE" w:rsidP="00254419">
            <w:pPr>
              <w:ind w:left="-107" w:right="-108"/>
              <w:jc w:val="center"/>
              <w:rPr>
                <w:sz w:val="22"/>
                <w:szCs w:val="22"/>
                <w:lang w:eastAsia="en-US"/>
              </w:rPr>
            </w:pPr>
            <w:r w:rsidRPr="00620E44">
              <w:rPr>
                <w:sz w:val="22"/>
                <w:szCs w:val="22"/>
              </w:rPr>
              <w:t>Наименование организации, предприятия</w:t>
            </w:r>
          </w:p>
        </w:tc>
        <w:tc>
          <w:tcPr>
            <w:tcW w:w="2275" w:type="dxa"/>
            <w:vMerge w:val="restart"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28838AF5" w14:textId="77777777" w:rsidR="008D1AEE" w:rsidRPr="00620E44" w:rsidRDefault="008D1AEE" w:rsidP="00254419">
            <w:pPr>
              <w:ind w:left="-107" w:right="-107"/>
              <w:jc w:val="center"/>
              <w:rPr>
                <w:sz w:val="22"/>
                <w:szCs w:val="22"/>
                <w:lang w:eastAsia="en-US"/>
              </w:rPr>
            </w:pPr>
            <w:r w:rsidRPr="00620E44">
              <w:rPr>
                <w:sz w:val="22"/>
                <w:szCs w:val="22"/>
              </w:rPr>
              <w:t>Должность исполнителя</w:t>
            </w:r>
          </w:p>
        </w:tc>
        <w:tc>
          <w:tcPr>
            <w:tcW w:w="2276" w:type="dxa"/>
            <w:vMerge w:val="restart"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7D9E2BF3" w14:textId="77777777" w:rsidR="008D1AEE" w:rsidRPr="00620E44" w:rsidRDefault="008D1AEE" w:rsidP="00254419">
            <w:pPr>
              <w:jc w:val="center"/>
              <w:rPr>
                <w:sz w:val="22"/>
                <w:szCs w:val="22"/>
                <w:lang w:eastAsia="en-US"/>
              </w:rPr>
            </w:pPr>
            <w:r w:rsidRPr="00620E44">
              <w:rPr>
                <w:sz w:val="22"/>
                <w:szCs w:val="22"/>
              </w:rPr>
              <w:t>Фамилия, имя, отчество</w:t>
            </w:r>
          </w:p>
        </w:tc>
        <w:tc>
          <w:tcPr>
            <w:tcW w:w="1073" w:type="dxa"/>
            <w:vMerge w:val="restart"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6E2AC72B" w14:textId="77777777" w:rsidR="008D1AEE" w:rsidRPr="00620E44" w:rsidRDefault="008D1AEE" w:rsidP="00254419">
            <w:pPr>
              <w:tabs>
                <w:tab w:val="left" w:pos="120"/>
              </w:tabs>
              <w:jc w:val="center"/>
              <w:rPr>
                <w:sz w:val="22"/>
                <w:szCs w:val="22"/>
                <w:lang w:eastAsia="en-US"/>
              </w:rPr>
            </w:pPr>
            <w:r w:rsidRPr="00620E44">
              <w:rPr>
                <w:sz w:val="22"/>
                <w:szCs w:val="22"/>
              </w:rPr>
              <w:t>Подпись</w:t>
            </w:r>
          </w:p>
        </w:tc>
        <w:tc>
          <w:tcPr>
            <w:tcW w:w="1074" w:type="dxa"/>
            <w:vMerge w:val="restart"/>
            <w:tcBorders>
              <w:top w:val="single" w:sz="18" w:space="0" w:color="auto"/>
              <w:left w:val="single" w:sz="6" w:space="0" w:color="000000"/>
              <w:bottom w:val="nil"/>
              <w:right w:val="single" w:sz="18" w:space="0" w:color="auto"/>
            </w:tcBorders>
            <w:vAlign w:val="center"/>
          </w:tcPr>
          <w:p w14:paraId="6C8348FF" w14:textId="77777777" w:rsidR="008D1AEE" w:rsidRPr="00620E44" w:rsidRDefault="008D1AEE" w:rsidP="00254419">
            <w:pPr>
              <w:jc w:val="center"/>
              <w:rPr>
                <w:sz w:val="22"/>
                <w:szCs w:val="22"/>
                <w:lang w:eastAsia="en-US"/>
              </w:rPr>
            </w:pPr>
            <w:r w:rsidRPr="00620E44">
              <w:rPr>
                <w:sz w:val="22"/>
                <w:szCs w:val="22"/>
              </w:rPr>
              <w:t>Дата</w:t>
            </w:r>
          </w:p>
        </w:tc>
      </w:tr>
      <w:tr w:rsidR="008D1AEE" w:rsidRPr="00620E44" w14:paraId="12A4EA11" w14:textId="77777777">
        <w:trPr>
          <w:cantSplit/>
          <w:trHeight w:val="230"/>
          <w:jc w:val="center"/>
        </w:trPr>
        <w:tc>
          <w:tcPr>
            <w:tcW w:w="3360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000000"/>
            </w:tcBorders>
            <w:vAlign w:val="center"/>
          </w:tcPr>
          <w:p w14:paraId="5A1EA135" w14:textId="77777777" w:rsidR="008D1AEE" w:rsidRPr="00620E44" w:rsidRDefault="008D1AEE" w:rsidP="00254419">
            <w:pPr>
              <w:rPr>
                <w:sz w:val="20"/>
                <w:lang w:eastAsia="en-US"/>
              </w:rPr>
            </w:pPr>
          </w:p>
        </w:tc>
        <w:tc>
          <w:tcPr>
            <w:tcW w:w="2275" w:type="dxa"/>
            <w:vMerge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58717D39" w14:textId="77777777" w:rsidR="008D1AEE" w:rsidRPr="00620E44" w:rsidRDefault="008D1AEE" w:rsidP="00254419">
            <w:pPr>
              <w:rPr>
                <w:sz w:val="20"/>
                <w:lang w:eastAsia="en-US"/>
              </w:rPr>
            </w:pPr>
          </w:p>
        </w:tc>
        <w:tc>
          <w:tcPr>
            <w:tcW w:w="2276" w:type="dxa"/>
            <w:vMerge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5338A720" w14:textId="77777777" w:rsidR="008D1AEE" w:rsidRPr="00620E44" w:rsidRDefault="008D1AEE" w:rsidP="00254419">
            <w:pPr>
              <w:rPr>
                <w:sz w:val="20"/>
                <w:lang w:eastAsia="en-US"/>
              </w:rPr>
            </w:pPr>
          </w:p>
        </w:tc>
        <w:tc>
          <w:tcPr>
            <w:tcW w:w="1073" w:type="dxa"/>
            <w:vMerge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61DAA4D5" w14:textId="77777777" w:rsidR="008D1AEE" w:rsidRPr="00620E44" w:rsidRDefault="008D1AEE" w:rsidP="00254419">
            <w:pPr>
              <w:rPr>
                <w:sz w:val="20"/>
                <w:lang w:eastAsia="en-US"/>
              </w:rPr>
            </w:pPr>
          </w:p>
        </w:tc>
        <w:tc>
          <w:tcPr>
            <w:tcW w:w="1074" w:type="dxa"/>
            <w:vMerge/>
            <w:tcBorders>
              <w:top w:val="single" w:sz="18" w:space="0" w:color="auto"/>
              <w:left w:val="single" w:sz="6" w:space="0" w:color="000000"/>
              <w:bottom w:val="nil"/>
              <w:right w:val="single" w:sz="18" w:space="0" w:color="auto"/>
            </w:tcBorders>
            <w:vAlign w:val="center"/>
          </w:tcPr>
          <w:p w14:paraId="2AEAF47F" w14:textId="77777777" w:rsidR="008D1AEE" w:rsidRPr="00620E44" w:rsidRDefault="008D1AEE" w:rsidP="00254419">
            <w:pPr>
              <w:rPr>
                <w:sz w:val="20"/>
                <w:lang w:eastAsia="en-US"/>
              </w:rPr>
            </w:pPr>
          </w:p>
        </w:tc>
      </w:tr>
      <w:tr w:rsidR="008D1AEE" w:rsidRPr="00620E44" w14:paraId="281B37BA" w14:textId="77777777">
        <w:trPr>
          <w:jc w:val="center"/>
        </w:trPr>
        <w:tc>
          <w:tcPr>
            <w:tcW w:w="3360" w:type="dxa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2E500C74" w14:textId="77777777" w:rsidR="008D1AEE" w:rsidRPr="00620E44" w:rsidRDefault="008D1AEE" w:rsidP="00254419">
            <w:pPr>
              <w:spacing w:line="360" w:lineRule="auto"/>
              <w:ind w:right="91"/>
              <w:rPr>
                <w:szCs w:val="20"/>
                <w:lang w:val="en-US" w:eastAsia="en-US"/>
              </w:rPr>
            </w:pPr>
          </w:p>
        </w:tc>
        <w:tc>
          <w:tcPr>
            <w:tcW w:w="2275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CD1D1F" w14:textId="77777777" w:rsidR="008D1AEE" w:rsidRPr="00620E44" w:rsidRDefault="008D1AEE" w:rsidP="0025441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2276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5BEDD8" w14:textId="77777777" w:rsidR="008D1AEE" w:rsidRPr="00620E44" w:rsidRDefault="008D1AEE" w:rsidP="0025441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73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915484" w14:textId="77777777" w:rsidR="008D1AEE" w:rsidRPr="00620E44" w:rsidRDefault="008D1AEE" w:rsidP="0025441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74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03B94F49" w14:textId="77777777" w:rsidR="008D1AEE" w:rsidRPr="00620E44" w:rsidRDefault="008D1AEE" w:rsidP="00254419">
            <w:pPr>
              <w:ind w:right="91"/>
              <w:rPr>
                <w:szCs w:val="20"/>
                <w:lang w:eastAsia="en-US"/>
              </w:rPr>
            </w:pPr>
          </w:p>
        </w:tc>
      </w:tr>
      <w:tr w:rsidR="008D1AEE" w:rsidRPr="00620E44" w14:paraId="6D846F5D" w14:textId="77777777">
        <w:trPr>
          <w:jc w:val="center"/>
        </w:trPr>
        <w:tc>
          <w:tcPr>
            <w:tcW w:w="3360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62F015AF" w14:textId="77777777" w:rsidR="008D1AEE" w:rsidRPr="00620E44" w:rsidRDefault="008D1AEE" w:rsidP="00254419">
            <w:pPr>
              <w:spacing w:line="360" w:lineRule="auto"/>
              <w:ind w:right="91"/>
              <w:rPr>
                <w:szCs w:val="20"/>
                <w:lang w:val="en-US" w:eastAsia="en-US"/>
              </w:rPr>
            </w:pPr>
          </w:p>
        </w:tc>
        <w:tc>
          <w:tcPr>
            <w:tcW w:w="22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15DD1D" w14:textId="77777777" w:rsidR="008D1AEE" w:rsidRPr="00620E44" w:rsidRDefault="008D1AEE" w:rsidP="0025441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227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681184" w14:textId="77777777" w:rsidR="008D1AEE" w:rsidRPr="00620E44" w:rsidRDefault="008D1AEE" w:rsidP="0025441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7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0165FA" w14:textId="77777777" w:rsidR="008D1AEE" w:rsidRPr="00620E44" w:rsidRDefault="008D1AEE" w:rsidP="0025441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74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7CB33CA5" w14:textId="77777777" w:rsidR="008D1AEE" w:rsidRPr="00620E44" w:rsidRDefault="008D1AEE" w:rsidP="00254419">
            <w:pPr>
              <w:ind w:right="91"/>
              <w:rPr>
                <w:szCs w:val="20"/>
                <w:lang w:eastAsia="en-US"/>
              </w:rPr>
            </w:pPr>
          </w:p>
        </w:tc>
      </w:tr>
      <w:tr w:rsidR="008D1AEE" w:rsidRPr="00620E44" w14:paraId="17414610" w14:textId="77777777">
        <w:trPr>
          <w:jc w:val="center"/>
        </w:trPr>
        <w:tc>
          <w:tcPr>
            <w:tcW w:w="3360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781DF2CB" w14:textId="77777777" w:rsidR="008D1AEE" w:rsidRPr="00620E44" w:rsidRDefault="008D1AEE" w:rsidP="00254419">
            <w:pPr>
              <w:spacing w:line="360" w:lineRule="auto"/>
              <w:ind w:right="91"/>
              <w:rPr>
                <w:szCs w:val="20"/>
                <w:lang w:val="en-US" w:eastAsia="en-US"/>
              </w:rPr>
            </w:pPr>
          </w:p>
        </w:tc>
        <w:tc>
          <w:tcPr>
            <w:tcW w:w="22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788234" w14:textId="77777777" w:rsidR="008D1AEE" w:rsidRPr="00620E44" w:rsidRDefault="008D1AEE" w:rsidP="0025441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227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A6A0F0" w14:textId="77777777" w:rsidR="008D1AEE" w:rsidRPr="00620E44" w:rsidRDefault="008D1AEE" w:rsidP="0025441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7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F0CA62" w14:textId="77777777" w:rsidR="008D1AEE" w:rsidRPr="00620E44" w:rsidRDefault="008D1AEE" w:rsidP="0025441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74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44BA3426" w14:textId="77777777" w:rsidR="008D1AEE" w:rsidRPr="00620E44" w:rsidRDefault="008D1AEE" w:rsidP="00254419">
            <w:pPr>
              <w:ind w:right="91"/>
              <w:rPr>
                <w:szCs w:val="20"/>
                <w:lang w:eastAsia="en-US"/>
              </w:rPr>
            </w:pPr>
          </w:p>
        </w:tc>
      </w:tr>
      <w:tr w:rsidR="008D1AEE" w:rsidRPr="00620E44" w14:paraId="175D53C2" w14:textId="77777777" w:rsidTr="00E4493F">
        <w:trPr>
          <w:jc w:val="center"/>
        </w:trPr>
        <w:tc>
          <w:tcPr>
            <w:tcW w:w="3360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7DB1D1D4" w14:textId="77777777" w:rsidR="008D1AEE" w:rsidRPr="00620E44" w:rsidRDefault="008D1AEE" w:rsidP="00254419">
            <w:pPr>
              <w:spacing w:line="360" w:lineRule="auto"/>
              <w:ind w:right="91"/>
              <w:rPr>
                <w:szCs w:val="20"/>
                <w:lang w:val="en-US" w:eastAsia="en-US"/>
              </w:rPr>
            </w:pPr>
          </w:p>
        </w:tc>
        <w:tc>
          <w:tcPr>
            <w:tcW w:w="22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41E4F5" w14:textId="77777777" w:rsidR="008D1AEE" w:rsidRPr="00620E44" w:rsidRDefault="008D1AEE" w:rsidP="0025441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227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1A9A35" w14:textId="77777777" w:rsidR="008D1AEE" w:rsidRPr="00620E44" w:rsidRDefault="008D1AEE" w:rsidP="0025441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7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E333D4" w14:textId="77777777" w:rsidR="008D1AEE" w:rsidRPr="00620E44" w:rsidRDefault="008D1AEE" w:rsidP="0025441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74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0D6BC734" w14:textId="77777777" w:rsidR="008D1AEE" w:rsidRPr="00620E44" w:rsidRDefault="008D1AEE" w:rsidP="00254419">
            <w:pPr>
              <w:ind w:right="91"/>
              <w:rPr>
                <w:szCs w:val="20"/>
                <w:lang w:eastAsia="en-US"/>
              </w:rPr>
            </w:pPr>
          </w:p>
        </w:tc>
      </w:tr>
      <w:tr w:rsidR="008D1AEE" w:rsidRPr="00620E44" w14:paraId="34A104AC" w14:textId="77777777" w:rsidTr="00E4493F">
        <w:trPr>
          <w:jc w:val="center"/>
        </w:trPr>
        <w:tc>
          <w:tcPr>
            <w:tcW w:w="3360" w:type="dxa"/>
            <w:tcBorders>
              <w:top w:val="single" w:sz="6" w:space="0" w:color="000000"/>
              <w:left w:val="single" w:sz="18" w:space="0" w:color="auto"/>
              <w:bottom w:val="single" w:sz="18" w:space="0" w:color="000000"/>
              <w:right w:val="single" w:sz="6" w:space="0" w:color="000000"/>
            </w:tcBorders>
            <w:vAlign w:val="center"/>
          </w:tcPr>
          <w:p w14:paraId="114B4F84" w14:textId="77777777" w:rsidR="008D1AEE" w:rsidRPr="00620E44" w:rsidRDefault="008D1AEE" w:rsidP="00254419">
            <w:pPr>
              <w:spacing w:line="360" w:lineRule="auto"/>
              <w:ind w:right="91"/>
              <w:rPr>
                <w:szCs w:val="20"/>
                <w:lang w:val="en-US" w:eastAsia="en-US"/>
              </w:rPr>
            </w:pP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14:paraId="1AABDC09" w14:textId="77777777" w:rsidR="008D1AEE" w:rsidRPr="00620E44" w:rsidRDefault="008D1AEE" w:rsidP="0025441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227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14:paraId="3F82752B" w14:textId="77777777" w:rsidR="008D1AEE" w:rsidRPr="00620E44" w:rsidRDefault="008D1AEE" w:rsidP="0025441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14:paraId="6CA203BD" w14:textId="77777777" w:rsidR="008D1AEE" w:rsidRPr="00620E44" w:rsidRDefault="008D1AEE" w:rsidP="00254419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7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auto"/>
            </w:tcBorders>
            <w:vAlign w:val="center"/>
          </w:tcPr>
          <w:p w14:paraId="1EEB5C65" w14:textId="77777777" w:rsidR="008D1AEE" w:rsidRPr="00620E44" w:rsidRDefault="008D1AEE" w:rsidP="00254419">
            <w:pPr>
              <w:ind w:right="91"/>
              <w:rPr>
                <w:szCs w:val="20"/>
                <w:lang w:eastAsia="en-US"/>
              </w:rPr>
            </w:pPr>
          </w:p>
        </w:tc>
      </w:tr>
    </w:tbl>
    <w:p w14:paraId="27EFE50A" w14:textId="77777777" w:rsidR="000B4CE0" w:rsidRPr="00620E44" w:rsidRDefault="000B4CE0">
      <w:pPr>
        <w:pStyle w:val="a3"/>
        <w:numPr>
          <w:ilvl w:val="0"/>
          <w:numId w:val="0"/>
        </w:numPr>
        <w:ind w:left="720"/>
      </w:pPr>
    </w:p>
    <w:sectPr w:rsidR="000B4CE0" w:rsidRPr="00620E44">
      <w:headerReference w:type="default" r:id="rId14"/>
      <w:footerReference w:type="default" r:id="rId15"/>
      <w:headerReference w:type="first" r:id="rId16"/>
      <w:footerReference w:type="first" r:id="rId17"/>
      <w:footnotePr>
        <w:pos w:val="beneathText"/>
        <w:numRestart w:val="eachSect"/>
      </w:footnotePr>
      <w:pgSz w:w="11906" w:h="16838" w:code="9"/>
      <w:pgMar w:top="709" w:right="709" w:bottom="1559" w:left="1531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5D1AAB" w14:textId="77777777" w:rsidR="00CA2050" w:rsidRDefault="00CA2050" w:rsidP="004D4FF4">
      <w:pPr>
        <w:pStyle w:val="a6"/>
      </w:pPr>
      <w:r>
        <w:separator/>
      </w:r>
    </w:p>
  </w:endnote>
  <w:endnote w:type="continuationSeparator" w:id="0">
    <w:p w14:paraId="7F76302D" w14:textId="77777777" w:rsidR="00CA2050" w:rsidRDefault="00CA2050" w:rsidP="004D4FF4">
      <w:pPr>
        <w:pStyle w:val="a6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 CYR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1A0565" w14:textId="77777777" w:rsidR="00C45A22" w:rsidRDefault="00C15F84">
    <w:pPr>
      <w:pStyle w:val="af8"/>
      <w:ind w:right="360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513FF6B9" wp14:editId="07777777">
              <wp:simplePos x="0" y="0"/>
              <wp:positionH relativeFrom="column">
                <wp:posOffset>5218430</wp:posOffset>
              </wp:positionH>
              <wp:positionV relativeFrom="page">
                <wp:posOffset>10420350</wp:posOffset>
              </wp:positionV>
              <wp:extent cx="651510" cy="156845"/>
              <wp:effectExtent l="0" t="0" r="0" b="0"/>
              <wp:wrapNone/>
              <wp:docPr id="25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1510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AA71FA0" w14:textId="77777777" w:rsidR="00C45A22" w:rsidRDefault="00C45A22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Формат А4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3FF6B9"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28" type="#_x0000_t202" style="position:absolute;margin-left:410.9pt;margin-top:820.5pt;width:51.3pt;height:12.3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" filled="f" stroked="f">
              <v:textbox inset="0,0,0,0">
                <w:txbxContent>
                  <w:p w14:paraId="7AA71FA0" w14:textId="77777777" w:rsidR="00C45A22" w:rsidRDefault="00C45A22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Формат А4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54A121AB" wp14:editId="07777777">
              <wp:simplePos x="0" y="0"/>
              <wp:positionH relativeFrom="column">
                <wp:posOffset>-641350</wp:posOffset>
              </wp:positionH>
              <wp:positionV relativeFrom="paragraph">
                <wp:posOffset>-5188585</wp:posOffset>
              </wp:positionV>
              <wp:extent cx="394970" cy="5465445"/>
              <wp:effectExtent l="0" t="2540" r="0" b="0"/>
              <wp:wrapNone/>
              <wp:docPr id="24" name="Rectangle 2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394970" cy="5465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5" w:type="dxa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284"/>
                          </w:tblGrid>
                          <w:tr w:rsidR="00C45A22" w14:paraId="68688327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68779C80" w14:textId="77777777" w:rsidR="00C45A22" w:rsidRDefault="00C45A22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38A4CB42" w14:textId="77777777" w:rsidR="00C45A22" w:rsidRDefault="00C45A22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C45A22" w14:paraId="0D80F85F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7F7C5139" w14:textId="77777777" w:rsidR="00C45A22" w:rsidRDefault="00C45A22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Инв. № дубл.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46F391E9" w14:textId="77777777" w:rsidR="00C45A22" w:rsidRDefault="00C45A22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C45A22" w14:paraId="29CC21D0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7F1D9C85" w14:textId="77777777" w:rsidR="00C45A22" w:rsidRDefault="00C45A22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Взам. инв. №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28AC1B28" w14:textId="77777777" w:rsidR="00C45A22" w:rsidRDefault="00C45A22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C45A22" w14:paraId="63D00543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4295699E" w14:textId="77777777" w:rsidR="00C45A22" w:rsidRDefault="00C45A22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59DE7374" w14:textId="77777777" w:rsidR="00C45A22" w:rsidRDefault="00C45A22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C45A22" w14:paraId="442172A8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6A5FC096" w14:textId="77777777" w:rsidR="00C45A22" w:rsidRDefault="00C45A22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7CB7E4D9" w14:textId="77777777" w:rsidR="00C45A22" w:rsidRDefault="00C45A22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</w:tbl>
                        <w:p w14:paraId="7E62752A" w14:textId="77777777" w:rsidR="00C45A22" w:rsidRDefault="00C45A22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4A121AB" id="Rectangle 24" o:spid="_x0000_s1029" style="position:absolute;margin-left:-50.5pt;margin-top:-408.55pt;width:31.1pt;height:430.3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" filled="f" stroked="f" strokecolor="white" strokeweight="1pt">
              <o:lock v:ext="edit" aspectratio="t"/>
              <v:textbox inset="1pt,1pt,1pt,1pt">
                <w:txbxContent>
                  <w:tbl>
                    <w:tblPr>
                      <w:tblW w:w="0" w:type="auto"/>
                      <w:tblInd w:w="15" w:type="dxa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284"/>
                    </w:tblGrid>
                    <w:tr w:rsidR="00C45A22" w14:paraId="68688327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68779C80" w14:textId="77777777" w:rsidR="00C45A22" w:rsidRDefault="00C45A22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38A4CB42" w14:textId="77777777" w:rsidR="00C45A22" w:rsidRDefault="00C45A22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C45A22" w14:paraId="0D80F85F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7F7C5139" w14:textId="77777777" w:rsidR="00C45A22" w:rsidRDefault="00C45A22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Инв. № дубл.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46F391E9" w14:textId="77777777" w:rsidR="00C45A22" w:rsidRDefault="00C45A22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C45A22" w14:paraId="29CC21D0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7F1D9C85" w14:textId="77777777" w:rsidR="00C45A22" w:rsidRDefault="00C45A22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Взам. инв. №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28AC1B28" w14:textId="77777777" w:rsidR="00C45A22" w:rsidRDefault="00C45A22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C45A22" w14:paraId="63D00543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4295699E" w14:textId="77777777" w:rsidR="00C45A22" w:rsidRDefault="00C45A22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59DE7374" w14:textId="77777777" w:rsidR="00C45A22" w:rsidRDefault="00C45A22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C45A22" w14:paraId="442172A8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6A5FC096" w14:textId="77777777" w:rsidR="00C45A22" w:rsidRDefault="00C45A22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7CB7E4D9" w14:textId="77777777" w:rsidR="00C45A22" w:rsidRDefault="00C45A22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</w:tbl>
                  <w:p w14:paraId="7E62752A" w14:textId="77777777" w:rsidR="00C45A22" w:rsidRDefault="00C45A22">
                    <w:pPr>
                      <w:jc w:val="center"/>
                      <w:rPr>
                        <w:rFonts w:ascii="Times New Roman CYR" w:hAnsi="Times New Roman CYR" w:cs="Times New Roman CYR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77BAC394" wp14:editId="07777777">
              <wp:simplePos x="0" y="0"/>
              <wp:positionH relativeFrom="column">
                <wp:posOffset>-271780</wp:posOffset>
              </wp:positionH>
              <wp:positionV relativeFrom="page">
                <wp:posOffset>260350</wp:posOffset>
              </wp:positionV>
              <wp:extent cx="6610985" cy="10123170"/>
              <wp:effectExtent l="13970" t="12700" r="13970" b="17780"/>
              <wp:wrapNone/>
              <wp:docPr id="23" name="Rectangle 2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6610985" cy="1012317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a="http://schemas.openxmlformats.org/drawingml/2006/main">
          <w:pict w14:anchorId="0FA294DC">
            <v:rect id="Rectangle 23" style="position:absolute;margin-left:-21.4pt;margin-top:20.5pt;width:520.55pt;height:797.1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spid="_x0000_s1026" filled="f" strokeweight="1.5pt" w14:anchorId="65568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">
              <w10:wrap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523FF1" w14:textId="77777777" w:rsidR="00C45A22" w:rsidRDefault="00C15F84">
    <w:pPr>
      <w:pStyle w:val="af8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3EEA3AE" wp14:editId="07777777">
              <wp:simplePos x="0" y="0"/>
              <wp:positionH relativeFrom="page">
                <wp:posOffset>602615</wp:posOffset>
              </wp:positionH>
              <wp:positionV relativeFrom="page">
                <wp:posOffset>8112125</wp:posOffset>
              </wp:positionV>
              <wp:extent cx="6778625" cy="2306320"/>
              <wp:effectExtent l="2540" t="0" r="635" b="1905"/>
              <wp:wrapNone/>
              <wp:docPr id="20" name="Rectangle 2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6778625" cy="2306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FFFFFF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42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403"/>
                            <w:gridCol w:w="567"/>
                            <w:gridCol w:w="1282"/>
                            <w:gridCol w:w="837"/>
                            <w:gridCol w:w="557"/>
                            <w:gridCol w:w="794"/>
                            <w:gridCol w:w="2948"/>
                            <w:gridCol w:w="165"/>
                            <w:gridCol w:w="283"/>
                            <w:gridCol w:w="284"/>
                            <w:gridCol w:w="284"/>
                            <w:gridCol w:w="964"/>
                            <w:gridCol w:w="1020"/>
                            <w:gridCol w:w="12"/>
                          </w:tblGrid>
                          <w:tr w:rsidR="00C45A22" w14:paraId="1AA19132" w14:textId="77777777">
                            <w:trPr>
                              <w:cantSplit/>
                              <w:trHeight w:hRule="exact" w:val="800"/>
                            </w:trPr>
                            <w:tc>
                              <w:tcPr>
                                <w:tcW w:w="3646" w:type="dxa"/>
                                <w:gridSpan w:val="5"/>
                                <w:vMerge w:val="restart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nil"/>
                                </w:tcBorders>
                              </w:tcPr>
                              <w:p w14:paraId="5BC88503" w14:textId="77777777" w:rsidR="00C45A22" w:rsidRDefault="00C45A22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9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6" w:space="0" w:color="auto"/>
                                </w:tcBorders>
                              </w:tcPr>
                              <w:p w14:paraId="5775F54F" w14:textId="77777777" w:rsidR="00C45A22" w:rsidRDefault="00C45A22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48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6" w:space="0" w:color="auto"/>
                                </w:tcBorders>
                              </w:tcPr>
                              <w:p w14:paraId="6F6C9D5F" w14:textId="77777777" w:rsidR="00C45A22" w:rsidRDefault="00C45A22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011" w:type="dxa"/>
                                <w:gridSpan w:val="7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4" w:space="0" w:color="auto"/>
                                </w:tcBorders>
                              </w:tcPr>
                              <w:p w14:paraId="3A3644DA" w14:textId="77777777" w:rsidR="00C45A22" w:rsidRDefault="00C45A22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C45A22" w14:paraId="3B4902DB" w14:textId="77777777">
                            <w:trPr>
                              <w:cantSplit/>
                              <w:trHeight w:hRule="exact" w:val="460"/>
                            </w:trPr>
                            <w:tc>
                              <w:tcPr>
                                <w:tcW w:w="3646" w:type="dxa"/>
                                <w:gridSpan w:val="5"/>
                                <w:vMerge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32842F1D" w14:textId="77777777" w:rsidR="00C45A22" w:rsidRDefault="00C45A22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53" w:type="dxa"/>
                                <w:gridSpan w:val="9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14:paraId="711CDE5E" w14:textId="77777777" w:rsidR="00C45A22" w:rsidRDefault="00C45A22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C45A22" w14:paraId="001848A8" w14:textId="77777777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403" w:type="dxa"/>
                                <w:tcBorders>
                                  <w:top w:val="single" w:sz="12" w:space="0" w:color="auto"/>
                                  <w:left w:val="single" w:sz="6" w:space="0" w:color="auto"/>
                                  <w:bottom w:val="single" w:sz="12" w:space="0" w:color="auto"/>
                                  <w:right w:val="nil"/>
                                </w:tcBorders>
                                <w:vAlign w:val="center"/>
                              </w:tcPr>
                              <w:p w14:paraId="6A2BC585" w14:textId="77777777" w:rsidR="00C45A22" w:rsidRDefault="00C45A22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49A616B1" w14:textId="77777777" w:rsidR="00C45A22" w:rsidRDefault="00C45A22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nil"/>
                                </w:tcBorders>
                                <w:vAlign w:val="center"/>
                              </w:tcPr>
                              <w:p w14:paraId="3B4B52B0" w14:textId="77777777" w:rsidR="00C45A22" w:rsidRDefault="00C45A22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6A8F822E" w14:textId="77777777" w:rsidR="00C45A22" w:rsidRDefault="00C45A22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nil"/>
                                </w:tcBorders>
                                <w:vAlign w:val="center"/>
                              </w:tcPr>
                              <w:p w14:paraId="2EA75E83" w14:textId="77777777" w:rsidR="00C45A22" w:rsidRDefault="00C45A22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53" w:type="dxa"/>
                                <w:gridSpan w:val="9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4D353D32" w14:textId="77777777" w:rsidR="00C45A22" w:rsidRDefault="00D457F5" w:rsidP="009831AC">
                                <w:pPr>
                                  <w:pStyle w:val="af9"/>
                                  <w:spacing w:line="240" w:lineRule="auto"/>
                                  <w:ind w:firstLine="0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i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i/>
                                  </w:rPr>
                                  <w:instrText xml:space="preserve"> DOCPROPERTY  ДокПМИ  \* MERGEFORMAT </w:instrTex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i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i/>
                                  </w:rPr>
                                  <w:t>XXX.51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i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C45A22" w14:paraId="4AC4FE2F" w14:textId="77777777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403" w:type="dxa"/>
                                <w:tcBorders>
                                  <w:top w:val="nil"/>
                                  <w:left w:val="single" w:sz="6" w:space="0" w:color="auto"/>
                                  <w:bottom w:val="single" w:sz="6" w:space="0" w:color="auto"/>
                                  <w:right w:val="nil"/>
                                </w:tcBorders>
                                <w:vAlign w:val="center"/>
                              </w:tcPr>
                              <w:p w14:paraId="5B09ED56" w14:textId="77777777" w:rsidR="00C45A22" w:rsidRDefault="00C45A22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nil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5812E170" w14:textId="77777777" w:rsidR="00C45A22" w:rsidRDefault="00C45A22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nil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  <w:vAlign w:val="center"/>
                              </w:tcPr>
                              <w:p w14:paraId="278AFD40" w14:textId="77777777" w:rsidR="00C45A22" w:rsidRDefault="00C45A22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nil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29DB5971" w14:textId="77777777" w:rsidR="00C45A22" w:rsidRDefault="00C45A22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nil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  <w:vAlign w:val="center"/>
                              </w:tcPr>
                              <w:p w14:paraId="70F35735" w14:textId="77777777" w:rsidR="00C45A22" w:rsidRDefault="00C45A22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54" w:type="dxa"/>
                                <w:gridSpan w:val="9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14:paraId="5D255343" w14:textId="77777777" w:rsidR="00C45A22" w:rsidRDefault="00C45A22">
                                <w:pPr>
                                  <w:pStyle w:val="1"/>
                                  <w:numPr>
                                    <w:ilvl w:val="0"/>
                                    <w:numId w:val="0"/>
                                  </w:numPr>
                                  <w:tabs>
                                    <w:tab w:val="num" w:pos="360"/>
                                  </w:tabs>
                                  <w:ind w:left="432"/>
                                  <w:rPr>
                                    <w:i/>
                                    <w:iCs/>
                                  </w:rPr>
                                </w:pPr>
                              </w:p>
                            </w:tc>
                          </w:tr>
                          <w:tr w:rsidR="00C45A22" w14:paraId="361121AA" w14:textId="77777777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403" w:type="dxa"/>
                                <w:tcBorders>
                                  <w:top w:val="single" w:sz="12" w:space="0" w:color="auto"/>
                                  <w:left w:val="single" w:sz="6" w:space="0" w:color="auto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60FCA14C" w14:textId="77777777" w:rsidR="00C45A22" w:rsidRDefault="00C45A22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Изм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43E29F8D" w14:textId="77777777" w:rsidR="00C45A22" w:rsidRDefault="00C45A22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5A59CD33" w14:textId="77777777" w:rsidR="00C45A22" w:rsidRDefault="00C45A22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№ документа</w:t>
                                </w: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270B0B36" w14:textId="77777777" w:rsidR="00C45A22" w:rsidRDefault="00C45A22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Подпись</w:t>
                                </w: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6E5C1564" w14:textId="77777777" w:rsidR="00C45A22" w:rsidRDefault="00C45A22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754" w:type="dxa"/>
                                <w:gridSpan w:val="9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14:paraId="552C276D" w14:textId="77777777" w:rsidR="00C45A22" w:rsidRDefault="00C45A22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C45A22" w14:paraId="32A91A6B" w14:textId="77777777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970" w:type="dxa"/>
                                <w:gridSpan w:val="2"/>
                                <w:tcBorders>
                                  <w:top w:val="single" w:sz="12" w:space="0" w:color="auto"/>
                                  <w:left w:val="single" w:sz="6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206350A6" w14:textId="77777777" w:rsidR="00C45A22" w:rsidRDefault="00C45A22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Разработ</w:t>
                                </w:r>
                                <w:proofErr w:type="spellEnd"/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1F8AFB83" w14:textId="77777777" w:rsidR="00C45A22" w:rsidRDefault="00C45A22">
                                <w:pPr>
                                  <w:spacing w:before="40"/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68342FE7" w14:textId="77777777" w:rsidR="00C45A22" w:rsidRDefault="00C45A22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40776332" w14:textId="77777777" w:rsidR="00C45A22" w:rsidRDefault="00C45A22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07" w:type="dxa"/>
                                <w:gridSpan w:val="3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2F237718" w14:textId="0E7C04D2" w:rsidR="00C45A22" w:rsidRPr="000749F4" w:rsidRDefault="000749F4">
                                <w:pPr>
                                  <w:pStyle w:val="af9"/>
                                  <w:spacing w:before="120" w:line="240" w:lineRule="auto"/>
                                  <w:ind w:firstLine="0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20"/>
                                  </w:rPr>
                                  <w:t>Приложение-имитация игры «Казино»</w:t>
                                </w:r>
                              </w:p>
                              <w:p w14:paraId="1C526AFE" w14:textId="77777777" w:rsidR="00C45A22" w:rsidRPr="0035361A" w:rsidRDefault="00FC5E75">
                                <w:pPr>
                                  <w:pStyle w:val="af9"/>
                                  <w:spacing w:before="120" w:line="240" w:lineRule="auto"/>
                                  <w:ind w:firstLine="0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20"/>
                                  </w:rPr>
                                  <w:instrText xml:space="preserve"> DOCPROPERTY  НаимДокумента  \* MERGEFORMAT </w:instrTex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20"/>
                                  </w:rPr>
                                  <w:t>Программа и методика испытаний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gridSpan w:val="3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059630A6" w14:textId="77777777" w:rsidR="00C45A22" w:rsidRDefault="00C45A22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Литера</w:t>
                                </w:r>
                              </w:p>
                            </w:tc>
                            <w:tc>
                              <w:tcPr>
                                <w:tcW w:w="96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44F761F0" w14:textId="77777777" w:rsidR="00C45A22" w:rsidRDefault="00C45A22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032" w:type="dxa"/>
                                <w:gridSpan w:val="2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14:paraId="623BF67F" w14:textId="77777777" w:rsidR="00C45A22" w:rsidRDefault="00C45A22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Листов</w:t>
                                </w:r>
                              </w:p>
                            </w:tc>
                          </w:tr>
                          <w:tr w:rsidR="00C45A22" w14:paraId="390F1B21" w14:textId="77777777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970" w:type="dxa"/>
                                <w:gridSpan w:val="2"/>
                                <w:tcBorders>
                                  <w:top w:val="single" w:sz="8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4D23C051" w14:textId="77777777" w:rsidR="00C45A22" w:rsidRDefault="00C45A22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 Проверил</w:t>
                                </w: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8" w:space="0" w:color="auto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  <w:vAlign w:val="center"/>
                              </w:tcPr>
                              <w:p w14:paraId="107E9FD5" w14:textId="77777777" w:rsidR="00C45A22" w:rsidRDefault="00C45A22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8" w:space="0" w:color="auto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564A82CB" w14:textId="77777777" w:rsidR="00C45A22" w:rsidRDefault="00C45A22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8" w:space="0" w:color="auto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  <w:vAlign w:val="center"/>
                              </w:tcPr>
                              <w:p w14:paraId="3CE28D4A" w14:textId="77777777" w:rsidR="00C45A22" w:rsidRDefault="00C45A22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07" w:type="dxa"/>
                                <w:gridSpan w:val="3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03E60B2D" w14:textId="77777777" w:rsidR="00C45A22" w:rsidRDefault="00C45A22">
                                <w:pPr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0E6F3C8" w14:textId="77777777" w:rsidR="00C45A22" w:rsidRDefault="00C45A22">
                                <w:pPr>
                                  <w:jc w:val="center"/>
                                  <w:rPr>
                                    <w:rFonts w:ascii="Times New Roman CYR" w:hAnsi="Times New Roman CYR" w:cs="Times New Roman CYR"/>
                                  </w:rPr>
                                </w:pPr>
                                <w:r>
                                  <w:rPr>
                                    <w:rFonts w:ascii="Times New Roman CYR" w:hAnsi="Times New Roman CYR" w:cs="Times New Roman CYR"/>
                                  </w:rPr>
                                  <w:t>М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1A1092D" w14:textId="77777777" w:rsidR="00C45A22" w:rsidRDefault="00C45A22">
                                <w:pPr>
                                  <w:jc w:val="center"/>
                                  <w:rPr>
                                    <w:rFonts w:ascii="Times New Roman CYR" w:hAnsi="Times New Roman CYR" w:cs="Times New Roman CY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3CC5A65" w14:textId="77777777" w:rsidR="00C45A22" w:rsidRDefault="00C45A22">
                                <w:pPr>
                                  <w:jc w:val="center"/>
                                  <w:rPr>
                                    <w:rFonts w:ascii="Times New Roman CYR" w:hAnsi="Times New Roman CYR" w:cs="Times New Roman CY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96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1B6C405" w14:textId="77777777" w:rsidR="00C45A22" w:rsidRDefault="00C45A22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  <w:r w:rsidRPr="001A328F">
                                  <w:rPr>
                                    <w:rStyle w:val="ad"/>
                                  </w:rPr>
                                  <w:fldChar w:fldCharType="begin"/>
                                </w:r>
                                <w:r w:rsidRPr="001A328F">
                                  <w:rPr>
                                    <w:rStyle w:val="ad"/>
                                  </w:rPr>
                                  <w:instrText xml:space="preserve"> PAGE </w:instrText>
                                </w:r>
                                <w:r w:rsidRPr="001A328F">
                                  <w:rPr>
                                    <w:rStyle w:val="ad"/>
                                  </w:rPr>
                                  <w:fldChar w:fldCharType="separate"/>
                                </w:r>
                                <w:r w:rsidR="001A328F">
                                  <w:rPr>
                                    <w:rStyle w:val="ad"/>
                                    <w:noProof/>
                                  </w:rPr>
                                  <w:t>2</w:t>
                                </w:r>
                                <w:r w:rsidRPr="001A328F">
                                  <w:rPr>
                                    <w:rStyle w:val="ad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1032" w:type="dxa"/>
                                <w:gridSpan w:val="2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single" w:sz="4" w:space="0" w:color="auto"/>
                                </w:tcBorders>
                              </w:tcPr>
                              <w:p w14:paraId="6CBA0AF8" w14:textId="77777777" w:rsidR="00C45A22" w:rsidRPr="001A328F" w:rsidRDefault="00C45A22">
                                <w:pPr>
                                  <w:jc w:val="center"/>
                                  <w:rPr>
                                    <w:b/>
                                    <w:bCs/>
                                    <w:iCs/>
                                  </w:rPr>
                                </w:pPr>
                                <w:r w:rsidRPr="001A328F">
                                  <w:rPr>
                                    <w:b/>
                                    <w:bCs/>
                                    <w:iCs/>
                                  </w:rPr>
                                  <w:fldChar w:fldCharType="begin"/>
                                </w:r>
                                <w:r w:rsidRPr="001A328F">
                                  <w:rPr>
                                    <w:b/>
                                    <w:bCs/>
                                    <w:iCs/>
                                  </w:rPr>
                                  <w:instrText xml:space="preserve"> NUMPAGES  \* Arabic  \* MERGEFORMAT </w:instrText>
                                </w:r>
                                <w:r w:rsidRPr="001A328F">
                                  <w:rPr>
                                    <w:b/>
                                    <w:bCs/>
                                    <w:iCs/>
                                  </w:rPr>
                                  <w:fldChar w:fldCharType="separate"/>
                                </w:r>
                                <w:r w:rsidR="001A328F">
                                  <w:rPr>
                                    <w:b/>
                                    <w:bCs/>
                                    <w:iCs/>
                                    <w:noProof/>
                                  </w:rPr>
                                  <w:t>11</w:t>
                                </w:r>
                                <w:r w:rsidRPr="001A328F">
                                  <w:rPr>
                                    <w:b/>
                                    <w:bCs/>
                                    <w:iCs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C45A22" w14:paraId="0C7E11B0" w14:textId="77777777">
                            <w:trPr>
                              <w:gridAfter w:val="1"/>
                              <w:wAfter w:w="11" w:type="dxa"/>
                              <w:cantSplit/>
                              <w:trHeight w:hRule="exact" w:val="284"/>
                            </w:trPr>
                            <w:tc>
                              <w:tcPr>
                                <w:tcW w:w="970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05E97CBB" w14:textId="77777777" w:rsidR="00C45A22" w:rsidRDefault="00C45A22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Т.контр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  <w:p w14:paraId="63ACB6A2" w14:textId="77777777" w:rsidR="00C45A22" w:rsidRDefault="00C45A22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2C8D472F" w14:textId="77777777" w:rsidR="00C45A22" w:rsidRDefault="00C45A22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6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4EE55097" w14:textId="77777777" w:rsidR="00C45A22" w:rsidRDefault="00C45A22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68AE7378" w14:textId="77777777" w:rsidR="00C45A22" w:rsidRDefault="00C45A22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07" w:type="dxa"/>
                                <w:gridSpan w:val="3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33CE2273" w14:textId="77777777" w:rsidR="00C45A22" w:rsidRDefault="00C45A22">
                                <w:pPr>
                                  <w:pStyle w:val="3"/>
                                  <w:numPr>
                                    <w:ilvl w:val="2"/>
                                    <w:numId w:val="0"/>
                                  </w:numPr>
                                  <w:tabs>
                                    <w:tab w:val="num" w:pos="360"/>
                                  </w:tabs>
                                  <w:ind w:left="720"/>
                                </w:pPr>
                              </w:p>
                            </w:tc>
                            <w:tc>
                              <w:tcPr>
                                <w:tcW w:w="2835" w:type="dxa"/>
                                <w:gridSpan w:val="5"/>
                                <w:vMerge w:val="restart"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9CA3B16" w14:textId="77777777" w:rsidR="00C45A22" w:rsidRDefault="00C45A22">
                                <w:pPr>
                                  <w:jc w:val="center"/>
                                  <w:rPr>
                                    <w:rFonts w:ascii="Arial CYR" w:hAnsi="Arial CYR" w:cs="Arial CYR"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</w:tr>
                          <w:tr w:rsidR="00C45A22" w14:paraId="6A75F93B" w14:textId="77777777">
                            <w:trPr>
                              <w:gridAfter w:val="1"/>
                              <w:wAfter w:w="11" w:type="dxa"/>
                              <w:cantSplit/>
                              <w:trHeight w:hRule="exact" w:val="284"/>
                            </w:trPr>
                            <w:tc>
                              <w:tcPr>
                                <w:tcW w:w="970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4D30C882" w14:textId="77777777" w:rsidR="00C45A22" w:rsidRDefault="00C45A22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Н.контр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5CF92296" w14:textId="77777777" w:rsidR="00C45A22" w:rsidRDefault="00C45A22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6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3BCBCB4C" w14:textId="77777777" w:rsidR="00C45A22" w:rsidRDefault="00C45A22">
                                <w:pPr>
                                  <w:spacing w:before="40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5B48A671" w14:textId="77777777" w:rsidR="00C45A22" w:rsidRDefault="00C45A22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07" w:type="dxa"/>
                                <w:gridSpan w:val="3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675380AA" w14:textId="77777777" w:rsidR="00C45A22" w:rsidRDefault="00C45A22">
                                <w:pPr>
                                  <w:pStyle w:val="3"/>
                                  <w:numPr>
                                    <w:ilvl w:val="2"/>
                                    <w:numId w:val="0"/>
                                  </w:numPr>
                                  <w:tabs>
                                    <w:tab w:val="num" w:pos="360"/>
                                  </w:tabs>
                                  <w:ind w:left="720"/>
                                  <w:rPr>
                                    <w:b w:val="0"/>
                                    <w:bCs w:val="0"/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5" w:type="dxa"/>
                                <w:gridSpan w:val="5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14:paraId="2D830042" w14:textId="77777777" w:rsidR="00C45A22" w:rsidRDefault="00C45A22">
                                <w:pPr>
                                  <w:rPr>
                                    <w:rFonts w:ascii="Arial CYR" w:hAnsi="Arial CYR" w:cs="Arial CYR"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</w:tr>
                          <w:tr w:rsidR="00C45A22" w14:paraId="73B18EC2" w14:textId="77777777">
                            <w:trPr>
                              <w:gridAfter w:val="1"/>
                              <w:wAfter w:w="11" w:type="dxa"/>
                              <w:cantSplit/>
                              <w:trHeight w:hRule="exact" w:val="284"/>
                            </w:trPr>
                            <w:tc>
                              <w:tcPr>
                                <w:tcW w:w="970" w:type="dxa"/>
                                <w:gridSpan w:val="2"/>
                                <w:tcBorders>
                                  <w:top w:val="single" w:sz="8" w:space="0" w:color="auto"/>
                                  <w:left w:val="single" w:sz="6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630FFC69" w14:textId="77777777" w:rsidR="00C45A22" w:rsidRDefault="00C45A22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 Утвердил</w:t>
                                </w: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8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46CCE917" w14:textId="77777777" w:rsidR="00C45A22" w:rsidRDefault="00C45A22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8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70D96B49" w14:textId="77777777" w:rsidR="00C45A22" w:rsidRDefault="00C45A22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8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162343FA" w14:textId="77777777" w:rsidR="00C45A22" w:rsidRDefault="00C45A22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07" w:type="dxa"/>
                                <w:gridSpan w:val="3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44CD0D84" w14:textId="77777777" w:rsidR="00C45A22" w:rsidRDefault="00C45A22">
                                <w:pPr>
                                  <w:jc w:val="center"/>
                                  <w:rPr>
                                    <w:rFonts w:ascii="Times New Roman CYR" w:hAnsi="Times New Roman CYR" w:cs="Times New Roman CY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5" w:type="dxa"/>
                                <w:gridSpan w:val="5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14:paraId="0E5EEF3F" w14:textId="77777777" w:rsidR="00C45A22" w:rsidRDefault="00C45A22">
                                <w:pPr>
                                  <w:jc w:val="center"/>
                                  <w:rPr>
                                    <w:rFonts w:ascii="Arial CYR" w:hAnsi="Arial CYR" w:cs="Arial CYR"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</w:tr>
                        </w:tbl>
                        <w:p w14:paraId="017DFA3C" w14:textId="77777777" w:rsidR="00C45A22" w:rsidRDefault="00C45A22">
                          <w:pPr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3EEA3AE" id="Rectangle 20" o:spid="_x0000_s1031" style="position:absolute;margin-left:47.45pt;margin-top:638.75pt;width:533.75pt;height:181.6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" filled="f" stroked="f" strokecolor="white" strokeweight=".5pt">
              <v:stroke dashstyle="1 1"/>
              <o:lock v:ext="edit" aspectratio="t"/>
              <v:textbox inset="1pt,1pt,1pt,1pt">
                <w:txbxContent>
                  <w:tbl>
                    <w:tblPr>
                      <w:tblW w:w="0" w:type="auto"/>
                      <w:tblInd w:w="142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403"/>
                      <w:gridCol w:w="567"/>
                      <w:gridCol w:w="1282"/>
                      <w:gridCol w:w="837"/>
                      <w:gridCol w:w="557"/>
                      <w:gridCol w:w="794"/>
                      <w:gridCol w:w="2948"/>
                      <w:gridCol w:w="165"/>
                      <w:gridCol w:w="283"/>
                      <w:gridCol w:w="284"/>
                      <w:gridCol w:w="284"/>
                      <w:gridCol w:w="964"/>
                      <w:gridCol w:w="1020"/>
                      <w:gridCol w:w="12"/>
                    </w:tblGrid>
                    <w:tr w:rsidR="00C45A22" w14:paraId="1AA19132" w14:textId="77777777">
                      <w:trPr>
                        <w:cantSplit/>
                        <w:trHeight w:hRule="exact" w:val="800"/>
                      </w:trPr>
                      <w:tc>
                        <w:tcPr>
                          <w:tcW w:w="3646" w:type="dxa"/>
                          <w:gridSpan w:val="5"/>
                          <w:vMerge w:val="restart"/>
                          <w:tcBorders>
                            <w:top w:val="nil"/>
                            <w:left w:val="nil"/>
                            <w:bottom w:val="single" w:sz="4" w:space="0" w:color="auto"/>
                            <w:right w:val="nil"/>
                          </w:tcBorders>
                        </w:tcPr>
                        <w:p w14:paraId="5BC88503" w14:textId="77777777" w:rsidR="00C45A22" w:rsidRDefault="00C45A22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79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6" w:space="0" w:color="auto"/>
                          </w:tcBorders>
                        </w:tcPr>
                        <w:p w14:paraId="5775F54F" w14:textId="77777777" w:rsidR="00C45A22" w:rsidRDefault="00C45A22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948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6" w:space="0" w:color="auto"/>
                          </w:tcBorders>
                        </w:tcPr>
                        <w:p w14:paraId="6F6C9D5F" w14:textId="77777777" w:rsidR="00C45A22" w:rsidRDefault="00C45A22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3011" w:type="dxa"/>
                          <w:gridSpan w:val="7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4" w:space="0" w:color="auto"/>
                          </w:tcBorders>
                        </w:tcPr>
                        <w:p w14:paraId="3A3644DA" w14:textId="77777777" w:rsidR="00C45A22" w:rsidRDefault="00C45A22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C45A22" w14:paraId="3B4902DB" w14:textId="77777777">
                      <w:trPr>
                        <w:cantSplit/>
                        <w:trHeight w:hRule="exact" w:val="460"/>
                      </w:trPr>
                      <w:tc>
                        <w:tcPr>
                          <w:tcW w:w="3646" w:type="dxa"/>
                          <w:gridSpan w:val="5"/>
                          <w:vMerge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14:paraId="32842F1D" w14:textId="77777777" w:rsidR="00C45A22" w:rsidRDefault="00C45A22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6753" w:type="dxa"/>
                          <w:gridSpan w:val="9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</w:tcPr>
                        <w:p w14:paraId="711CDE5E" w14:textId="77777777" w:rsidR="00C45A22" w:rsidRDefault="00C45A22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C45A22" w14:paraId="001848A8" w14:textId="77777777">
                      <w:trPr>
                        <w:cantSplit/>
                        <w:trHeight w:hRule="exact" w:val="284"/>
                      </w:trPr>
                      <w:tc>
                        <w:tcPr>
                          <w:tcW w:w="403" w:type="dxa"/>
                          <w:tcBorders>
                            <w:top w:val="single" w:sz="12" w:space="0" w:color="auto"/>
                            <w:left w:val="single" w:sz="6" w:space="0" w:color="auto"/>
                            <w:bottom w:val="single" w:sz="12" w:space="0" w:color="auto"/>
                            <w:right w:val="nil"/>
                          </w:tcBorders>
                          <w:vAlign w:val="center"/>
                        </w:tcPr>
                        <w:p w14:paraId="6A2BC585" w14:textId="77777777" w:rsidR="00C45A22" w:rsidRDefault="00C45A22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49A616B1" w14:textId="77777777" w:rsidR="00C45A22" w:rsidRDefault="00C45A22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nil"/>
                          </w:tcBorders>
                          <w:vAlign w:val="center"/>
                        </w:tcPr>
                        <w:p w14:paraId="3B4B52B0" w14:textId="77777777" w:rsidR="00C45A22" w:rsidRDefault="00C45A22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6A8F822E" w14:textId="77777777" w:rsidR="00C45A22" w:rsidRDefault="00C45A22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nil"/>
                          </w:tcBorders>
                          <w:vAlign w:val="center"/>
                        </w:tcPr>
                        <w:p w14:paraId="2EA75E83" w14:textId="77777777" w:rsidR="00C45A22" w:rsidRDefault="00C45A22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6753" w:type="dxa"/>
                          <w:gridSpan w:val="9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4D353D32" w14:textId="77777777" w:rsidR="00C45A22" w:rsidRDefault="00D457F5" w:rsidP="009831AC">
                          <w:pPr>
                            <w:pStyle w:val="af9"/>
                            <w:spacing w:line="240" w:lineRule="auto"/>
                            <w:ind w:firstLine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i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i/>
                            </w:rPr>
                            <w:instrText xml:space="preserve"> DOCPROPERTY  ДокПМИ  \* MERGEFORMAT </w:instrText>
                          </w:r>
                          <w:r>
                            <w:rPr>
                              <w:rFonts w:ascii="Arial" w:hAnsi="Arial" w:cs="Arial"/>
                              <w:b/>
                              <w:i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/>
                              <w:i/>
                            </w:rPr>
                            <w:t>XXX.51</w:t>
                          </w:r>
                          <w:r>
                            <w:rPr>
                              <w:rFonts w:ascii="Arial" w:hAnsi="Arial" w:cs="Arial"/>
                              <w:b/>
                              <w:i/>
                            </w:rPr>
                            <w:fldChar w:fldCharType="end"/>
                          </w:r>
                        </w:p>
                      </w:tc>
                    </w:tr>
                    <w:tr w:rsidR="00C45A22" w14:paraId="4AC4FE2F" w14:textId="77777777">
                      <w:trPr>
                        <w:cantSplit/>
                        <w:trHeight w:hRule="exact" w:val="284"/>
                      </w:trPr>
                      <w:tc>
                        <w:tcPr>
                          <w:tcW w:w="403" w:type="dxa"/>
                          <w:tcBorders>
                            <w:top w:val="nil"/>
                            <w:left w:val="single" w:sz="6" w:space="0" w:color="auto"/>
                            <w:bottom w:val="single" w:sz="6" w:space="0" w:color="auto"/>
                            <w:right w:val="nil"/>
                          </w:tcBorders>
                          <w:vAlign w:val="center"/>
                        </w:tcPr>
                        <w:p w14:paraId="5B09ED56" w14:textId="77777777" w:rsidR="00C45A22" w:rsidRDefault="00C45A22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5812E170" w14:textId="77777777" w:rsidR="00C45A22" w:rsidRDefault="00C45A22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282" w:type="dxa"/>
                          <w:tcBorders>
                            <w:top w:val="nil"/>
                            <w:left w:val="nil"/>
                            <w:bottom w:val="single" w:sz="6" w:space="0" w:color="auto"/>
                            <w:right w:val="nil"/>
                          </w:tcBorders>
                          <w:vAlign w:val="center"/>
                        </w:tcPr>
                        <w:p w14:paraId="278AFD40" w14:textId="77777777" w:rsidR="00C45A22" w:rsidRDefault="00C45A22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nil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29DB5971" w14:textId="77777777" w:rsidR="00C45A22" w:rsidRDefault="00C45A22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nil"/>
                            <w:left w:val="nil"/>
                            <w:bottom w:val="single" w:sz="6" w:space="0" w:color="auto"/>
                            <w:right w:val="nil"/>
                          </w:tcBorders>
                          <w:vAlign w:val="center"/>
                        </w:tcPr>
                        <w:p w14:paraId="70F35735" w14:textId="77777777" w:rsidR="00C45A22" w:rsidRDefault="00C45A22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6754" w:type="dxa"/>
                          <w:gridSpan w:val="9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</w:tcPr>
                        <w:p w14:paraId="5D255343" w14:textId="77777777" w:rsidR="00C45A22" w:rsidRDefault="00C45A22">
                          <w:pPr>
                            <w:pStyle w:val="1"/>
                            <w:numPr>
                              <w:ilvl w:val="0"/>
                              <w:numId w:val="0"/>
                            </w:numPr>
                            <w:tabs>
                              <w:tab w:val="num" w:pos="360"/>
                            </w:tabs>
                            <w:ind w:left="432"/>
                            <w:rPr>
                              <w:i/>
                              <w:iCs/>
                            </w:rPr>
                          </w:pPr>
                        </w:p>
                      </w:tc>
                    </w:tr>
                    <w:tr w:rsidR="00C45A22" w14:paraId="361121AA" w14:textId="77777777">
                      <w:trPr>
                        <w:cantSplit/>
                        <w:trHeight w:hRule="exact" w:val="284"/>
                      </w:trPr>
                      <w:tc>
                        <w:tcPr>
                          <w:tcW w:w="403" w:type="dxa"/>
                          <w:tcBorders>
                            <w:top w:val="single" w:sz="12" w:space="0" w:color="auto"/>
                            <w:left w:val="single" w:sz="6" w:space="0" w:color="auto"/>
                            <w:bottom w:val="nil"/>
                            <w:right w:val="nil"/>
                          </w:tcBorders>
                          <w:vAlign w:val="center"/>
                        </w:tcPr>
                        <w:p w14:paraId="60FCA14C" w14:textId="77777777" w:rsidR="00C45A22" w:rsidRDefault="00C45A22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Изм</w:t>
                          </w:r>
                          <w:proofErr w:type="spellEnd"/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43E29F8D" w14:textId="77777777" w:rsidR="00C45A22" w:rsidRDefault="00C45A22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5A59CD33" w14:textId="77777777" w:rsidR="00C45A22" w:rsidRDefault="00C45A22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№ документа</w:t>
                          </w: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270B0B36" w14:textId="77777777" w:rsidR="00C45A22" w:rsidRDefault="00C45A22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Подпись</w:t>
                          </w: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6E5C1564" w14:textId="77777777" w:rsidR="00C45A22" w:rsidRDefault="00C45A22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754" w:type="dxa"/>
                          <w:gridSpan w:val="9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</w:tcPr>
                        <w:p w14:paraId="552C276D" w14:textId="77777777" w:rsidR="00C45A22" w:rsidRDefault="00C45A22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C45A22" w14:paraId="32A91A6B" w14:textId="77777777">
                      <w:trPr>
                        <w:cantSplit/>
                        <w:trHeight w:hRule="exact" w:val="284"/>
                      </w:trPr>
                      <w:tc>
                        <w:tcPr>
                          <w:tcW w:w="970" w:type="dxa"/>
                          <w:gridSpan w:val="2"/>
                          <w:tcBorders>
                            <w:top w:val="single" w:sz="12" w:space="0" w:color="auto"/>
                            <w:left w:val="single" w:sz="6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206350A6" w14:textId="77777777" w:rsidR="00C45A22" w:rsidRDefault="00C45A22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Разработ</w:t>
                          </w:r>
                          <w:proofErr w:type="spellEnd"/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.</w:t>
                          </w: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1F8AFB83" w14:textId="77777777" w:rsidR="00C45A22" w:rsidRDefault="00C45A22">
                          <w:pPr>
                            <w:spacing w:before="40"/>
                            <w:rPr>
                              <w:b/>
                              <w:bCs/>
                              <w:i/>
                              <w:iCs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68342FE7" w14:textId="77777777" w:rsidR="00C45A22" w:rsidRDefault="00C45A22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40776332" w14:textId="77777777" w:rsidR="00C45A22" w:rsidRDefault="00C45A22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3907" w:type="dxa"/>
                          <w:gridSpan w:val="3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2F237718" w14:textId="0E7C04D2" w:rsidR="00C45A22" w:rsidRPr="000749F4" w:rsidRDefault="000749F4">
                          <w:pPr>
                            <w:pStyle w:val="af9"/>
                            <w:spacing w:before="120" w:line="240" w:lineRule="auto"/>
                            <w:ind w:firstLine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2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20"/>
                            </w:rPr>
                            <w:t>Приложение-имитация игры «Казино»</w:t>
                          </w:r>
                        </w:p>
                        <w:p w14:paraId="1C526AFE" w14:textId="77777777" w:rsidR="00C45A22" w:rsidRPr="0035361A" w:rsidRDefault="00FC5E75">
                          <w:pPr>
                            <w:pStyle w:val="af9"/>
                            <w:spacing w:before="120" w:line="240" w:lineRule="auto"/>
                            <w:ind w:firstLine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2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20"/>
                            </w:rPr>
                            <w:instrText xml:space="preserve"> DOCPROPERTY  НаимДокумента  \* MERGEFORMAT </w:instrTex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20"/>
                            </w:rPr>
                            <w:t>Программа и методика испытаний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851" w:type="dxa"/>
                          <w:gridSpan w:val="3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059630A6" w14:textId="77777777" w:rsidR="00C45A22" w:rsidRDefault="00C45A22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Литера</w:t>
                          </w:r>
                        </w:p>
                      </w:tc>
                      <w:tc>
                        <w:tcPr>
                          <w:tcW w:w="96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44F761F0" w14:textId="77777777" w:rsidR="00C45A22" w:rsidRDefault="00C45A22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032" w:type="dxa"/>
                          <w:gridSpan w:val="2"/>
                          <w:tcBorders>
                            <w:top w:val="single" w:sz="12" w:space="0" w:color="auto"/>
                            <w:left w:val="nil"/>
                            <w:bottom w:val="nil"/>
                            <w:right w:val="single" w:sz="4" w:space="0" w:color="auto"/>
                          </w:tcBorders>
                        </w:tcPr>
                        <w:p w14:paraId="623BF67F" w14:textId="77777777" w:rsidR="00C45A22" w:rsidRDefault="00C45A22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Листов</w:t>
                          </w:r>
                        </w:p>
                      </w:tc>
                    </w:tr>
                    <w:tr w:rsidR="00C45A22" w14:paraId="390F1B21" w14:textId="77777777">
                      <w:trPr>
                        <w:cantSplit/>
                        <w:trHeight w:hRule="exact" w:val="284"/>
                      </w:trPr>
                      <w:tc>
                        <w:tcPr>
                          <w:tcW w:w="970" w:type="dxa"/>
                          <w:gridSpan w:val="2"/>
                          <w:tcBorders>
                            <w:top w:val="single" w:sz="8" w:space="0" w:color="auto"/>
                            <w:left w:val="single" w:sz="6" w:space="0" w:color="auto"/>
                            <w:bottom w:val="single" w:sz="6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4D23C051" w14:textId="77777777" w:rsidR="00C45A22" w:rsidRDefault="00C45A22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 xml:space="preserve"> Проверил</w:t>
                          </w: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8" w:space="0" w:color="auto"/>
                            <w:left w:val="nil"/>
                            <w:bottom w:val="single" w:sz="6" w:space="0" w:color="auto"/>
                            <w:right w:val="nil"/>
                          </w:tcBorders>
                          <w:vAlign w:val="center"/>
                        </w:tcPr>
                        <w:p w14:paraId="107E9FD5" w14:textId="77777777" w:rsidR="00C45A22" w:rsidRDefault="00C45A22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8" w:space="0" w:color="auto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564A82CB" w14:textId="77777777" w:rsidR="00C45A22" w:rsidRDefault="00C45A22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8" w:space="0" w:color="auto"/>
                            <w:left w:val="nil"/>
                            <w:bottom w:val="single" w:sz="6" w:space="0" w:color="auto"/>
                            <w:right w:val="nil"/>
                          </w:tcBorders>
                          <w:vAlign w:val="center"/>
                        </w:tcPr>
                        <w:p w14:paraId="3CE28D4A" w14:textId="77777777" w:rsidR="00C45A22" w:rsidRDefault="00C45A22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3907" w:type="dxa"/>
                          <w:gridSpan w:val="3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03E60B2D" w14:textId="77777777" w:rsidR="00C45A22" w:rsidRDefault="00C45A22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283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14:paraId="10E6F3C8" w14:textId="77777777" w:rsidR="00C45A22" w:rsidRDefault="00C45A22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  <w:r>
                            <w:rPr>
                              <w:rFonts w:ascii="Times New Roman CYR" w:hAnsi="Times New Roman CYR" w:cs="Times New Roman CYR"/>
                            </w:rPr>
                            <w:t>М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14:paraId="41A1092D" w14:textId="77777777" w:rsidR="00C45A22" w:rsidRDefault="00C45A22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14:paraId="03CC5A65" w14:textId="77777777" w:rsidR="00C45A22" w:rsidRDefault="00C45A22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c>
                      <w:tc>
                        <w:tcPr>
                          <w:tcW w:w="96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14:paraId="11B6C405" w14:textId="77777777" w:rsidR="00C45A22" w:rsidRDefault="00C45A22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</w:pPr>
                          <w:r w:rsidRPr="001A328F">
                            <w:rPr>
                              <w:rStyle w:val="ad"/>
                            </w:rPr>
                            <w:fldChar w:fldCharType="begin"/>
                          </w:r>
                          <w:r w:rsidRPr="001A328F">
                            <w:rPr>
                              <w:rStyle w:val="ad"/>
                            </w:rPr>
                            <w:instrText xml:space="preserve"> PAGE </w:instrText>
                          </w:r>
                          <w:r w:rsidRPr="001A328F">
                            <w:rPr>
                              <w:rStyle w:val="ad"/>
                            </w:rPr>
                            <w:fldChar w:fldCharType="separate"/>
                          </w:r>
                          <w:r w:rsidR="001A328F">
                            <w:rPr>
                              <w:rStyle w:val="ad"/>
                              <w:noProof/>
                            </w:rPr>
                            <w:t>2</w:t>
                          </w:r>
                          <w:r w:rsidRPr="001A328F">
                            <w:rPr>
                              <w:rStyle w:val="ad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032" w:type="dxa"/>
                          <w:gridSpan w:val="2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single" w:sz="4" w:space="0" w:color="auto"/>
                          </w:tcBorders>
                        </w:tcPr>
                        <w:p w14:paraId="6CBA0AF8" w14:textId="77777777" w:rsidR="00C45A22" w:rsidRPr="001A328F" w:rsidRDefault="00C45A22">
                          <w:pPr>
                            <w:jc w:val="center"/>
                            <w:rPr>
                              <w:b/>
                              <w:bCs/>
                              <w:iCs/>
                            </w:rPr>
                          </w:pPr>
                          <w:r w:rsidRPr="001A328F">
                            <w:rPr>
                              <w:b/>
                              <w:bCs/>
                              <w:iCs/>
                            </w:rPr>
                            <w:fldChar w:fldCharType="begin"/>
                          </w:r>
                          <w:r w:rsidRPr="001A328F">
                            <w:rPr>
                              <w:b/>
                              <w:bCs/>
                              <w:iCs/>
                            </w:rPr>
                            <w:instrText xml:space="preserve"> NUMPAGES  \* Arabic  \* MERGEFORMAT </w:instrText>
                          </w:r>
                          <w:r w:rsidRPr="001A328F">
                            <w:rPr>
                              <w:b/>
                              <w:bCs/>
                              <w:iCs/>
                            </w:rPr>
                            <w:fldChar w:fldCharType="separate"/>
                          </w:r>
                          <w:r w:rsidR="001A328F">
                            <w:rPr>
                              <w:b/>
                              <w:bCs/>
                              <w:iCs/>
                              <w:noProof/>
                            </w:rPr>
                            <w:t>11</w:t>
                          </w:r>
                          <w:r w:rsidRPr="001A328F">
                            <w:rPr>
                              <w:b/>
                              <w:bCs/>
                              <w:iCs/>
                            </w:rPr>
                            <w:fldChar w:fldCharType="end"/>
                          </w:r>
                        </w:p>
                      </w:tc>
                    </w:tr>
                    <w:tr w:rsidR="00C45A22" w14:paraId="0C7E11B0" w14:textId="77777777">
                      <w:trPr>
                        <w:gridAfter w:val="1"/>
                        <w:wAfter w:w="11" w:type="dxa"/>
                        <w:cantSplit/>
                        <w:trHeight w:hRule="exact" w:val="284"/>
                      </w:trPr>
                      <w:tc>
                        <w:tcPr>
                          <w:tcW w:w="970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05E97CBB" w14:textId="77777777" w:rsidR="00C45A22" w:rsidRDefault="00C45A22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Т.контр</w:t>
                          </w:r>
                          <w:proofErr w:type="spellEnd"/>
                          <w:proofErr w:type="gramEnd"/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.</w:t>
                          </w:r>
                        </w:p>
                        <w:p w14:paraId="63ACB6A2" w14:textId="77777777" w:rsidR="00C45A22" w:rsidRDefault="00C45A22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2C8D472F" w14:textId="77777777" w:rsidR="00C45A22" w:rsidRDefault="00C45A22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6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4EE55097" w14:textId="77777777" w:rsidR="00C45A22" w:rsidRDefault="00C45A22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68AE7378" w14:textId="77777777" w:rsidR="00C45A22" w:rsidRDefault="00C45A22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3907" w:type="dxa"/>
                          <w:gridSpan w:val="3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33CE2273" w14:textId="77777777" w:rsidR="00C45A22" w:rsidRDefault="00C45A22">
                          <w:pPr>
                            <w:pStyle w:val="3"/>
                            <w:numPr>
                              <w:ilvl w:val="2"/>
                              <w:numId w:val="0"/>
                            </w:numPr>
                            <w:tabs>
                              <w:tab w:val="num" w:pos="360"/>
                            </w:tabs>
                            <w:ind w:left="720"/>
                          </w:pPr>
                        </w:p>
                      </w:tc>
                      <w:tc>
                        <w:tcPr>
                          <w:tcW w:w="2835" w:type="dxa"/>
                          <w:gridSpan w:val="5"/>
                          <w:vMerge w:val="restart"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59CA3B16" w14:textId="77777777" w:rsidR="00C45A22" w:rsidRDefault="00C45A22">
                          <w:pPr>
                            <w:jc w:val="center"/>
                            <w:rPr>
                              <w:rFonts w:ascii="Arial CYR" w:hAnsi="Arial CYR" w:cs="Arial CYR"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  <w:tr w:rsidR="00C45A22" w14:paraId="6A75F93B" w14:textId="77777777">
                      <w:trPr>
                        <w:gridAfter w:val="1"/>
                        <w:wAfter w:w="11" w:type="dxa"/>
                        <w:cantSplit/>
                        <w:trHeight w:hRule="exact" w:val="284"/>
                      </w:trPr>
                      <w:tc>
                        <w:tcPr>
                          <w:tcW w:w="970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4D30C882" w14:textId="77777777" w:rsidR="00C45A22" w:rsidRDefault="00C45A22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Н.контр</w:t>
                          </w:r>
                          <w:proofErr w:type="spellEnd"/>
                          <w:proofErr w:type="gramEnd"/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.</w:t>
                          </w: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5CF92296" w14:textId="77777777" w:rsidR="00C45A22" w:rsidRDefault="00C45A22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6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3BCBCB4C" w14:textId="77777777" w:rsidR="00C45A22" w:rsidRDefault="00C45A22">
                          <w:pPr>
                            <w:spacing w:before="40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5B48A671" w14:textId="77777777" w:rsidR="00C45A22" w:rsidRDefault="00C45A22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3907" w:type="dxa"/>
                          <w:gridSpan w:val="3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675380AA" w14:textId="77777777" w:rsidR="00C45A22" w:rsidRDefault="00C45A22">
                          <w:pPr>
                            <w:pStyle w:val="3"/>
                            <w:numPr>
                              <w:ilvl w:val="2"/>
                              <w:numId w:val="0"/>
                            </w:numPr>
                            <w:tabs>
                              <w:tab w:val="num" w:pos="360"/>
                            </w:tabs>
                            <w:ind w:left="720"/>
                            <w:rPr>
                              <w:b w:val="0"/>
                              <w:bCs w:val="0"/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2835" w:type="dxa"/>
                          <w:gridSpan w:val="5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</w:tcPr>
                        <w:p w14:paraId="2D830042" w14:textId="77777777" w:rsidR="00C45A22" w:rsidRDefault="00C45A22">
                          <w:pPr>
                            <w:rPr>
                              <w:rFonts w:ascii="Arial CYR" w:hAnsi="Arial CYR" w:cs="Arial CYR"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  <w:tr w:rsidR="00C45A22" w14:paraId="73B18EC2" w14:textId="77777777">
                      <w:trPr>
                        <w:gridAfter w:val="1"/>
                        <w:wAfter w:w="11" w:type="dxa"/>
                        <w:cantSplit/>
                        <w:trHeight w:hRule="exact" w:val="284"/>
                      </w:trPr>
                      <w:tc>
                        <w:tcPr>
                          <w:tcW w:w="970" w:type="dxa"/>
                          <w:gridSpan w:val="2"/>
                          <w:tcBorders>
                            <w:top w:val="single" w:sz="8" w:space="0" w:color="auto"/>
                            <w:left w:val="single" w:sz="6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630FFC69" w14:textId="77777777" w:rsidR="00C45A22" w:rsidRDefault="00C45A22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 xml:space="preserve"> Утвердил</w:t>
                          </w: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8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46CCE917" w14:textId="77777777" w:rsidR="00C45A22" w:rsidRDefault="00C45A22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8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70D96B49" w14:textId="77777777" w:rsidR="00C45A22" w:rsidRDefault="00C45A22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8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162343FA" w14:textId="77777777" w:rsidR="00C45A22" w:rsidRDefault="00C45A22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3907" w:type="dxa"/>
                          <w:gridSpan w:val="3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44CD0D84" w14:textId="77777777" w:rsidR="00C45A22" w:rsidRDefault="00C45A22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c>
                      <w:tc>
                        <w:tcPr>
                          <w:tcW w:w="2835" w:type="dxa"/>
                          <w:gridSpan w:val="5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</w:tcPr>
                        <w:p w14:paraId="0E5EEF3F" w14:textId="77777777" w:rsidR="00C45A22" w:rsidRDefault="00C45A22">
                          <w:pPr>
                            <w:jc w:val="center"/>
                            <w:rPr>
                              <w:rFonts w:ascii="Arial CYR" w:hAnsi="Arial CYR" w:cs="Arial CYR"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017DFA3C" w14:textId="77777777" w:rsidR="00C45A22" w:rsidRDefault="00C45A22">
                    <w:pPr>
                      <w:rPr>
                        <w:rFonts w:ascii="Times New Roman CYR" w:hAnsi="Times New Roman CYR" w:cs="Times New Roman CYR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4B921222" wp14:editId="07777777">
              <wp:simplePos x="0" y="0"/>
              <wp:positionH relativeFrom="column">
                <wp:posOffset>-641985</wp:posOffset>
              </wp:positionH>
              <wp:positionV relativeFrom="paragraph">
                <wp:posOffset>-3218815</wp:posOffset>
              </wp:positionV>
              <wp:extent cx="394970" cy="5465445"/>
              <wp:effectExtent l="0" t="635" r="0" b="1270"/>
              <wp:wrapNone/>
              <wp:docPr id="19" name="Rectangle 1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394970" cy="5465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5" w:type="dxa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284"/>
                          </w:tblGrid>
                          <w:tr w:rsidR="00C45A22" w14:paraId="771F99AA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2A87EC5C" w14:textId="77777777" w:rsidR="00C45A22" w:rsidRDefault="00C45A22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67525D00" w14:textId="77777777" w:rsidR="00C45A22" w:rsidRDefault="00C45A22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C45A22" w14:paraId="3CE8EF26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5EB456C8" w14:textId="77777777" w:rsidR="00C45A22" w:rsidRDefault="00C45A22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Инв. № дубл.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02A3EDED" w14:textId="77777777" w:rsidR="00C45A22" w:rsidRDefault="00C45A22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C45A22" w14:paraId="6F5D6D9F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65616347" w14:textId="77777777" w:rsidR="00C45A22" w:rsidRDefault="00C45A22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Взам. инв. №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63B496E2" w14:textId="77777777" w:rsidR="00C45A22" w:rsidRDefault="00C45A22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C45A22" w14:paraId="31E19001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78E25F89" w14:textId="77777777" w:rsidR="00C45A22" w:rsidRDefault="00C45A22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3A871899" w14:textId="77777777" w:rsidR="00C45A22" w:rsidRDefault="00C45A22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C45A22" w14:paraId="7EE94AD2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2D11D42C" w14:textId="77777777" w:rsidR="00C45A22" w:rsidRDefault="00C45A22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2F6D4EFB" w14:textId="77777777" w:rsidR="00C45A22" w:rsidRDefault="00C45A22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</w:tbl>
                        <w:p w14:paraId="035A956E" w14:textId="77777777" w:rsidR="00C45A22" w:rsidRDefault="00C45A22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B921222" id="Rectangle 19" o:spid="_x0000_s1032" style="position:absolute;margin-left:-50.55pt;margin-top:-253.45pt;width:31.1pt;height:430.3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" filled="f" stroked="f" strokecolor="white" strokeweight="1pt">
              <o:lock v:ext="edit" aspectratio="t"/>
              <v:textbox inset="1pt,1pt,1pt,1pt">
                <w:txbxContent>
                  <w:tbl>
                    <w:tblPr>
                      <w:tblW w:w="0" w:type="auto"/>
                      <w:tblInd w:w="15" w:type="dxa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284"/>
                    </w:tblGrid>
                    <w:tr w:rsidR="00C45A22" w14:paraId="771F99AA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2A87EC5C" w14:textId="77777777" w:rsidR="00C45A22" w:rsidRDefault="00C45A22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67525D00" w14:textId="77777777" w:rsidR="00C45A22" w:rsidRDefault="00C45A22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C45A22" w14:paraId="3CE8EF26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5EB456C8" w14:textId="77777777" w:rsidR="00C45A22" w:rsidRDefault="00C45A22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Инв. № дубл.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02A3EDED" w14:textId="77777777" w:rsidR="00C45A22" w:rsidRDefault="00C45A22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C45A22" w14:paraId="6F5D6D9F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65616347" w14:textId="77777777" w:rsidR="00C45A22" w:rsidRDefault="00C45A22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Взам. инв. №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63B496E2" w14:textId="77777777" w:rsidR="00C45A22" w:rsidRDefault="00C45A22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C45A22" w14:paraId="31E19001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78E25F89" w14:textId="77777777" w:rsidR="00C45A22" w:rsidRDefault="00C45A22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3A871899" w14:textId="77777777" w:rsidR="00C45A22" w:rsidRDefault="00C45A22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C45A22" w14:paraId="7EE94AD2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2D11D42C" w14:textId="77777777" w:rsidR="00C45A22" w:rsidRDefault="00C45A22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2F6D4EFB" w14:textId="77777777" w:rsidR="00C45A22" w:rsidRDefault="00C45A22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</w:tbl>
                  <w:p w14:paraId="035A956E" w14:textId="77777777" w:rsidR="00C45A22" w:rsidRDefault="00C45A22">
                    <w:pPr>
                      <w:jc w:val="center"/>
                      <w:rPr>
                        <w:rFonts w:ascii="Times New Roman CYR" w:hAnsi="Times New Roman CYR" w:cs="Times New Roman CYR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415DC7B" wp14:editId="07777777">
              <wp:simplePos x="0" y="0"/>
              <wp:positionH relativeFrom="column">
                <wp:posOffset>-271780</wp:posOffset>
              </wp:positionH>
              <wp:positionV relativeFrom="paragraph">
                <wp:posOffset>2205990</wp:posOffset>
              </wp:positionV>
              <wp:extent cx="1341755" cy="156845"/>
              <wp:effectExtent l="4445" t="0" r="0" b="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4175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3E170FE" w14:textId="77777777" w:rsidR="00C45A22" w:rsidRDefault="00C45A22">
                          <w:pPr>
                            <w:spacing w:before="6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Форма 2 ГОСТ 2.104-68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15DC7B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33" type="#_x0000_t202" style="position:absolute;margin-left:-21.4pt;margin-top:173.7pt;width:105.65pt;height:12.3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" filled="f" stroked="f">
              <v:textbox inset="0,0,0,0">
                <w:txbxContent>
                  <w:p w14:paraId="03E170FE" w14:textId="77777777" w:rsidR="00C45A22" w:rsidRDefault="00C45A22">
                    <w:pPr>
                      <w:spacing w:before="60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Форма 2 ГОСТ 2.104-68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8E3D716" wp14:editId="07777777">
              <wp:simplePos x="0" y="0"/>
              <wp:positionH relativeFrom="column">
                <wp:posOffset>5218430</wp:posOffset>
              </wp:positionH>
              <wp:positionV relativeFrom="page">
                <wp:posOffset>10420350</wp:posOffset>
              </wp:positionV>
              <wp:extent cx="651510" cy="156845"/>
              <wp:effectExtent l="0" t="0" r="0" b="0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1510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D6A8AD1" w14:textId="77777777" w:rsidR="00C45A22" w:rsidRDefault="00C45A22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Формат А4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E3D716" id="Text Box 17" o:spid="_x0000_s1034" type="#_x0000_t202" style="position:absolute;margin-left:410.9pt;margin-top:820.5pt;width:51.3pt;height:12.3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" filled="f" stroked="f">
              <v:textbox inset="0,0,0,0">
                <w:txbxContent>
                  <w:p w14:paraId="1D6A8AD1" w14:textId="77777777" w:rsidR="00C45A22" w:rsidRDefault="00C45A22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Формат А4</w:t>
                    </w:r>
                  </w:p>
                </w:txbxContent>
              </v:textbox>
              <w10:wrap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1697CF" w14:textId="77777777" w:rsidR="00C45A22" w:rsidRDefault="00C15F84">
    <w:pPr>
      <w:pStyle w:val="af8"/>
      <w:ind w:right="360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5AE576" wp14:editId="07777777">
              <wp:simplePos x="0" y="0"/>
              <wp:positionH relativeFrom="column">
                <wp:posOffset>-209550</wp:posOffset>
              </wp:positionH>
              <wp:positionV relativeFrom="paragraph">
                <wp:posOffset>279400</wp:posOffset>
              </wp:positionV>
              <wp:extent cx="1341755" cy="156845"/>
              <wp:effectExtent l="0" t="3175" r="1270" b="1905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4175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8E4DA84" w14:textId="77777777" w:rsidR="00C45A22" w:rsidRDefault="00C45A22">
                          <w:pPr>
                            <w:spacing w:before="6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Форма 2 ГОСТ 2.104-68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5AE576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37" type="#_x0000_t202" style="position:absolute;margin-left:-16.5pt;margin-top:22pt;width:105.65pt;height:12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" filled="f" stroked="f">
              <v:textbox inset="0,0,0,0">
                <w:txbxContent>
                  <w:p w14:paraId="18E4DA84" w14:textId="77777777" w:rsidR="00C45A22" w:rsidRDefault="00C45A22">
                    <w:pPr>
                      <w:spacing w:before="60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Форма 2 ГОСТ 2.104-68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2EC522A" wp14:editId="07777777">
              <wp:simplePos x="0" y="0"/>
              <wp:positionH relativeFrom="column">
                <wp:posOffset>5370830</wp:posOffset>
              </wp:positionH>
              <wp:positionV relativeFrom="page">
                <wp:posOffset>10531475</wp:posOffset>
              </wp:positionV>
              <wp:extent cx="651510" cy="156845"/>
              <wp:effectExtent l="0" t="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1510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3A64E97" w14:textId="77777777" w:rsidR="00C45A22" w:rsidRDefault="00C45A22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Формат А4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EC522A" id="Text Box 12" o:spid="_x0000_s1038" type="#_x0000_t202" style="position:absolute;margin-left:422.9pt;margin-top:829.25pt;width:51.3pt;height:12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" filled="f" stroked="f">
              <v:textbox inset="0,0,0,0">
                <w:txbxContent>
                  <w:p w14:paraId="23A64E97" w14:textId="77777777" w:rsidR="00C45A22" w:rsidRDefault="00C45A22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Формат А4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96634E3" wp14:editId="07777777">
              <wp:simplePos x="0" y="0"/>
              <wp:positionH relativeFrom="page">
                <wp:posOffset>594360</wp:posOffset>
              </wp:positionH>
              <wp:positionV relativeFrom="page">
                <wp:posOffset>8101330</wp:posOffset>
              </wp:positionV>
              <wp:extent cx="6778625" cy="2306320"/>
              <wp:effectExtent l="3810" t="0" r="0" b="3175"/>
              <wp:wrapNone/>
              <wp:docPr id="11" name="Rectangle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6778625" cy="2306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FFFFFF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42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403"/>
                            <w:gridCol w:w="567"/>
                            <w:gridCol w:w="1282"/>
                            <w:gridCol w:w="837"/>
                            <w:gridCol w:w="557"/>
                            <w:gridCol w:w="794"/>
                            <w:gridCol w:w="2948"/>
                            <w:gridCol w:w="165"/>
                            <w:gridCol w:w="283"/>
                            <w:gridCol w:w="284"/>
                            <w:gridCol w:w="284"/>
                            <w:gridCol w:w="964"/>
                            <w:gridCol w:w="1020"/>
                            <w:gridCol w:w="12"/>
                          </w:tblGrid>
                          <w:tr w:rsidR="00C45A22" w14:paraId="6FBAD364" w14:textId="77777777">
                            <w:trPr>
                              <w:cantSplit/>
                              <w:trHeight w:hRule="exact" w:val="800"/>
                            </w:trPr>
                            <w:tc>
                              <w:tcPr>
                                <w:tcW w:w="3646" w:type="dxa"/>
                                <w:gridSpan w:val="5"/>
                                <w:vMerge w:val="restart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nil"/>
                                </w:tcBorders>
                              </w:tcPr>
                              <w:p w14:paraId="5DC4596E" w14:textId="77777777" w:rsidR="00C45A22" w:rsidRDefault="00C45A22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9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6" w:space="0" w:color="auto"/>
                                </w:tcBorders>
                              </w:tcPr>
                              <w:p w14:paraId="71E9947C" w14:textId="77777777" w:rsidR="00C45A22" w:rsidRDefault="00C45A22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48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6" w:space="0" w:color="auto"/>
                                </w:tcBorders>
                              </w:tcPr>
                              <w:p w14:paraId="1413D853" w14:textId="77777777" w:rsidR="00C45A22" w:rsidRDefault="00C45A22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011" w:type="dxa"/>
                                <w:gridSpan w:val="7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4" w:space="0" w:color="auto"/>
                                </w:tcBorders>
                              </w:tcPr>
                              <w:p w14:paraId="2A7A9836" w14:textId="77777777" w:rsidR="00C45A22" w:rsidRDefault="00C45A22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C45A22" w14:paraId="47CE7A2C" w14:textId="77777777">
                            <w:trPr>
                              <w:cantSplit/>
                              <w:trHeight w:hRule="exact" w:val="460"/>
                            </w:trPr>
                            <w:tc>
                              <w:tcPr>
                                <w:tcW w:w="3646" w:type="dxa"/>
                                <w:gridSpan w:val="5"/>
                                <w:vMerge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2C7DA92C" w14:textId="77777777" w:rsidR="00C45A22" w:rsidRDefault="00C45A22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53" w:type="dxa"/>
                                <w:gridSpan w:val="9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14:paraId="3F904CCB" w14:textId="77777777" w:rsidR="00C45A22" w:rsidRDefault="00C45A22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C45A22" w14:paraId="040360B8" w14:textId="77777777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403" w:type="dxa"/>
                                <w:tcBorders>
                                  <w:top w:val="single" w:sz="12" w:space="0" w:color="auto"/>
                                  <w:left w:val="single" w:sz="6" w:space="0" w:color="auto"/>
                                  <w:bottom w:val="single" w:sz="12" w:space="0" w:color="auto"/>
                                  <w:right w:val="nil"/>
                                </w:tcBorders>
                                <w:vAlign w:val="center"/>
                              </w:tcPr>
                              <w:p w14:paraId="17A1CA98" w14:textId="77777777" w:rsidR="00C45A22" w:rsidRDefault="00C45A22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1A55251A" w14:textId="77777777" w:rsidR="00C45A22" w:rsidRDefault="00C45A22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nil"/>
                                </w:tcBorders>
                                <w:vAlign w:val="center"/>
                              </w:tcPr>
                              <w:p w14:paraId="4F6D2C48" w14:textId="77777777" w:rsidR="00C45A22" w:rsidRDefault="00C45A22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31F27C88" w14:textId="77777777" w:rsidR="00C45A22" w:rsidRDefault="00C45A22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nil"/>
                                </w:tcBorders>
                                <w:vAlign w:val="center"/>
                              </w:tcPr>
                              <w:p w14:paraId="79B88F8C" w14:textId="77777777" w:rsidR="00C45A22" w:rsidRDefault="00C45A22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53" w:type="dxa"/>
                                <w:gridSpan w:val="9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45C11DD" w14:textId="77777777" w:rsidR="00C45A22" w:rsidRDefault="00C45A22">
                                <w:pPr>
                                  <w:pStyle w:val="af9"/>
                                  <w:ind w:firstLine="0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</w:p>
                            </w:tc>
                          </w:tr>
                          <w:tr w:rsidR="00C45A22" w14:paraId="6B40E7A7" w14:textId="77777777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403" w:type="dxa"/>
                                <w:tcBorders>
                                  <w:top w:val="nil"/>
                                  <w:left w:val="single" w:sz="6" w:space="0" w:color="auto"/>
                                  <w:bottom w:val="single" w:sz="6" w:space="0" w:color="auto"/>
                                  <w:right w:val="nil"/>
                                </w:tcBorders>
                                <w:vAlign w:val="center"/>
                              </w:tcPr>
                              <w:p w14:paraId="3FFF7D4A" w14:textId="77777777" w:rsidR="00C45A22" w:rsidRDefault="00C45A22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nil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287B69A3" w14:textId="77777777" w:rsidR="00C45A22" w:rsidRDefault="00C45A22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nil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  <w:vAlign w:val="center"/>
                              </w:tcPr>
                              <w:p w14:paraId="63A0829D" w14:textId="77777777" w:rsidR="00C45A22" w:rsidRDefault="00C45A22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nil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39CA8924" w14:textId="77777777" w:rsidR="00C45A22" w:rsidRDefault="00C45A22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nil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  <w:vAlign w:val="center"/>
                              </w:tcPr>
                              <w:p w14:paraId="1BB6F150" w14:textId="77777777" w:rsidR="00C45A22" w:rsidRDefault="00C45A22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54" w:type="dxa"/>
                                <w:gridSpan w:val="9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14:paraId="04338875" w14:textId="77777777" w:rsidR="00C45A22" w:rsidRDefault="00C45A22">
                                <w:pPr>
                                  <w:pStyle w:val="1"/>
                                  <w:numPr>
                                    <w:ilvl w:val="0"/>
                                    <w:numId w:val="0"/>
                                  </w:numPr>
                                  <w:tabs>
                                    <w:tab w:val="num" w:pos="360"/>
                                  </w:tabs>
                                  <w:ind w:left="432"/>
                                  <w:rPr>
                                    <w:i/>
                                    <w:iCs/>
                                  </w:rPr>
                                </w:pPr>
                              </w:p>
                            </w:tc>
                          </w:tr>
                          <w:tr w:rsidR="00C45A22" w14:paraId="2625B766" w14:textId="77777777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403" w:type="dxa"/>
                                <w:tcBorders>
                                  <w:top w:val="single" w:sz="12" w:space="0" w:color="auto"/>
                                  <w:left w:val="single" w:sz="6" w:space="0" w:color="auto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11C65739" w14:textId="77777777" w:rsidR="00C45A22" w:rsidRDefault="00C45A22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Изм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117FB25B" w14:textId="77777777" w:rsidR="00C45A22" w:rsidRDefault="00C45A22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01A6DEFE" w14:textId="77777777" w:rsidR="00C45A22" w:rsidRDefault="00C45A22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№ документа</w:t>
                                </w: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2D256724" w14:textId="77777777" w:rsidR="00C45A22" w:rsidRDefault="00C45A22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Подпись</w:t>
                                </w: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4B84B11F" w14:textId="77777777" w:rsidR="00C45A22" w:rsidRDefault="00C45A22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754" w:type="dxa"/>
                                <w:gridSpan w:val="9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14:paraId="2CCB938B" w14:textId="77777777" w:rsidR="00C45A22" w:rsidRDefault="00C45A22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C45A22" w14:paraId="34C145E8" w14:textId="77777777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970" w:type="dxa"/>
                                <w:gridSpan w:val="2"/>
                                <w:tcBorders>
                                  <w:top w:val="single" w:sz="12" w:space="0" w:color="auto"/>
                                  <w:left w:val="single" w:sz="6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40E176A0" w14:textId="77777777" w:rsidR="00C45A22" w:rsidRDefault="00C45A22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Разработ</w:t>
                                </w:r>
                                <w:proofErr w:type="spellEnd"/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796B98D5" w14:textId="77777777" w:rsidR="00C45A22" w:rsidRDefault="00C45A22">
                                <w:pPr>
                                  <w:spacing w:before="40"/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344BE600" w14:textId="77777777" w:rsidR="00C45A22" w:rsidRDefault="00C45A22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7EE3B4B9" w14:textId="77777777" w:rsidR="00C45A22" w:rsidRDefault="00C45A22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07" w:type="dxa"/>
                                <w:gridSpan w:val="3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17D63EA2" w14:textId="77777777" w:rsidR="00C45A22" w:rsidRDefault="00C45A22">
                                <w:pPr>
                                  <w:pStyle w:val="af9"/>
                                  <w:ind w:firstLine="0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</w:p>
                              <w:p w14:paraId="74C4B9EF" w14:textId="77777777" w:rsidR="00C45A22" w:rsidRDefault="00C45A22">
                                <w:pPr>
                                  <w:pStyle w:val="af9"/>
                                  <w:spacing w:before="120"/>
                                  <w:ind w:firstLine="0"/>
                                  <w:jc w:val="center"/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iCs/>
                                  </w:rPr>
                                  <w:t>Название документа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gridSpan w:val="3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7FE1247C" w14:textId="77777777" w:rsidR="00C45A22" w:rsidRDefault="00C45A22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Литера</w:t>
                                </w:r>
                              </w:p>
                            </w:tc>
                            <w:tc>
                              <w:tcPr>
                                <w:tcW w:w="96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2C59EB58" w14:textId="77777777" w:rsidR="00C45A22" w:rsidRDefault="00C45A22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032" w:type="dxa"/>
                                <w:gridSpan w:val="2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14:paraId="7EF57EAF" w14:textId="77777777" w:rsidR="00C45A22" w:rsidRDefault="00C45A22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Листов</w:t>
                                </w:r>
                              </w:p>
                            </w:tc>
                          </w:tr>
                          <w:tr w:rsidR="00C45A22" w14:paraId="7DAE48DF" w14:textId="77777777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970" w:type="dxa"/>
                                <w:gridSpan w:val="2"/>
                                <w:tcBorders>
                                  <w:top w:val="single" w:sz="8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386BD0D3" w14:textId="77777777" w:rsidR="00C45A22" w:rsidRDefault="00C45A22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 Проверил</w:t>
                                </w: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8" w:space="0" w:color="auto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  <w:vAlign w:val="center"/>
                              </w:tcPr>
                              <w:p w14:paraId="52E608EF" w14:textId="77777777" w:rsidR="00C45A22" w:rsidRDefault="00C45A22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8" w:space="0" w:color="auto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074E47F7" w14:textId="77777777" w:rsidR="00C45A22" w:rsidRDefault="00C45A22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8" w:space="0" w:color="auto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  <w:vAlign w:val="center"/>
                              </w:tcPr>
                              <w:p w14:paraId="4A852BA6" w14:textId="77777777" w:rsidR="00C45A22" w:rsidRDefault="00C45A22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07" w:type="dxa"/>
                                <w:gridSpan w:val="3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1299FC03" w14:textId="77777777" w:rsidR="00C45A22" w:rsidRDefault="00C45A22">
                                <w:pPr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3508331" w14:textId="77777777" w:rsidR="00C45A22" w:rsidRDefault="00C45A22">
                                <w:pPr>
                                  <w:jc w:val="center"/>
                                  <w:rPr>
                                    <w:rFonts w:ascii="Times New Roman CYR" w:hAnsi="Times New Roman CYR" w:cs="Times New Roman CY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C694B97" w14:textId="77777777" w:rsidR="00C45A22" w:rsidRDefault="00C45A22">
                                <w:pPr>
                                  <w:jc w:val="center"/>
                                  <w:rPr>
                                    <w:rFonts w:ascii="Times New Roman CYR" w:hAnsi="Times New Roman CYR" w:cs="Times New Roman CY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EB26D91" w14:textId="77777777" w:rsidR="00C45A22" w:rsidRDefault="00C45A22">
                                <w:pPr>
                                  <w:jc w:val="center"/>
                                  <w:rPr>
                                    <w:rFonts w:ascii="Times New Roman CYR" w:hAnsi="Times New Roman CYR" w:cs="Times New Roman CY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96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4E21C83" w14:textId="77777777" w:rsidR="00C45A22" w:rsidRDefault="00C45A22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  <w:r>
                                  <w:rPr>
                                    <w:rStyle w:val="ad"/>
                                  </w:rPr>
                                  <w:fldChar w:fldCharType="begin"/>
                                </w:r>
                                <w:r>
                                  <w:rPr>
                                    <w:rStyle w:val="ad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Style w:val="ad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ad"/>
                                    <w:noProof/>
                                  </w:rPr>
                                  <w:t>2</w:t>
                                </w:r>
                                <w:r>
                                  <w:rPr>
                                    <w:rStyle w:val="ad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1032" w:type="dxa"/>
                                <w:gridSpan w:val="2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single" w:sz="4" w:space="0" w:color="auto"/>
                                </w:tcBorders>
                              </w:tcPr>
                              <w:p w14:paraId="3BC8F9AD" w14:textId="77777777" w:rsidR="00C45A22" w:rsidRDefault="00C45A22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</w:p>
                            </w:tc>
                          </w:tr>
                          <w:tr w:rsidR="00C45A22" w14:paraId="77764480" w14:textId="77777777">
                            <w:trPr>
                              <w:gridAfter w:val="1"/>
                              <w:wAfter w:w="11" w:type="dxa"/>
                              <w:cantSplit/>
                              <w:trHeight w:hRule="exact" w:val="284"/>
                            </w:trPr>
                            <w:tc>
                              <w:tcPr>
                                <w:tcW w:w="970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788F0724" w14:textId="77777777" w:rsidR="00C45A22" w:rsidRDefault="00C45A22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Т.контр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  <w:p w14:paraId="18D160CB" w14:textId="77777777" w:rsidR="00C45A22" w:rsidRDefault="00C45A22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61AC30FB" w14:textId="77777777" w:rsidR="00C45A22" w:rsidRDefault="00C45A22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6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26B1A375" w14:textId="77777777" w:rsidR="00C45A22" w:rsidRDefault="00C45A22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211FC6EA" w14:textId="77777777" w:rsidR="00C45A22" w:rsidRDefault="00C45A22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07" w:type="dxa"/>
                                <w:gridSpan w:val="3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764ED501" w14:textId="77777777" w:rsidR="00C45A22" w:rsidRDefault="00C45A22">
                                <w:pPr>
                                  <w:pStyle w:val="3"/>
                                  <w:numPr>
                                    <w:ilvl w:val="2"/>
                                    <w:numId w:val="0"/>
                                  </w:numPr>
                                  <w:tabs>
                                    <w:tab w:val="num" w:pos="360"/>
                                  </w:tabs>
                                  <w:ind w:left="720"/>
                                </w:pPr>
                              </w:p>
                            </w:tc>
                            <w:tc>
                              <w:tcPr>
                                <w:tcW w:w="2835" w:type="dxa"/>
                                <w:gridSpan w:val="5"/>
                                <w:vMerge w:val="restart"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14:paraId="0AB93745" w14:textId="77777777" w:rsidR="00C45A22" w:rsidRDefault="00C45A22">
                                <w:pPr>
                                  <w:rPr>
                                    <w:rFonts w:ascii="Arial CYR" w:hAnsi="Arial CYR" w:cs="Arial CYR"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</w:tr>
                          <w:tr w:rsidR="00C45A22" w14:paraId="5322B777" w14:textId="77777777">
                            <w:trPr>
                              <w:gridAfter w:val="1"/>
                              <w:wAfter w:w="11" w:type="dxa"/>
                              <w:cantSplit/>
                              <w:trHeight w:hRule="exact" w:val="284"/>
                            </w:trPr>
                            <w:tc>
                              <w:tcPr>
                                <w:tcW w:w="970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1F495E36" w14:textId="77777777" w:rsidR="00C45A22" w:rsidRDefault="00C45A22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Н.контр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49635555" w14:textId="77777777" w:rsidR="00C45A22" w:rsidRDefault="00C45A22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6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17A53FC6" w14:textId="77777777" w:rsidR="00C45A22" w:rsidRDefault="00C45A22">
                                <w:pPr>
                                  <w:spacing w:before="40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1CDEAE01" w14:textId="77777777" w:rsidR="00C45A22" w:rsidRDefault="00C45A22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07" w:type="dxa"/>
                                <w:gridSpan w:val="3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50F07069" w14:textId="77777777" w:rsidR="00C45A22" w:rsidRDefault="00C45A22">
                                <w:pPr>
                                  <w:pStyle w:val="3"/>
                                  <w:numPr>
                                    <w:ilvl w:val="2"/>
                                    <w:numId w:val="0"/>
                                  </w:numPr>
                                  <w:tabs>
                                    <w:tab w:val="num" w:pos="360"/>
                                  </w:tabs>
                                  <w:ind w:left="720"/>
                                  <w:rPr>
                                    <w:rFonts w:cs="Arial"/>
                                    <w:b w:val="0"/>
                                    <w:bCs w:val="0"/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5" w:type="dxa"/>
                                <w:gridSpan w:val="5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14:paraId="2FF85D32" w14:textId="77777777" w:rsidR="00C45A22" w:rsidRDefault="00C45A22">
                                <w:pPr>
                                  <w:rPr>
                                    <w:rFonts w:ascii="Arial CYR" w:hAnsi="Arial CYR" w:cs="Arial CYR"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</w:tr>
                          <w:tr w:rsidR="00C45A22" w14:paraId="56788823" w14:textId="77777777">
                            <w:trPr>
                              <w:gridAfter w:val="1"/>
                              <w:wAfter w:w="11" w:type="dxa"/>
                              <w:cantSplit/>
                              <w:trHeight w:hRule="exact" w:val="284"/>
                            </w:trPr>
                            <w:tc>
                              <w:tcPr>
                                <w:tcW w:w="970" w:type="dxa"/>
                                <w:gridSpan w:val="2"/>
                                <w:tcBorders>
                                  <w:top w:val="single" w:sz="8" w:space="0" w:color="auto"/>
                                  <w:left w:val="single" w:sz="6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2868AD41" w14:textId="77777777" w:rsidR="00C45A22" w:rsidRDefault="00C45A22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 Утвердил</w:t>
                                </w: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8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1E954643" w14:textId="77777777" w:rsidR="00C45A22" w:rsidRDefault="00C45A22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8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627AA0AC" w14:textId="77777777" w:rsidR="00C45A22" w:rsidRDefault="00C45A22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8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5A7AF15D" w14:textId="77777777" w:rsidR="00C45A22" w:rsidRDefault="00C45A22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07" w:type="dxa"/>
                                <w:gridSpan w:val="3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06686FEF" w14:textId="77777777" w:rsidR="00C45A22" w:rsidRDefault="00C45A22">
                                <w:pPr>
                                  <w:jc w:val="center"/>
                                  <w:rPr>
                                    <w:rFonts w:ascii="Times New Roman CYR" w:hAnsi="Times New Roman CYR" w:cs="Times New Roman CY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5" w:type="dxa"/>
                                <w:gridSpan w:val="5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14:paraId="401A7268" w14:textId="77777777" w:rsidR="00C45A22" w:rsidRDefault="00C45A22">
                                <w:pPr>
                                  <w:jc w:val="center"/>
                                  <w:rPr>
                                    <w:rFonts w:ascii="Arial CYR" w:hAnsi="Arial CYR" w:cs="Arial CYR"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</w:tr>
                        </w:tbl>
                        <w:p w14:paraId="752F30A4" w14:textId="77777777" w:rsidR="00C45A22" w:rsidRDefault="00C45A22">
                          <w:pPr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96634E3" id="Rectangle 11" o:spid="_x0000_s1039" style="position:absolute;margin-left:46.8pt;margin-top:637.9pt;width:533.75pt;height:181.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" filled="f" stroked="f" strokecolor="white" strokeweight=".5pt">
              <v:stroke dashstyle="1 1"/>
              <o:lock v:ext="edit" aspectratio="t"/>
              <v:textbox inset="1pt,1pt,1pt,1pt">
                <w:txbxContent>
                  <w:tbl>
                    <w:tblPr>
                      <w:tblW w:w="0" w:type="auto"/>
                      <w:tblInd w:w="142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403"/>
                      <w:gridCol w:w="567"/>
                      <w:gridCol w:w="1282"/>
                      <w:gridCol w:w="837"/>
                      <w:gridCol w:w="557"/>
                      <w:gridCol w:w="794"/>
                      <w:gridCol w:w="2948"/>
                      <w:gridCol w:w="165"/>
                      <w:gridCol w:w="283"/>
                      <w:gridCol w:w="284"/>
                      <w:gridCol w:w="284"/>
                      <w:gridCol w:w="964"/>
                      <w:gridCol w:w="1020"/>
                      <w:gridCol w:w="12"/>
                    </w:tblGrid>
                    <w:tr w:rsidR="00C45A22" w14:paraId="6FBAD364" w14:textId="77777777">
                      <w:trPr>
                        <w:cantSplit/>
                        <w:trHeight w:hRule="exact" w:val="800"/>
                      </w:trPr>
                      <w:tc>
                        <w:tcPr>
                          <w:tcW w:w="3646" w:type="dxa"/>
                          <w:gridSpan w:val="5"/>
                          <w:vMerge w:val="restart"/>
                          <w:tcBorders>
                            <w:top w:val="nil"/>
                            <w:left w:val="nil"/>
                            <w:bottom w:val="single" w:sz="4" w:space="0" w:color="auto"/>
                            <w:right w:val="nil"/>
                          </w:tcBorders>
                        </w:tcPr>
                        <w:p w14:paraId="5DC4596E" w14:textId="77777777" w:rsidR="00C45A22" w:rsidRDefault="00C45A22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79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6" w:space="0" w:color="auto"/>
                          </w:tcBorders>
                        </w:tcPr>
                        <w:p w14:paraId="71E9947C" w14:textId="77777777" w:rsidR="00C45A22" w:rsidRDefault="00C45A22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948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6" w:space="0" w:color="auto"/>
                          </w:tcBorders>
                        </w:tcPr>
                        <w:p w14:paraId="1413D853" w14:textId="77777777" w:rsidR="00C45A22" w:rsidRDefault="00C45A22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3011" w:type="dxa"/>
                          <w:gridSpan w:val="7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4" w:space="0" w:color="auto"/>
                          </w:tcBorders>
                        </w:tcPr>
                        <w:p w14:paraId="2A7A9836" w14:textId="77777777" w:rsidR="00C45A22" w:rsidRDefault="00C45A22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C45A22" w14:paraId="47CE7A2C" w14:textId="77777777">
                      <w:trPr>
                        <w:cantSplit/>
                        <w:trHeight w:hRule="exact" w:val="460"/>
                      </w:trPr>
                      <w:tc>
                        <w:tcPr>
                          <w:tcW w:w="3646" w:type="dxa"/>
                          <w:gridSpan w:val="5"/>
                          <w:vMerge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14:paraId="2C7DA92C" w14:textId="77777777" w:rsidR="00C45A22" w:rsidRDefault="00C45A22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6753" w:type="dxa"/>
                          <w:gridSpan w:val="9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</w:tcPr>
                        <w:p w14:paraId="3F904CCB" w14:textId="77777777" w:rsidR="00C45A22" w:rsidRDefault="00C45A22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C45A22" w14:paraId="040360B8" w14:textId="77777777">
                      <w:trPr>
                        <w:cantSplit/>
                        <w:trHeight w:hRule="exact" w:val="284"/>
                      </w:trPr>
                      <w:tc>
                        <w:tcPr>
                          <w:tcW w:w="403" w:type="dxa"/>
                          <w:tcBorders>
                            <w:top w:val="single" w:sz="12" w:space="0" w:color="auto"/>
                            <w:left w:val="single" w:sz="6" w:space="0" w:color="auto"/>
                            <w:bottom w:val="single" w:sz="12" w:space="0" w:color="auto"/>
                            <w:right w:val="nil"/>
                          </w:tcBorders>
                          <w:vAlign w:val="center"/>
                        </w:tcPr>
                        <w:p w14:paraId="17A1CA98" w14:textId="77777777" w:rsidR="00C45A22" w:rsidRDefault="00C45A22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1A55251A" w14:textId="77777777" w:rsidR="00C45A22" w:rsidRDefault="00C45A22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nil"/>
                          </w:tcBorders>
                          <w:vAlign w:val="center"/>
                        </w:tcPr>
                        <w:p w14:paraId="4F6D2C48" w14:textId="77777777" w:rsidR="00C45A22" w:rsidRDefault="00C45A22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31F27C88" w14:textId="77777777" w:rsidR="00C45A22" w:rsidRDefault="00C45A22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nil"/>
                          </w:tcBorders>
                          <w:vAlign w:val="center"/>
                        </w:tcPr>
                        <w:p w14:paraId="79B88F8C" w14:textId="77777777" w:rsidR="00C45A22" w:rsidRDefault="00C45A22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6753" w:type="dxa"/>
                          <w:gridSpan w:val="9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145C11DD" w14:textId="77777777" w:rsidR="00C45A22" w:rsidRDefault="00C45A22">
                          <w:pPr>
                            <w:pStyle w:val="af9"/>
                            <w:ind w:firstLine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</w:pPr>
                        </w:p>
                      </w:tc>
                    </w:tr>
                    <w:tr w:rsidR="00C45A22" w14:paraId="6B40E7A7" w14:textId="77777777">
                      <w:trPr>
                        <w:cantSplit/>
                        <w:trHeight w:hRule="exact" w:val="284"/>
                      </w:trPr>
                      <w:tc>
                        <w:tcPr>
                          <w:tcW w:w="403" w:type="dxa"/>
                          <w:tcBorders>
                            <w:top w:val="nil"/>
                            <w:left w:val="single" w:sz="6" w:space="0" w:color="auto"/>
                            <w:bottom w:val="single" w:sz="6" w:space="0" w:color="auto"/>
                            <w:right w:val="nil"/>
                          </w:tcBorders>
                          <w:vAlign w:val="center"/>
                        </w:tcPr>
                        <w:p w14:paraId="3FFF7D4A" w14:textId="77777777" w:rsidR="00C45A22" w:rsidRDefault="00C45A22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287B69A3" w14:textId="77777777" w:rsidR="00C45A22" w:rsidRDefault="00C45A22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282" w:type="dxa"/>
                          <w:tcBorders>
                            <w:top w:val="nil"/>
                            <w:left w:val="nil"/>
                            <w:bottom w:val="single" w:sz="6" w:space="0" w:color="auto"/>
                            <w:right w:val="nil"/>
                          </w:tcBorders>
                          <w:vAlign w:val="center"/>
                        </w:tcPr>
                        <w:p w14:paraId="63A0829D" w14:textId="77777777" w:rsidR="00C45A22" w:rsidRDefault="00C45A22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nil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39CA8924" w14:textId="77777777" w:rsidR="00C45A22" w:rsidRDefault="00C45A22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nil"/>
                            <w:left w:val="nil"/>
                            <w:bottom w:val="single" w:sz="6" w:space="0" w:color="auto"/>
                            <w:right w:val="nil"/>
                          </w:tcBorders>
                          <w:vAlign w:val="center"/>
                        </w:tcPr>
                        <w:p w14:paraId="1BB6F150" w14:textId="77777777" w:rsidR="00C45A22" w:rsidRDefault="00C45A22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6754" w:type="dxa"/>
                          <w:gridSpan w:val="9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</w:tcPr>
                        <w:p w14:paraId="04338875" w14:textId="77777777" w:rsidR="00C45A22" w:rsidRDefault="00C45A22">
                          <w:pPr>
                            <w:pStyle w:val="1"/>
                            <w:numPr>
                              <w:ilvl w:val="0"/>
                              <w:numId w:val="0"/>
                            </w:numPr>
                            <w:tabs>
                              <w:tab w:val="num" w:pos="360"/>
                            </w:tabs>
                            <w:ind w:left="432"/>
                            <w:rPr>
                              <w:i/>
                              <w:iCs/>
                            </w:rPr>
                          </w:pPr>
                        </w:p>
                      </w:tc>
                    </w:tr>
                    <w:tr w:rsidR="00C45A22" w14:paraId="2625B766" w14:textId="77777777">
                      <w:trPr>
                        <w:cantSplit/>
                        <w:trHeight w:hRule="exact" w:val="284"/>
                      </w:trPr>
                      <w:tc>
                        <w:tcPr>
                          <w:tcW w:w="403" w:type="dxa"/>
                          <w:tcBorders>
                            <w:top w:val="single" w:sz="12" w:space="0" w:color="auto"/>
                            <w:left w:val="single" w:sz="6" w:space="0" w:color="auto"/>
                            <w:bottom w:val="nil"/>
                            <w:right w:val="nil"/>
                          </w:tcBorders>
                          <w:vAlign w:val="center"/>
                        </w:tcPr>
                        <w:p w14:paraId="11C65739" w14:textId="77777777" w:rsidR="00C45A22" w:rsidRDefault="00C45A22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Изм</w:t>
                          </w:r>
                          <w:proofErr w:type="spellEnd"/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117FB25B" w14:textId="77777777" w:rsidR="00C45A22" w:rsidRDefault="00C45A22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01A6DEFE" w14:textId="77777777" w:rsidR="00C45A22" w:rsidRDefault="00C45A22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№ документа</w:t>
                          </w: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2D256724" w14:textId="77777777" w:rsidR="00C45A22" w:rsidRDefault="00C45A22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Подпись</w:t>
                          </w: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4B84B11F" w14:textId="77777777" w:rsidR="00C45A22" w:rsidRDefault="00C45A22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754" w:type="dxa"/>
                          <w:gridSpan w:val="9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</w:tcPr>
                        <w:p w14:paraId="2CCB938B" w14:textId="77777777" w:rsidR="00C45A22" w:rsidRDefault="00C45A22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C45A22" w14:paraId="34C145E8" w14:textId="77777777">
                      <w:trPr>
                        <w:cantSplit/>
                        <w:trHeight w:hRule="exact" w:val="284"/>
                      </w:trPr>
                      <w:tc>
                        <w:tcPr>
                          <w:tcW w:w="970" w:type="dxa"/>
                          <w:gridSpan w:val="2"/>
                          <w:tcBorders>
                            <w:top w:val="single" w:sz="12" w:space="0" w:color="auto"/>
                            <w:left w:val="single" w:sz="6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40E176A0" w14:textId="77777777" w:rsidR="00C45A22" w:rsidRDefault="00C45A22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Разработ</w:t>
                          </w:r>
                          <w:proofErr w:type="spellEnd"/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.</w:t>
                          </w: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796B98D5" w14:textId="77777777" w:rsidR="00C45A22" w:rsidRDefault="00C45A22">
                          <w:pPr>
                            <w:spacing w:before="40"/>
                            <w:rPr>
                              <w:b/>
                              <w:bCs/>
                              <w:i/>
                              <w:iCs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344BE600" w14:textId="77777777" w:rsidR="00C45A22" w:rsidRDefault="00C45A22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7EE3B4B9" w14:textId="77777777" w:rsidR="00C45A22" w:rsidRDefault="00C45A22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3907" w:type="dxa"/>
                          <w:gridSpan w:val="3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17D63EA2" w14:textId="77777777" w:rsidR="00C45A22" w:rsidRDefault="00C45A22">
                          <w:pPr>
                            <w:pStyle w:val="af9"/>
                            <w:ind w:firstLine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</w:pPr>
                        </w:p>
                        <w:p w14:paraId="74C4B9EF" w14:textId="77777777" w:rsidR="00C45A22" w:rsidRDefault="00C45A22">
                          <w:pPr>
                            <w:pStyle w:val="af9"/>
                            <w:spacing w:before="120"/>
                            <w:ind w:firstLine="0"/>
                            <w:jc w:val="center"/>
                          </w:pPr>
                          <w:r>
                            <w:rPr>
                              <w:rFonts w:ascii="Arial" w:hAnsi="Arial" w:cs="Arial"/>
                              <w:i/>
                              <w:iCs/>
                            </w:rPr>
                            <w:t>Название документа</w:t>
                          </w:r>
                        </w:p>
                      </w:tc>
                      <w:tc>
                        <w:tcPr>
                          <w:tcW w:w="851" w:type="dxa"/>
                          <w:gridSpan w:val="3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7FE1247C" w14:textId="77777777" w:rsidR="00C45A22" w:rsidRDefault="00C45A22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Литера</w:t>
                          </w:r>
                        </w:p>
                      </w:tc>
                      <w:tc>
                        <w:tcPr>
                          <w:tcW w:w="96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2C59EB58" w14:textId="77777777" w:rsidR="00C45A22" w:rsidRDefault="00C45A22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032" w:type="dxa"/>
                          <w:gridSpan w:val="2"/>
                          <w:tcBorders>
                            <w:top w:val="single" w:sz="12" w:space="0" w:color="auto"/>
                            <w:left w:val="nil"/>
                            <w:bottom w:val="nil"/>
                            <w:right w:val="single" w:sz="4" w:space="0" w:color="auto"/>
                          </w:tcBorders>
                        </w:tcPr>
                        <w:p w14:paraId="7EF57EAF" w14:textId="77777777" w:rsidR="00C45A22" w:rsidRDefault="00C45A22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Листов</w:t>
                          </w:r>
                        </w:p>
                      </w:tc>
                    </w:tr>
                    <w:tr w:rsidR="00C45A22" w14:paraId="7DAE48DF" w14:textId="77777777">
                      <w:trPr>
                        <w:cantSplit/>
                        <w:trHeight w:hRule="exact" w:val="284"/>
                      </w:trPr>
                      <w:tc>
                        <w:tcPr>
                          <w:tcW w:w="970" w:type="dxa"/>
                          <w:gridSpan w:val="2"/>
                          <w:tcBorders>
                            <w:top w:val="single" w:sz="8" w:space="0" w:color="auto"/>
                            <w:left w:val="single" w:sz="6" w:space="0" w:color="auto"/>
                            <w:bottom w:val="single" w:sz="6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386BD0D3" w14:textId="77777777" w:rsidR="00C45A22" w:rsidRDefault="00C45A22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 xml:space="preserve"> Проверил</w:t>
                          </w: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8" w:space="0" w:color="auto"/>
                            <w:left w:val="nil"/>
                            <w:bottom w:val="single" w:sz="6" w:space="0" w:color="auto"/>
                            <w:right w:val="nil"/>
                          </w:tcBorders>
                          <w:vAlign w:val="center"/>
                        </w:tcPr>
                        <w:p w14:paraId="52E608EF" w14:textId="77777777" w:rsidR="00C45A22" w:rsidRDefault="00C45A22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8" w:space="0" w:color="auto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074E47F7" w14:textId="77777777" w:rsidR="00C45A22" w:rsidRDefault="00C45A22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8" w:space="0" w:color="auto"/>
                            <w:left w:val="nil"/>
                            <w:bottom w:val="single" w:sz="6" w:space="0" w:color="auto"/>
                            <w:right w:val="nil"/>
                          </w:tcBorders>
                          <w:vAlign w:val="center"/>
                        </w:tcPr>
                        <w:p w14:paraId="4A852BA6" w14:textId="77777777" w:rsidR="00C45A22" w:rsidRDefault="00C45A22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3907" w:type="dxa"/>
                          <w:gridSpan w:val="3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1299FC03" w14:textId="77777777" w:rsidR="00C45A22" w:rsidRDefault="00C45A22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283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14:paraId="53508331" w14:textId="77777777" w:rsidR="00C45A22" w:rsidRDefault="00C45A22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14:paraId="4C694B97" w14:textId="77777777" w:rsidR="00C45A22" w:rsidRDefault="00C45A22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14:paraId="5EB26D91" w14:textId="77777777" w:rsidR="00C45A22" w:rsidRDefault="00C45A22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c>
                      <w:tc>
                        <w:tcPr>
                          <w:tcW w:w="96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14:paraId="74E21C83" w14:textId="77777777" w:rsidR="00C45A22" w:rsidRDefault="00C45A22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</w:pPr>
                          <w:r>
                            <w:rPr>
                              <w:rStyle w:val="ad"/>
                            </w:rPr>
                            <w:fldChar w:fldCharType="begin"/>
                          </w:r>
                          <w:r>
                            <w:rPr>
                              <w:rStyle w:val="ad"/>
                            </w:rPr>
                            <w:instrText xml:space="preserve"> PAGE </w:instrText>
                          </w:r>
                          <w:r>
                            <w:rPr>
                              <w:rStyle w:val="ad"/>
                            </w:rPr>
                            <w:fldChar w:fldCharType="separate"/>
                          </w:r>
                          <w:r>
                            <w:rPr>
                              <w:rStyle w:val="ad"/>
                              <w:noProof/>
                            </w:rPr>
                            <w:t>2</w:t>
                          </w:r>
                          <w:r>
                            <w:rPr>
                              <w:rStyle w:val="ad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032" w:type="dxa"/>
                          <w:gridSpan w:val="2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single" w:sz="4" w:space="0" w:color="auto"/>
                          </w:tcBorders>
                        </w:tcPr>
                        <w:p w14:paraId="3BC8F9AD" w14:textId="77777777" w:rsidR="00C45A22" w:rsidRDefault="00C45A22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</w:pPr>
                        </w:p>
                      </w:tc>
                    </w:tr>
                    <w:tr w:rsidR="00C45A22" w14:paraId="77764480" w14:textId="77777777">
                      <w:trPr>
                        <w:gridAfter w:val="1"/>
                        <w:wAfter w:w="11" w:type="dxa"/>
                        <w:cantSplit/>
                        <w:trHeight w:hRule="exact" w:val="284"/>
                      </w:trPr>
                      <w:tc>
                        <w:tcPr>
                          <w:tcW w:w="970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788F0724" w14:textId="77777777" w:rsidR="00C45A22" w:rsidRDefault="00C45A22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Т.контр</w:t>
                          </w:r>
                          <w:proofErr w:type="spellEnd"/>
                          <w:proofErr w:type="gramEnd"/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.</w:t>
                          </w:r>
                        </w:p>
                        <w:p w14:paraId="18D160CB" w14:textId="77777777" w:rsidR="00C45A22" w:rsidRDefault="00C45A22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61AC30FB" w14:textId="77777777" w:rsidR="00C45A22" w:rsidRDefault="00C45A22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6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26B1A375" w14:textId="77777777" w:rsidR="00C45A22" w:rsidRDefault="00C45A22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211FC6EA" w14:textId="77777777" w:rsidR="00C45A22" w:rsidRDefault="00C45A22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3907" w:type="dxa"/>
                          <w:gridSpan w:val="3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764ED501" w14:textId="77777777" w:rsidR="00C45A22" w:rsidRDefault="00C45A22">
                          <w:pPr>
                            <w:pStyle w:val="3"/>
                            <w:numPr>
                              <w:ilvl w:val="2"/>
                              <w:numId w:val="0"/>
                            </w:numPr>
                            <w:tabs>
                              <w:tab w:val="num" w:pos="360"/>
                            </w:tabs>
                            <w:ind w:left="720"/>
                          </w:pPr>
                        </w:p>
                      </w:tc>
                      <w:tc>
                        <w:tcPr>
                          <w:tcW w:w="2835" w:type="dxa"/>
                          <w:gridSpan w:val="5"/>
                          <w:vMerge w:val="restart"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</w:tcPr>
                        <w:p w14:paraId="0AB93745" w14:textId="77777777" w:rsidR="00C45A22" w:rsidRDefault="00C45A22">
                          <w:pPr>
                            <w:rPr>
                              <w:rFonts w:ascii="Arial CYR" w:hAnsi="Arial CYR" w:cs="Arial CYR"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  <w:tr w:rsidR="00C45A22" w14:paraId="5322B777" w14:textId="77777777">
                      <w:trPr>
                        <w:gridAfter w:val="1"/>
                        <w:wAfter w:w="11" w:type="dxa"/>
                        <w:cantSplit/>
                        <w:trHeight w:hRule="exact" w:val="284"/>
                      </w:trPr>
                      <w:tc>
                        <w:tcPr>
                          <w:tcW w:w="970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1F495E36" w14:textId="77777777" w:rsidR="00C45A22" w:rsidRDefault="00C45A22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Н.контр</w:t>
                          </w:r>
                          <w:proofErr w:type="spellEnd"/>
                          <w:proofErr w:type="gramEnd"/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.</w:t>
                          </w: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49635555" w14:textId="77777777" w:rsidR="00C45A22" w:rsidRDefault="00C45A22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6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17A53FC6" w14:textId="77777777" w:rsidR="00C45A22" w:rsidRDefault="00C45A22">
                          <w:pPr>
                            <w:spacing w:before="40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1CDEAE01" w14:textId="77777777" w:rsidR="00C45A22" w:rsidRDefault="00C45A22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3907" w:type="dxa"/>
                          <w:gridSpan w:val="3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50F07069" w14:textId="77777777" w:rsidR="00C45A22" w:rsidRDefault="00C45A22">
                          <w:pPr>
                            <w:pStyle w:val="3"/>
                            <w:numPr>
                              <w:ilvl w:val="2"/>
                              <w:numId w:val="0"/>
                            </w:numPr>
                            <w:tabs>
                              <w:tab w:val="num" w:pos="360"/>
                            </w:tabs>
                            <w:ind w:left="720"/>
                            <w:rPr>
                              <w:rFonts w:cs="Arial"/>
                              <w:b w:val="0"/>
                              <w:bCs w:val="0"/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2835" w:type="dxa"/>
                          <w:gridSpan w:val="5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</w:tcPr>
                        <w:p w14:paraId="2FF85D32" w14:textId="77777777" w:rsidR="00C45A22" w:rsidRDefault="00C45A22">
                          <w:pPr>
                            <w:rPr>
                              <w:rFonts w:ascii="Arial CYR" w:hAnsi="Arial CYR" w:cs="Arial CYR"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  <w:tr w:rsidR="00C45A22" w14:paraId="56788823" w14:textId="77777777">
                      <w:trPr>
                        <w:gridAfter w:val="1"/>
                        <w:wAfter w:w="11" w:type="dxa"/>
                        <w:cantSplit/>
                        <w:trHeight w:hRule="exact" w:val="284"/>
                      </w:trPr>
                      <w:tc>
                        <w:tcPr>
                          <w:tcW w:w="970" w:type="dxa"/>
                          <w:gridSpan w:val="2"/>
                          <w:tcBorders>
                            <w:top w:val="single" w:sz="8" w:space="0" w:color="auto"/>
                            <w:left w:val="single" w:sz="6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2868AD41" w14:textId="77777777" w:rsidR="00C45A22" w:rsidRDefault="00C45A22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 xml:space="preserve"> Утвердил</w:t>
                          </w: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8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1E954643" w14:textId="77777777" w:rsidR="00C45A22" w:rsidRDefault="00C45A22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8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627AA0AC" w14:textId="77777777" w:rsidR="00C45A22" w:rsidRDefault="00C45A22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8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5A7AF15D" w14:textId="77777777" w:rsidR="00C45A22" w:rsidRDefault="00C45A22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3907" w:type="dxa"/>
                          <w:gridSpan w:val="3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06686FEF" w14:textId="77777777" w:rsidR="00C45A22" w:rsidRDefault="00C45A22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c>
                      <w:tc>
                        <w:tcPr>
                          <w:tcW w:w="2835" w:type="dxa"/>
                          <w:gridSpan w:val="5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</w:tcPr>
                        <w:p w14:paraId="401A7268" w14:textId="77777777" w:rsidR="00C45A22" w:rsidRDefault="00C45A22">
                          <w:pPr>
                            <w:jc w:val="center"/>
                            <w:rPr>
                              <w:rFonts w:ascii="Arial CYR" w:hAnsi="Arial CYR" w:cs="Arial CYR"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752F30A4" w14:textId="77777777" w:rsidR="00C45A22" w:rsidRDefault="00C45A22">
                    <w:pPr>
                      <w:rPr>
                        <w:rFonts w:ascii="Times New Roman CYR" w:hAnsi="Times New Roman CYR" w:cs="Times New Roman CYR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90AE66" w14:textId="77777777" w:rsidR="00C45A22" w:rsidRDefault="00C15F84">
    <w:pPr>
      <w:pStyle w:val="af8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A3ADF85" wp14:editId="07777777">
              <wp:simplePos x="0" y="0"/>
              <wp:positionH relativeFrom="column">
                <wp:posOffset>-361950</wp:posOffset>
              </wp:positionH>
              <wp:positionV relativeFrom="page">
                <wp:posOffset>9772650</wp:posOffset>
              </wp:positionV>
              <wp:extent cx="6694170" cy="621665"/>
              <wp:effectExtent l="0" t="0" r="1905" b="0"/>
              <wp:wrapNone/>
              <wp:docPr id="8" name="Rectangle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6694170" cy="6216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FFFFFF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47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403"/>
                            <w:gridCol w:w="567"/>
                            <w:gridCol w:w="1282"/>
                            <w:gridCol w:w="837"/>
                            <w:gridCol w:w="557"/>
                            <w:gridCol w:w="6078"/>
                            <w:gridCol w:w="675"/>
                          </w:tblGrid>
                          <w:tr w:rsidR="00C45A22" w14:paraId="6647033C" w14:textId="77777777">
                            <w:trPr>
                              <w:cantSplit/>
                              <w:trHeight w:hRule="exact" w:val="313"/>
                            </w:trPr>
                            <w:tc>
                              <w:tcPr>
                                <w:tcW w:w="403" w:type="dxa"/>
                                <w:tcBorders>
                                  <w:top w:val="single" w:sz="12" w:space="0" w:color="auto"/>
                                  <w:left w:val="single" w:sz="4" w:space="0" w:color="auto"/>
                                  <w:bottom w:val="single" w:sz="6" w:space="0" w:color="auto"/>
                                  <w:right w:val="nil"/>
                                </w:tcBorders>
                              </w:tcPr>
                              <w:p w14:paraId="7BBBDB27" w14:textId="77777777" w:rsidR="00C45A22" w:rsidRDefault="00C45A22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</w:tcPr>
                              <w:p w14:paraId="68285AC0" w14:textId="77777777" w:rsidR="00C45A22" w:rsidRDefault="00C45A22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12" w:space="0" w:color="auto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</w:tcPr>
                              <w:p w14:paraId="63ED297C" w14:textId="77777777" w:rsidR="00C45A22" w:rsidRDefault="00C45A22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</w:tcPr>
                              <w:p w14:paraId="700A880C" w14:textId="77777777" w:rsidR="00C45A22" w:rsidRDefault="00C45A22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12" w:space="0" w:color="auto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</w:tcPr>
                              <w:p w14:paraId="7D962636" w14:textId="77777777" w:rsidR="00C45A22" w:rsidRDefault="00C45A22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78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3F668566" w14:textId="77777777" w:rsidR="00C45A22" w:rsidRDefault="00D457F5">
                                <w:pPr>
                                  <w:pStyle w:val="af9"/>
                                  <w:spacing w:line="240" w:lineRule="auto"/>
                                  <w:ind w:firstLine="0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i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i/>
                                  </w:rPr>
                                  <w:instrText xml:space="preserve"> DOCPROPERTY  ДокПМИ  \* MERGEFORMAT </w:instrTex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i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i/>
                                  </w:rPr>
                                  <w:t>XXX.51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i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675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2072BA09" w14:textId="77777777" w:rsidR="00C45A22" w:rsidRDefault="00C45A22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c>
                          </w:tr>
                          <w:tr w:rsidR="00C45A22" w14:paraId="43DD4C48" w14:textId="77777777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403" w:type="dxa"/>
                                <w:tcBorders>
                                  <w:top w:val="single" w:sz="6" w:space="0" w:color="auto"/>
                                  <w:left w:val="single" w:sz="4" w:space="0" w:color="auto"/>
                                  <w:bottom w:val="nil"/>
                                  <w:right w:val="nil"/>
                                </w:tcBorders>
                              </w:tcPr>
                              <w:p w14:paraId="2A552BBE" w14:textId="77777777" w:rsidR="00C45A22" w:rsidRDefault="00C45A22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41558D7E" w14:textId="77777777" w:rsidR="00C45A22" w:rsidRDefault="00C45A22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791C0BC8" w14:textId="77777777" w:rsidR="00C45A22" w:rsidRDefault="00C45A22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6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6109F0E2" w14:textId="77777777" w:rsidR="00C45A22" w:rsidRDefault="00C45A22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39C05CC7" w14:textId="77777777" w:rsidR="00C45A22" w:rsidRDefault="00C45A22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78" w:type="dxa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1EF533CB" w14:textId="77777777" w:rsidR="00C45A22" w:rsidRDefault="00C45A22">
                                <w:pPr>
                                  <w:jc w:val="center"/>
                                  <w:rPr>
                                    <w:rFonts w:ascii="Times New Roman CYR" w:hAnsi="Times New Roman CYR" w:cs="Times New Roman CY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5" w:type="dxa"/>
                                <w:vMerge w:val="restart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2780DC9E" w14:textId="77777777" w:rsidR="00C45A22" w:rsidRDefault="00C45A22">
                                <w:pPr>
                                  <w:jc w:val="center"/>
                                  <w:rPr>
                                    <w:rFonts w:ascii="Arial CYR" w:hAnsi="Arial CYR" w:cs="Arial CYR"/>
                                  </w:rPr>
                                </w:pPr>
                                <w:r>
                                  <w:rPr>
                                    <w:rStyle w:val="ad"/>
                                  </w:rPr>
                                  <w:fldChar w:fldCharType="begin"/>
                                </w:r>
                                <w:r>
                                  <w:rPr>
                                    <w:rStyle w:val="ad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Style w:val="ad"/>
                                  </w:rPr>
                                  <w:fldChar w:fldCharType="separate"/>
                                </w:r>
                                <w:r w:rsidR="001A328F">
                                  <w:rPr>
                                    <w:rStyle w:val="ad"/>
                                    <w:noProof/>
                                  </w:rPr>
                                  <w:t>3</w:t>
                                </w:r>
                                <w:r>
                                  <w:rPr>
                                    <w:rStyle w:val="ad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C45A22" w14:paraId="605B2B54" w14:textId="77777777">
                            <w:trPr>
                              <w:cantSplit/>
                              <w:trHeight w:hRule="exact" w:val="428"/>
                            </w:trPr>
                            <w:tc>
                              <w:tcPr>
                                <w:tcW w:w="403" w:type="dxa"/>
                                <w:tcBorders>
                                  <w:top w:val="single" w:sz="12" w:space="0" w:color="auto"/>
                                  <w:left w:val="single" w:sz="4" w:space="0" w:color="auto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060E7032" w14:textId="77777777" w:rsidR="00C45A22" w:rsidRDefault="00C45A22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2B68446F" w14:textId="77777777" w:rsidR="00C45A22" w:rsidRDefault="00C45A22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14673381" w14:textId="77777777" w:rsidR="00C45A22" w:rsidRDefault="00C45A22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№ документа</w:t>
                                </w: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4D434C99" w14:textId="77777777" w:rsidR="00C45A22" w:rsidRDefault="00C45A22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Подпись</w:t>
                                </w: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5B60CC49" w14:textId="77777777" w:rsidR="00C45A22" w:rsidRDefault="00C45A22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078" w:type="dxa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22E2EB0F" w14:textId="77777777" w:rsidR="00C45A22" w:rsidRDefault="00C45A22">
                                <w:pPr>
                                  <w:jc w:val="center"/>
                                  <w:rPr>
                                    <w:rFonts w:ascii="Times New Roman CYR" w:hAnsi="Times New Roman CYR" w:cs="Times New Roman CY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5" w:type="dxa"/>
                                <w:vMerge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5F1A1ADB" w14:textId="77777777" w:rsidR="00C45A22" w:rsidRDefault="00C45A22">
                                <w:pPr>
                                  <w:jc w:val="center"/>
                                  <w:rPr>
                                    <w:rFonts w:ascii="Arial CYR" w:hAnsi="Arial CYR" w:cs="Arial CYR"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</w:tr>
                        </w:tbl>
                        <w:p w14:paraId="6D013848" w14:textId="77777777" w:rsidR="00C45A22" w:rsidRDefault="00C45A22">
                          <w:pPr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A3ADF85" id="Rectangle 8" o:spid="_x0000_s1041" style="position:absolute;margin-left:-28.5pt;margin-top:769.5pt;width:527.1pt;height:48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" filled="f" stroked="f" strokecolor="white" strokeweight=".5pt">
              <v:stroke dashstyle="1 1"/>
              <o:lock v:ext="edit" aspectratio="t"/>
              <v:textbox inset="1pt,1pt,1pt,1pt">
                <w:txbxContent>
                  <w:tbl>
                    <w:tblPr>
                      <w:tblW w:w="0" w:type="auto"/>
                      <w:tblInd w:w="147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403"/>
                      <w:gridCol w:w="567"/>
                      <w:gridCol w:w="1282"/>
                      <w:gridCol w:w="837"/>
                      <w:gridCol w:w="557"/>
                      <w:gridCol w:w="6078"/>
                      <w:gridCol w:w="675"/>
                    </w:tblGrid>
                    <w:tr w:rsidR="00C45A22" w14:paraId="6647033C" w14:textId="77777777">
                      <w:trPr>
                        <w:cantSplit/>
                        <w:trHeight w:hRule="exact" w:val="313"/>
                      </w:trPr>
                      <w:tc>
                        <w:tcPr>
                          <w:tcW w:w="403" w:type="dxa"/>
                          <w:tcBorders>
                            <w:top w:val="single" w:sz="12" w:space="0" w:color="auto"/>
                            <w:left w:val="single" w:sz="4" w:space="0" w:color="auto"/>
                            <w:bottom w:val="single" w:sz="6" w:space="0" w:color="auto"/>
                            <w:right w:val="nil"/>
                          </w:tcBorders>
                        </w:tcPr>
                        <w:p w14:paraId="7BBBDB27" w14:textId="77777777" w:rsidR="00C45A22" w:rsidRDefault="00C45A22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</w:tcPr>
                        <w:p w14:paraId="68285AC0" w14:textId="77777777" w:rsidR="00C45A22" w:rsidRDefault="00C45A22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12" w:space="0" w:color="auto"/>
                            <w:left w:val="nil"/>
                            <w:bottom w:val="single" w:sz="6" w:space="0" w:color="auto"/>
                            <w:right w:val="nil"/>
                          </w:tcBorders>
                        </w:tcPr>
                        <w:p w14:paraId="63ED297C" w14:textId="77777777" w:rsidR="00C45A22" w:rsidRDefault="00C45A22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</w:tcPr>
                        <w:p w14:paraId="700A880C" w14:textId="77777777" w:rsidR="00C45A22" w:rsidRDefault="00C45A22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12" w:space="0" w:color="auto"/>
                            <w:left w:val="nil"/>
                            <w:bottom w:val="single" w:sz="6" w:space="0" w:color="auto"/>
                            <w:right w:val="nil"/>
                          </w:tcBorders>
                        </w:tcPr>
                        <w:p w14:paraId="7D962636" w14:textId="77777777" w:rsidR="00C45A22" w:rsidRDefault="00C45A22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6078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3F668566" w14:textId="77777777" w:rsidR="00C45A22" w:rsidRDefault="00D457F5">
                          <w:pPr>
                            <w:pStyle w:val="af9"/>
                            <w:spacing w:line="240" w:lineRule="auto"/>
                            <w:ind w:firstLine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i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i/>
                            </w:rPr>
                            <w:instrText xml:space="preserve"> DOCPROPERTY  ДокПМИ  \* MERGEFORMAT </w:instrText>
                          </w:r>
                          <w:r>
                            <w:rPr>
                              <w:rFonts w:ascii="Arial" w:hAnsi="Arial" w:cs="Arial"/>
                              <w:b/>
                              <w:i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/>
                              <w:i/>
                            </w:rPr>
                            <w:t>XXX.51</w:t>
                          </w:r>
                          <w:r>
                            <w:rPr>
                              <w:rFonts w:ascii="Arial" w:hAnsi="Arial" w:cs="Arial"/>
                              <w:b/>
                              <w:i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75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14:paraId="2072BA09" w14:textId="77777777" w:rsidR="00C45A22" w:rsidRDefault="00C45A22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Лист</w:t>
                          </w:r>
                        </w:p>
                      </w:tc>
                    </w:tr>
                    <w:tr w:rsidR="00C45A22" w14:paraId="43DD4C48" w14:textId="77777777">
                      <w:trPr>
                        <w:cantSplit/>
                        <w:trHeight w:hRule="exact" w:val="284"/>
                      </w:trPr>
                      <w:tc>
                        <w:tcPr>
                          <w:tcW w:w="403" w:type="dxa"/>
                          <w:tcBorders>
                            <w:top w:val="single" w:sz="6" w:space="0" w:color="auto"/>
                            <w:left w:val="single" w:sz="4" w:space="0" w:color="auto"/>
                            <w:bottom w:val="nil"/>
                            <w:right w:val="nil"/>
                          </w:tcBorders>
                        </w:tcPr>
                        <w:p w14:paraId="2A552BBE" w14:textId="77777777" w:rsidR="00C45A22" w:rsidRDefault="00C45A22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41558D7E" w14:textId="77777777" w:rsidR="00C45A22" w:rsidRDefault="00C45A22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14:paraId="791C0BC8" w14:textId="77777777" w:rsidR="00C45A22" w:rsidRDefault="00C45A22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6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6109F0E2" w14:textId="77777777" w:rsidR="00C45A22" w:rsidRDefault="00C45A22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14:paraId="39C05CC7" w14:textId="77777777" w:rsidR="00C45A22" w:rsidRDefault="00C45A22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6078" w:type="dxa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1EF533CB" w14:textId="77777777" w:rsidR="00C45A22" w:rsidRDefault="00C45A22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c>
                      <w:tc>
                        <w:tcPr>
                          <w:tcW w:w="675" w:type="dxa"/>
                          <w:vMerge w:val="restart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2780DC9E" w14:textId="77777777" w:rsidR="00C45A22" w:rsidRDefault="00C45A22">
                          <w:pPr>
                            <w:jc w:val="center"/>
                            <w:rPr>
                              <w:rFonts w:ascii="Arial CYR" w:hAnsi="Arial CYR" w:cs="Arial CYR"/>
                            </w:rPr>
                          </w:pPr>
                          <w:r>
                            <w:rPr>
                              <w:rStyle w:val="ad"/>
                            </w:rPr>
                            <w:fldChar w:fldCharType="begin"/>
                          </w:r>
                          <w:r>
                            <w:rPr>
                              <w:rStyle w:val="ad"/>
                            </w:rPr>
                            <w:instrText xml:space="preserve"> PAGE </w:instrText>
                          </w:r>
                          <w:r>
                            <w:rPr>
                              <w:rStyle w:val="ad"/>
                            </w:rPr>
                            <w:fldChar w:fldCharType="separate"/>
                          </w:r>
                          <w:r w:rsidR="001A328F">
                            <w:rPr>
                              <w:rStyle w:val="ad"/>
                              <w:noProof/>
                            </w:rPr>
                            <w:t>3</w:t>
                          </w:r>
                          <w:r>
                            <w:rPr>
                              <w:rStyle w:val="ad"/>
                            </w:rPr>
                            <w:fldChar w:fldCharType="end"/>
                          </w:r>
                        </w:p>
                      </w:tc>
                    </w:tr>
                    <w:tr w:rsidR="00C45A22" w14:paraId="605B2B54" w14:textId="77777777">
                      <w:trPr>
                        <w:cantSplit/>
                        <w:trHeight w:hRule="exact" w:val="428"/>
                      </w:trPr>
                      <w:tc>
                        <w:tcPr>
                          <w:tcW w:w="403" w:type="dxa"/>
                          <w:tcBorders>
                            <w:top w:val="single" w:sz="12" w:space="0" w:color="auto"/>
                            <w:left w:val="single" w:sz="4" w:space="0" w:color="auto"/>
                            <w:bottom w:val="nil"/>
                            <w:right w:val="nil"/>
                          </w:tcBorders>
                          <w:vAlign w:val="center"/>
                        </w:tcPr>
                        <w:p w14:paraId="060E7032" w14:textId="77777777" w:rsidR="00C45A22" w:rsidRDefault="00C45A22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2B68446F" w14:textId="77777777" w:rsidR="00C45A22" w:rsidRDefault="00C45A22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14673381" w14:textId="77777777" w:rsidR="00C45A22" w:rsidRDefault="00C45A22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№ документа</w:t>
                          </w: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4D434C99" w14:textId="77777777" w:rsidR="00C45A22" w:rsidRDefault="00C45A22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Подпись</w:t>
                          </w: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5B60CC49" w14:textId="77777777" w:rsidR="00C45A22" w:rsidRDefault="00C45A22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078" w:type="dxa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22E2EB0F" w14:textId="77777777" w:rsidR="00C45A22" w:rsidRDefault="00C45A22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c>
                      <w:tc>
                        <w:tcPr>
                          <w:tcW w:w="675" w:type="dxa"/>
                          <w:vMerge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14:paraId="5F1A1ADB" w14:textId="77777777" w:rsidR="00C45A22" w:rsidRDefault="00C45A22">
                          <w:pPr>
                            <w:jc w:val="center"/>
                            <w:rPr>
                              <w:rFonts w:ascii="Arial CYR" w:hAnsi="Arial CYR" w:cs="Arial CYR"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6D013848" w14:textId="77777777" w:rsidR="00C45A22" w:rsidRDefault="00C45A22">
                    <w:pPr>
                      <w:rPr>
                        <w:rFonts w:ascii="Times New Roman CYR" w:hAnsi="Times New Roman CYR" w:cs="Times New Roman CYR"/>
                      </w:rPr>
                    </w:pPr>
                  </w:p>
                </w:txbxContent>
              </v:textbox>
              <w10:wrap anchory="page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DAE7662" wp14:editId="07777777">
              <wp:simplePos x="0" y="0"/>
              <wp:positionH relativeFrom="column">
                <wp:posOffset>5370830</wp:posOffset>
              </wp:positionH>
              <wp:positionV relativeFrom="page">
                <wp:posOffset>10379075</wp:posOffset>
              </wp:positionV>
              <wp:extent cx="651510" cy="156845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1510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2F6421E" w14:textId="77777777" w:rsidR="00C45A22" w:rsidRDefault="00C45A22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Формат А4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AE7662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42" type="#_x0000_t202" style="position:absolute;margin-left:422.9pt;margin-top:817.25pt;width:51.3pt;height:12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" filled="f" stroked="f">
              <v:textbox inset="0,0,0,0">
                <w:txbxContent>
                  <w:p w14:paraId="32F6421E" w14:textId="77777777" w:rsidR="00C45A22" w:rsidRDefault="00C45A22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Формат А4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448599E" wp14:editId="07777777">
              <wp:simplePos x="0" y="0"/>
              <wp:positionH relativeFrom="column">
                <wp:posOffset>-217170</wp:posOffset>
              </wp:positionH>
              <wp:positionV relativeFrom="paragraph">
                <wp:posOffset>197485</wp:posOffset>
              </wp:positionV>
              <wp:extent cx="1341755" cy="156845"/>
              <wp:effectExtent l="1905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4175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C79CE7B" w14:textId="77777777" w:rsidR="00C45A22" w:rsidRDefault="00C45A22">
                          <w:pPr>
                            <w:spacing w:before="6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Форма 2а ГОСТ 2.104-68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48599E" id="Text Box 6" o:spid="_x0000_s1043" type="#_x0000_t202" style="position:absolute;margin-left:-17.1pt;margin-top:15.55pt;width:105.65pt;height:12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" filled="f" stroked="f">
              <v:textbox inset="0,0,0,0">
                <w:txbxContent>
                  <w:p w14:paraId="5C79CE7B" w14:textId="77777777" w:rsidR="00C45A22" w:rsidRDefault="00C45A22">
                    <w:pPr>
                      <w:spacing w:before="60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Форма 2а ГОСТ 2.104-68</w:t>
                    </w: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3C8532" w14:textId="77777777" w:rsidR="00C45A22" w:rsidRDefault="00C15F84">
    <w:pPr>
      <w:pStyle w:val="af8"/>
      <w:ind w:right="360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1A9A31C" wp14:editId="07777777">
              <wp:simplePos x="0" y="0"/>
              <wp:positionH relativeFrom="column">
                <wp:posOffset>-381635</wp:posOffset>
              </wp:positionH>
              <wp:positionV relativeFrom="page">
                <wp:posOffset>9780270</wp:posOffset>
              </wp:positionV>
              <wp:extent cx="6694170" cy="621665"/>
              <wp:effectExtent l="0" t="0" r="2540" b="0"/>
              <wp:wrapNone/>
              <wp:docPr id="5" name="Rectangl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6694170" cy="6216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FFFFFF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47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403"/>
                            <w:gridCol w:w="567"/>
                            <w:gridCol w:w="1282"/>
                            <w:gridCol w:w="837"/>
                            <w:gridCol w:w="557"/>
                            <w:gridCol w:w="6078"/>
                            <w:gridCol w:w="675"/>
                          </w:tblGrid>
                          <w:tr w:rsidR="00C45A22" w14:paraId="77A7BD73" w14:textId="77777777">
                            <w:trPr>
                              <w:cantSplit/>
                              <w:trHeight w:hRule="exact" w:val="313"/>
                            </w:trPr>
                            <w:tc>
                              <w:tcPr>
                                <w:tcW w:w="403" w:type="dxa"/>
                                <w:tcBorders>
                                  <w:top w:val="single" w:sz="12" w:space="0" w:color="auto"/>
                                  <w:left w:val="single" w:sz="4" w:space="0" w:color="auto"/>
                                  <w:bottom w:val="single" w:sz="6" w:space="0" w:color="auto"/>
                                  <w:right w:val="nil"/>
                                </w:tcBorders>
                              </w:tcPr>
                              <w:p w14:paraId="4A87C363" w14:textId="77777777" w:rsidR="00C45A22" w:rsidRDefault="00C45A22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</w:tcPr>
                              <w:p w14:paraId="4DF9E10C" w14:textId="77777777" w:rsidR="00C45A22" w:rsidRDefault="00C45A22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12" w:space="0" w:color="auto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</w:tcPr>
                              <w:p w14:paraId="2A243E61" w14:textId="77777777" w:rsidR="00C45A22" w:rsidRDefault="00C45A22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</w:tcPr>
                              <w:p w14:paraId="43D98CF8" w14:textId="77777777" w:rsidR="00C45A22" w:rsidRDefault="00C45A22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12" w:space="0" w:color="auto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</w:tcPr>
                              <w:p w14:paraId="75C32BFB" w14:textId="77777777" w:rsidR="00C45A22" w:rsidRDefault="00C45A22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78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0662AD45" w14:textId="77777777" w:rsidR="00C45A22" w:rsidRDefault="00C45A22">
                                <w:pPr>
                                  <w:pStyle w:val="af9"/>
                                  <w:spacing w:line="240" w:lineRule="auto"/>
                                  <w:ind w:firstLine="0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5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379C7453" w14:textId="77777777" w:rsidR="00C45A22" w:rsidRDefault="00C45A22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c>
                          </w:tr>
                          <w:tr w:rsidR="00C45A22" w14:paraId="757622BD" w14:textId="77777777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403" w:type="dxa"/>
                                <w:tcBorders>
                                  <w:top w:val="single" w:sz="6" w:space="0" w:color="auto"/>
                                  <w:left w:val="single" w:sz="4" w:space="0" w:color="auto"/>
                                  <w:bottom w:val="nil"/>
                                  <w:right w:val="nil"/>
                                </w:tcBorders>
                              </w:tcPr>
                              <w:p w14:paraId="6D72DC9D" w14:textId="77777777" w:rsidR="00C45A22" w:rsidRDefault="00C45A22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477AB001" w14:textId="77777777" w:rsidR="00C45A22" w:rsidRDefault="00C45A22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369B25BB" w14:textId="77777777" w:rsidR="00C45A22" w:rsidRDefault="00C45A22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6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3DACA320" w14:textId="77777777" w:rsidR="00C45A22" w:rsidRDefault="00C45A22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53DBAC7D" w14:textId="77777777" w:rsidR="00C45A22" w:rsidRDefault="00C45A22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78" w:type="dxa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6A1B5C7B" w14:textId="77777777" w:rsidR="00C45A22" w:rsidRDefault="00C45A22">
                                <w:pPr>
                                  <w:jc w:val="center"/>
                                  <w:rPr>
                                    <w:rFonts w:ascii="Times New Roman CYR" w:hAnsi="Times New Roman CYR" w:cs="Times New Roman CY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5" w:type="dxa"/>
                                <w:vMerge w:val="restart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4D35CF86" w14:textId="77777777" w:rsidR="00C45A22" w:rsidRDefault="00C45A22">
                                <w:pPr>
                                  <w:jc w:val="center"/>
                                  <w:rPr>
                                    <w:rFonts w:ascii="Arial CYR" w:hAnsi="Arial CYR" w:cs="Arial CYR"/>
                                  </w:rPr>
                                </w:pPr>
                              </w:p>
                            </w:tc>
                          </w:tr>
                          <w:tr w:rsidR="00C45A22" w14:paraId="0ED89D12" w14:textId="77777777">
                            <w:trPr>
                              <w:cantSplit/>
                              <w:trHeight w:hRule="exact" w:val="428"/>
                            </w:trPr>
                            <w:tc>
                              <w:tcPr>
                                <w:tcW w:w="403" w:type="dxa"/>
                                <w:tcBorders>
                                  <w:top w:val="single" w:sz="12" w:space="0" w:color="auto"/>
                                  <w:left w:val="single" w:sz="4" w:space="0" w:color="auto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7016E690" w14:textId="77777777" w:rsidR="00C45A22" w:rsidRDefault="00C45A22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4E488618" w14:textId="77777777" w:rsidR="00C45A22" w:rsidRDefault="00C45A22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6BE87D75" w14:textId="77777777" w:rsidR="00C45A22" w:rsidRDefault="00C45A22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№ документа</w:t>
                                </w: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6309B412" w14:textId="77777777" w:rsidR="00C45A22" w:rsidRDefault="00C45A22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Подпись</w:t>
                                </w: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5E383E85" w14:textId="77777777" w:rsidR="00C45A22" w:rsidRDefault="00C45A22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078" w:type="dxa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0B09DA9F" w14:textId="77777777" w:rsidR="00C45A22" w:rsidRDefault="00C45A22">
                                <w:pPr>
                                  <w:jc w:val="center"/>
                                  <w:rPr>
                                    <w:rFonts w:ascii="Times New Roman CYR" w:hAnsi="Times New Roman CYR" w:cs="Times New Roman CY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5" w:type="dxa"/>
                                <w:vMerge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18CEC12B" w14:textId="77777777" w:rsidR="00C45A22" w:rsidRDefault="00C45A22">
                                <w:pPr>
                                  <w:jc w:val="center"/>
                                  <w:rPr>
                                    <w:rFonts w:ascii="Arial CYR" w:hAnsi="Arial CYR" w:cs="Arial CYR"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</w:tr>
                        </w:tbl>
                        <w:p w14:paraId="0ADD416C" w14:textId="77777777" w:rsidR="00C45A22" w:rsidRDefault="00C45A22">
                          <w:pPr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A9A31C" id="Rectangle 5" o:spid="_x0000_s1044" style="position:absolute;margin-left:-30.05pt;margin-top:770.1pt;width:527.1pt;height:48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" filled="f" stroked="f" strokecolor="white" strokeweight=".5pt">
              <v:stroke dashstyle="1 1"/>
              <o:lock v:ext="edit" aspectratio="t"/>
              <v:textbox inset="1pt,1pt,1pt,1pt">
                <w:txbxContent>
                  <w:tbl>
                    <w:tblPr>
                      <w:tblW w:w="0" w:type="auto"/>
                      <w:tblInd w:w="147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403"/>
                      <w:gridCol w:w="567"/>
                      <w:gridCol w:w="1282"/>
                      <w:gridCol w:w="837"/>
                      <w:gridCol w:w="557"/>
                      <w:gridCol w:w="6078"/>
                      <w:gridCol w:w="675"/>
                    </w:tblGrid>
                    <w:tr w:rsidR="00C45A22" w14:paraId="77A7BD73" w14:textId="77777777">
                      <w:trPr>
                        <w:cantSplit/>
                        <w:trHeight w:hRule="exact" w:val="313"/>
                      </w:trPr>
                      <w:tc>
                        <w:tcPr>
                          <w:tcW w:w="403" w:type="dxa"/>
                          <w:tcBorders>
                            <w:top w:val="single" w:sz="12" w:space="0" w:color="auto"/>
                            <w:left w:val="single" w:sz="4" w:space="0" w:color="auto"/>
                            <w:bottom w:val="single" w:sz="6" w:space="0" w:color="auto"/>
                            <w:right w:val="nil"/>
                          </w:tcBorders>
                        </w:tcPr>
                        <w:p w14:paraId="4A87C363" w14:textId="77777777" w:rsidR="00C45A22" w:rsidRDefault="00C45A22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</w:tcPr>
                        <w:p w14:paraId="4DF9E10C" w14:textId="77777777" w:rsidR="00C45A22" w:rsidRDefault="00C45A22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12" w:space="0" w:color="auto"/>
                            <w:left w:val="nil"/>
                            <w:bottom w:val="single" w:sz="6" w:space="0" w:color="auto"/>
                            <w:right w:val="nil"/>
                          </w:tcBorders>
                        </w:tcPr>
                        <w:p w14:paraId="2A243E61" w14:textId="77777777" w:rsidR="00C45A22" w:rsidRDefault="00C45A22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</w:tcPr>
                        <w:p w14:paraId="43D98CF8" w14:textId="77777777" w:rsidR="00C45A22" w:rsidRDefault="00C45A22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12" w:space="0" w:color="auto"/>
                            <w:left w:val="nil"/>
                            <w:bottom w:val="single" w:sz="6" w:space="0" w:color="auto"/>
                            <w:right w:val="nil"/>
                          </w:tcBorders>
                        </w:tcPr>
                        <w:p w14:paraId="75C32BFB" w14:textId="77777777" w:rsidR="00C45A22" w:rsidRDefault="00C45A22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6078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0662AD45" w14:textId="77777777" w:rsidR="00C45A22" w:rsidRDefault="00C45A22">
                          <w:pPr>
                            <w:pStyle w:val="af9"/>
                            <w:spacing w:line="240" w:lineRule="auto"/>
                            <w:ind w:firstLine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</w:pPr>
                        </w:p>
                      </w:tc>
                      <w:tc>
                        <w:tcPr>
                          <w:tcW w:w="675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14:paraId="379C7453" w14:textId="77777777" w:rsidR="00C45A22" w:rsidRDefault="00C45A22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Лист</w:t>
                          </w:r>
                        </w:p>
                      </w:tc>
                    </w:tr>
                    <w:tr w:rsidR="00C45A22" w14:paraId="757622BD" w14:textId="77777777">
                      <w:trPr>
                        <w:cantSplit/>
                        <w:trHeight w:hRule="exact" w:val="284"/>
                      </w:trPr>
                      <w:tc>
                        <w:tcPr>
                          <w:tcW w:w="403" w:type="dxa"/>
                          <w:tcBorders>
                            <w:top w:val="single" w:sz="6" w:space="0" w:color="auto"/>
                            <w:left w:val="single" w:sz="4" w:space="0" w:color="auto"/>
                            <w:bottom w:val="nil"/>
                            <w:right w:val="nil"/>
                          </w:tcBorders>
                        </w:tcPr>
                        <w:p w14:paraId="6D72DC9D" w14:textId="77777777" w:rsidR="00C45A22" w:rsidRDefault="00C45A22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477AB001" w14:textId="77777777" w:rsidR="00C45A22" w:rsidRDefault="00C45A22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14:paraId="369B25BB" w14:textId="77777777" w:rsidR="00C45A22" w:rsidRDefault="00C45A22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6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3DACA320" w14:textId="77777777" w:rsidR="00C45A22" w:rsidRDefault="00C45A22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14:paraId="53DBAC7D" w14:textId="77777777" w:rsidR="00C45A22" w:rsidRDefault="00C45A22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6078" w:type="dxa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6A1B5C7B" w14:textId="77777777" w:rsidR="00C45A22" w:rsidRDefault="00C45A22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c>
                      <w:tc>
                        <w:tcPr>
                          <w:tcW w:w="675" w:type="dxa"/>
                          <w:vMerge w:val="restart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4D35CF86" w14:textId="77777777" w:rsidR="00C45A22" w:rsidRDefault="00C45A22">
                          <w:pPr>
                            <w:jc w:val="center"/>
                            <w:rPr>
                              <w:rFonts w:ascii="Arial CYR" w:hAnsi="Arial CYR" w:cs="Arial CYR"/>
                            </w:rPr>
                          </w:pPr>
                        </w:p>
                      </w:tc>
                    </w:tr>
                    <w:tr w:rsidR="00C45A22" w14:paraId="0ED89D12" w14:textId="77777777">
                      <w:trPr>
                        <w:cantSplit/>
                        <w:trHeight w:hRule="exact" w:val="428"/>
                      </w:trPr>
                      <w:tc>
                        <w:tcPr>
                          <w:tcW w:w="403" w:type="dxa"/>
                          <w:tcBorders>
                            <w:top w:val="single" w:sz="12" w:space="0" w:color="auto"/>
                            <w:left w:val="single" w:sz="4" w:space="0" w:color="auto"/>
                            <w:bottom w:val="nil"/>
                            <w:right w:val="nil"/>
                          </w:tcBorders>
                          <w:vAlign w:val="center"/>
                        </w:tcPr>
                        <w:p w14:paraId="7016E690" w14:textId="77777777" w:rsidR="00C45A22" w:rsidRDefault="00C45A22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4E488618" w14:textId="77777777" w:rsidR="00C45A22" w:rsidRDefault="00C45A22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6BE87D75" w14:textId="77777777" w:rsidR="00C45A22" w:rsidRDefault="00C45A22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№ документа</w:t>
                          </w: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6309B412" w14:textId="77777777" w:rsidR="00C45A22" w:rsidRDefault="00C45A22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Подпись</w:t>
                          </w: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5E383E85" w14:textId="77777777" w:rsidR="00C45A22" w:rsidRDefault="00C45A22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078" w:type="dxa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0B09DA9F" w14:textId="77777777" w:rsidR="00C45A22" w:rsidRDefault="00C45A22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c>
                      <w:tc>
                        <w:tcPr>
                          <w:tcW w:w="675" w:type="dxa"/>
                          <w:vMerge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14:paraId="18CEC12B" w14:textId="77777777" w:rsidR="00C45A22" w:rsidRDefault="00C45A22">
                          <w:pPr>
                            <w:jc w:val="center"/>
                            <w:rPr>
                              <w:rFonts w:ascii="Arial CYR" w:hAnsi="Arial CYR" w:cs="Arial CYR"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0ADD416C" w14:textId="77777777" w:rsidR="00C45A22" w:rsidRDefault="00C45A22">
                    <w:pPr>
                      <w:rPr>
                        <w:rFonts w:ascii="Times New Roman CYR" w:hAnsi="Times New Roman CYR" w:cs="Times New Roman CYR"/>
                      </w:rPr>
                    </w:pPr>
                  </w:p>
                </w:txbxContent>
              </v:textbox>
              <w10:wrap anchory="page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931111C" wp14:editId="07777777">
              <wp:simplePos x="0" y="0"/>
              <wp:positionH relativeFrom="column">
                <wp:posOffset>5370830</wp:posOffset>
              </wp:positionH>
              <wp:positionV relativeFrom="page">
                <wp:posOffset>10531475</wp:posOffset>
              </wp:positionV>
              <wp:extent cx="651510" cy="15684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1510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C974B9C" w14:textId="77777777" w:rsidR="00C45A22" w:rsidRDefault="00C45A22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Формат А4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31111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45" type="#_x0000_t202" style="position:absolute;margin-left:422.9pt;margin-top:829.25pt;width:51.3pt;height:12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" filled="f" stroked="f">
              <v:textbox inset="0,0,0,0">
                <w:txbxContent>
                  <w:p w14:paraId="2C974B9C" w14:textId="77777777" w:rsidR="00C45A22" w:rsidRDefault="00C45A22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Формат А4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56BE350" wp14:editId="07777777">
              <wp:simplePos x="0" y="0"/>
              <wp:positionH relativeFrom="column">
                <wp:posOffset>-332105</wp:posOffset>
              </wp:positionH>
              <wp:positionV relativeFrom="paragraph">
                <wp:posOffset>267335</wp:posOffset>
              </wp:positionV>
              <wp:extent cx="1341755" cy="156845"/>
              <wp:effectExtent l="1270" t="635" r="0" b="444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4175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AE35AB5" w14:textId="77777777" w:rsidR="00C45A22" w:rsidRDefault="00C45A22">
                          <w:pPr>
                            <w:spacing w:before="6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Форма 2а ГОСТ 2.104-68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6BE350" id="Text Box 3" o:spid="_x0000_s1046" type="#_x0000_t202" style="position:absolute;margin-left:-26.15pt;margin-top:21.05pt;width:105.65pt;height:12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" filled="f" stroked="f">
              <v:textbox inset="0,0,0,0">
                <w:txbxContent>
                  <w:p w14:paraId="5AE35AB5" w14:textId="77777777" w:rsidR="00C45A22" w:rsidRDefault="00C45A22">
                    <w:pPr>
                      <w:spacing w:before="60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Форма 2а ГОСТ 2.104-68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7C262EB" wp14:editId="07777777">
              <wp:simplePos x="0" y="0"/>
              <wp:positionH relativeFrom="column">
                <wp:posOffset>-689610</wp:posOffset>
              </wp:positionH>
              <wp:positionV relativeFrom="paragraph">
                <wp:posOffset>-5203190</wp:posOffset>
              </wp:positionV>
              <wp:extent cx="394970" cy="5465445"/>
              <wp:effectExtent l="0" t="0" r="0" b="4445"/>
              <wp:wrapNone/>
              <wp:docPr id="2" name="Rectangl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394970" cy="5465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5" w:type="dxa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284"/>
                          </w:tblGrid>
                          <w:tr w:rsidR="00C45A22" w14:paraId="7580F326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14:paraId="45677739" w14:textId="77777777" w:rsidR="00C45A22" w:rsidRDefault="00C45A22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168F65D8" w14:textId="77777777" w:rsidR="00C45A22" w:rsidRDefault="00C45A22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</w:tr>
                          <w:tr w:rsidR="00C45A22" w14:paraId="49697608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14:paraId="7F30653D" w14:textId="77777777" w:rsidR="00C45A22" w:rsidRDefault="00C45A22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  <w:t>Инв. № дубл.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460FA7C8" w14:textId="77777777" w:rsidR="00C45A22" w:rsidRDefault="00C45A22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</w:tr>
                          <w:tr w:rsidR="00C45A22" w14:paraId="1AA778A4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14:paraId="44839BDC" w14:textId="77777777" w:rsidR="00C45A22" w:rsidRDefault="00C45A22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  <w:t>Взам. инв. №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76A5953D" w14:textId="77777777" w:rsidR="00C45A22" w:rsidRDefault="00C45A22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</w:tr>
                          <w:tr w:rsidR="00C45A22" w14:paraId="64E1CE9A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14:paraId="288987AC" w14:textId="77777777" w:rsidR="00C45A22" w:rsidRDefault="00C45A22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3C07BD89" w14:textId="77777777" w:rsidR="00C45A22" w:rsidRDefault="00C45A22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</w:tr>
                          <w:tr w:rsidR="00C45A22" w14:paraId="1E22888F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14:paraId="4FF490CD" w14:textId="77777777" w:rsidR="00C45A22" w:rsidRDefault="00C45A22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63FE3489" w14:textId="77777777" w:rsidR="00C45A22" w:rsidRDefault="00C45A22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</w:tr>
                        </w:tbl>
                        <w:p w14:paraId="52B8818E" w14:textId="77777777" w:rsidR="00C45A22" w:rsidRDefault="00C45A22">
                          <w:pPr>
                            <w:jc w:val="center"/>
                            <w:rPr>
                              <w:rFonts w:ascii="Times New Roman CYR" w:hAnsi="Times New Roman CYR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C262EB" id="Rectangle 2" o:spid="_x0000_s1047" style="position:absolute;margin-left:-54.3pt;margin-top:-409.7pt;width:31.1pt;height:430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" filled="f" stroked="f" strokecolor="white" strokeweight="1pt">
              <o:lock v:ext="edit" aspectratio="t"/>
              <v:textbox inset="1pt,1pt,1pt,1pt">
                <w:txbxContent>
                  <w:tbl>
                    <w:tblPr>
                      <w:tblW w:w="0" w:type="auto"/>
                      <w:tblInd w:w="15" w:type="dxa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284"/>
                    </w:tblGrid>
                    <w:tr w:rsidR="00C45A22" w14:paraId="7580F326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14:paraId="45677739" w14:textId="77777777" w:rsidR="00C45A22" w:rsidRDefault="00C45A22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168F65D8" w14:textId="77777777" w:rsidR="00C45A22" w:rsidRDefault="00C45A22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</w:tr>
                    <w:tr w:rsidR="00C45A22" w14:paraId="49697608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14:paraId="7F30653D" w14:textId="77777777" w:rsidR="00C45A22" w:rsidRDefault="00C45A22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  <w:t>Инв. № дубл.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460FA7C8" w14:textId="77777777" w:rsidR="00C45A22" w:rsidRDefault="00C45A22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</w:tr>
                    <w:tr w:rsidR="00C45A22" w14:paraId="1AA778A4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14:paraId="44839BDC" w14:textId="77777777" w:rsidR="00C45A22" w:rsidRDefault="00C45A22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  <w:t>Взам. инв. №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76A5953D" w14:textId="77777777" w:rsidR="00C45A22" w:rsidRDefault="00C45A22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</w:tr>
                    <w:tr w:rsidR="00C45A22" w14:paraId="64E1CE9A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14:paraId="288987AC" w14:textId="77777777" w:rsidR="00C45A22" w:rsidRDefault="00C45A22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3C07BD89" w14:textId="77777777" w:rsidR="00C45A22" w:rsidRDefault="00C45A22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</w:tr>
                    <w:tr w:rsidR="00C45A22" w14:paraId="1E22888F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14:paraId="4FF490CD" w14:textId="77777777" w:rsidR="00C45A22" w:rsidRDefault="00C45A22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63FE3489" w14:textId="77777777" w:rsidR="00C45A22" w:rsidRDefault="00C45A22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</w:tr>
                  </w:tbl>
                  <w:p w14:paraId="52B8818E" w14:textId="77777777" w:rsidR="00C45A22" w:rsidRDefault="00C45A22">
                    <w:pPr>
                      <w:jc w:val="center"/>
                      <w:rPr>
                        <w:rFonts w:ascii="Times New Roman CYR" w:hAnsi="Times New Roman CYR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7F3698C" wp14:editId="07777777">
              <wp:simplePos x="0" y="0"/>
              <wp:positionH relativeFrom="column">
                <wp:posOffset>-304800</wp:posOffset>
              </wp:positionH>
              <wp:positionV relativeFrom="page">
                <wp:posOffset>266700</wp:posOffset>
              </wp:positionV>
              <wp:extent cx="6610985" cy="10123170"/>
              <wp:effectExtent l="9525" t="9525" r="18415" b="11430"/>
              <wp:wrapNone/>
              <wp:docPr id="1" name="Rectangl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6610985" cy="1012317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a="http://schemas.openxmlformats.org/drawingml/2006/main">
          <w:pict w14:anchorId="3E433E90">
            <v:rect id="Rectangle 1" style="position:absolute;margin-left:-24pt;margin-top:21pt;width:520.55pt;height:797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spid="_x0000_s1026" filled="f" strokeweight="1.5pt" w14:anchorId="5451A8D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">
              <w10:wrap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B06133" w14:textId="77777777" w:rsidR="00CA2050" w:rsidRDefault="00CA2050" w:rsidP="004D4FF4">
      <w:pPr>
        <w:pStyle w:val="a6"/>
      </w:pPr>
      <w:r>
        <w:separator/>
      </w:r>
    </w:p>
  </w:footnote>
  <w:footnote w:type="continuationSeparator" w:id="0">
    <w:p w14:paraId="36B5D2AF" w14:textId="77777777" w:rsidR="00CA2050" w:rsidRDefault="00CA2050" w:rsidP="004D4FF4">
      <w:pPr>
        <w:pStyle w:val="a6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86B255" w14:textId="77777777" w:rsidR="00C45A22" w:rsidRDefault="00C15F84">
    <w:pPr>
      <w:pStyle w:val="af7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6C3F697" wp14:editId="07777777">
              <wp:simplePos x="0" y="0"/>
              <wp:positionH relativeFrom="page">
                <wp:posOffset>702310</wp:posOffset>
              </wp:positionH>
              <wp:positionV relativeFrom="page">
                <wp:posOffset>230505</wp:posOffset>
              </wp:positionV>
              <wp:extent cx="6610985" cy="10123170"/>
              <wp:effectExtent l="16510" t="11430" r="11430" b="9525"/>
              <wp:wrapNone/>
              <wp:docPr id="28" name="Rectangle 2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6610985" cy="1012317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a="http://schemas.openxmlformats.org/drawingml/2006/main">
          <w:pict w14:anchorId="6198ACEF">
            <v:rect id="Rectangle 28" style="position:absolute;margin-left:55.3pt;margin-top:18.15pt;width:520.55pt;height:797.1pt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weight="1.5pt" w14:anchorId="1D62BCE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">
              <w10:wrap anchorx="page" anchory="page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861E1ED" wp14:editId="07777777">
              <wp:simplePos x="0" y="0"/>
              <wp:positionH relativeFrom="column">
                <wp:posOffset>-643890</wp:posOffset>
              </wp:positionH>
              <wp:positionV relativeFrom="paragraph">
                <wp:posOffset>4934585</wp:posOffset>
              </wp:positionV>
              <wp:extent cx="394970" cy="5465445"/>
              <wp:effectExtent l="3810" t="635" r="1270" b="1270"/>
              <wp:wrapNone/>
              <wp:docPr id="27" name="Rectangle 2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394970" cy="5465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5" w:type="dxa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284"/>
                          </w:tblGrid>
                          <w:tr w:rsidR="00C45A22" w14:paraId="0C0BABBD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0105DAF0" w14:textId="77777777" w:rsidR="00C45A22" w:rsidRDefault="00C45A22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44D1216F" w14:textId="77777777" w:rsidR="00C45A22" w:rsidRDefault="00C45A22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C45A22" w14:paraId="1DB935B9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6BA70BE2" w14:textId="77777777" w:rsidR="00C45A22" w:rsidRDefault="00C45A22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Инв. № дубл.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3517F98F" w14:textId="77777777" w:rsidR="00C45A22" w:rsidRDefault="00C45A22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C45A22" w14:paraId="74563FF6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5370C571" w14:textId="77777777" w:rsidR="00C45A22" w:rsidRDefault="00C45A22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Взам. инв. №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34223B45" w14:textId="77777777" w:rsidR="00C45A22" w:rsidRDefault="00C45A22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C45A22" w14:paraId="079A3D1F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4AEE62D6" w14:textId="77777777" w:rsidR="00C45A22" w:rsidRDefault="00C45A22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539CD7A1" w14:textId="77777777" w:rsidR="00C45A22" w:rsidRDefault="00C45A22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C45A22" w14:paraId="7AE60390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474A8253" w14:textId="77777777" w:rsidR="00C45A22" w:rsidRDefault="00C45A22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6A9A2604" w14:textId="77777777" w:rsidR="00C45A22" w:rsidRDefault="00C45A22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</w:tbl>
                        <w:p w14:paraId="3DD220FA" w14:textId="77777777" w:rsidR="00C45A22" w:rsidRDefault="00C45A22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861E1ED" id="Rectangle 27" o:spid="_x0000_s1026" style="position:absolute;margin-left:-50.7pt;margin-top:388.55pt;width:31.1pt;height:430.3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" filled="f" stroked="f" strokecolor="white" strokeweight="1pt">
              <o:lock v:ext="edit" aspectratio="t"/>
              <v:textbox inset="1pt,1pt,1pt,1pt">
                <w:txbxContent>
                  <w:tbl>
                    <w:tblPr>
                      <w:tblW w:w="0" w:type="auto"/>
                      <w:tblInd w:w="15" w:type="dxa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284"/>
                    </w:tblGrid>
                    <w:tr w:rsidR="00C45A22" w14:paraId="0C0BABBD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0105DAF0" w14:textId="77777777" w:rsidR="00C45A22" w:rsidRDefault="00C45A22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44D1216F" w14:textId="77777777" w:rsidR="00C45A22" w:rsidRDefault="00C45A22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C45A22" w14:paraId="1DB935B9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6BA70BE2" w14:textId="77777777" w:rsidR="00C45A22" w:rsidRDefault="00C45A22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Инв. № дубл.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3517F98F" w14:textId="77777777" w:rsidR="00C45A22" w:rsidRDefault="00C45A22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C45A22" w14:paraId="74563FF6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5370C571" w14:textId="77777777" w:rsidR="00C45A22" w:rsidRDefault="00C45A22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Взам. инв. №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34223B45" w14:textId="77777777" w:rsidR="00C45A22" w:rsidRDefault="00C45A22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C45A22" w14:paraId="079A3D1F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4AEE62D6" w14:textId="77777777" w:rsidR="00C45A22" w:rsidRDefault="00C45A22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539CD7A1" w14:textId="77777777" w:rsidR="00C45A22" w:rsidRDefault="00C45A22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C45A22" w14:paraId="7AE60390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474A8253" w14:textId="77777777" w:rsidR="00C45A22" w:rsidRDefault="00C45A22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6A9A2604" w14:textId="77777777" w:rsidR="00C45A22" w:rsidRDefault="00C45A22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</w:tbl>
                  <w:p w14:paraId="3DD220FA" w14:textId="77777777" w:rsidR="00C45A22" w:rsidRDefault="00C45A22">
                    <w:pPr>
                      <w:jc w:val="center"/>
                      <w:rPr>
                        <w:rFonts w:ascii="Times New Roman CYR" w:hAnsi="Times New Roman CYR" w:cs="Times New Roman CYR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0F5DB20" wp14:editId="07777777">
              <wp:simplePos x="0" y="0"/>
              <wp:positionH relativeFrom="column">
                <wp:posOffset>5218430</wp:posOffset>
              </wp:positionH>
              <wp:positionV relativeFrom="page">
                <wp:posOffset>10420350</wp:posOffset>
              </wp:positionV>
              <wp:extent cx="651510" cy="156845"/>
              <wp:effectExtent l="0" t="0" r="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1510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32346B4" w14:textId="77777777" w:rsidR="00C45A22" w:rsidRDefault="00C45A22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Формат А4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F5DB20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7" type="#_x0000_t202" style="position:absolute;margin-left:410.9pt;margin-top:820.5pt;width:51.3pt;height:12.3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" filled="f" stroked="f">
              <v:textbox inset="0,0,0,0">
                <w:txbxContent>
                  <w:p w14:paraId="032346B4" w14:textId="77777777" w:rsidR="00C45A22" w:rsidRDefault="00C45A22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Формат А4</w:t>
                    </w:r>
                  </w:p>
                </w:txbxContent>
              </v:textbox>
              <w10:wrap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1734D2" w14:textId="77777777" w:rsidR="00C45A22" w:rsidRDefault="00C15F84">
    <w:pPr>
      <w:pStyle w:val="af7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415DA98A" wp14:editId="07777777">
              <wp:simplePos x="0" y="0"/>
              <wp:positionH relativeFrom="column">
                <wp:posOffset>-632460</wp:posOffset>
              </wp:positionH>
              <wp:positionV relativeFrom="paragraph">
                <wp:posOffset>244475</wp:posOffset>
              </wp:positionV>
              <wp:extent cx="386715" cy="4302760"/>
              <wp:effectExtent l="0" t="0" r="0" b="0"/>
              <wp:wrapNone/>
              <wp:docPr id="22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6715" cy="4302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08" w:type="dxa"/>
                            <w:tbl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  <w:insideH w:val="single" w:sz="12" w:space="0" w:color="000000"/>
                              <w:insideV w:val="single" w:sz="12" w:space="0" w:color="000000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284"/>
                          </w:tblGrid>
                          <w:tr w:rsidR="00C45A22" w14:paraId="16BBE74F" w14:textId="77777777">
                            <w:trPr>
                              <w:cantSplit/>
                              <w:trHeight w:val="3340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</w:tcBorders>
                                <w:textDirection w:val="btLr"/>
                                <w:vAlign w:val="center"/>
                              </w:tcPr>
                              <w:p w14:paraId="289EF87B" w14:textId="77777777" w:rsidR="00C45A22" w:rsidRDefault="00C45A22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Первое применение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</w:tcBorders>
                                <w:textDirection w:val="btLr"/>
                                <w:vAlign w:val="center"/>
                              </w:tcPr>
                              <w:p w14:paraId="587D3BE7" w14:textId="77777777" w:rsidR="00C45A22" w:rsidRDefault="00C45A22">
                                <w:pPr>
                                  <w:spacing w:before="40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  <w:tr w:rsidR="00C45A22" w14:paraId="0986C9B0" w14:textId="77777777">
                            <w:trPr>
                              <w:cantSplit/>
                              <w:trHeight w:val="3340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</w:tcBorders>
                                <w:textDirection w:val="btLr"/>
                                <w:vAlign w:val="center"/>
                              </w:tcPr>
                              <w:p w14:paraId="552A6F59" w14:textId="77777777" w:rsidR="00C45A22" w:rsidRDefault="00C45A22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Справ.№</w:t>
                                </w:r>
                                <w:proofErr w:type="gramEnd"/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</w:tcBorders>
                                <w:textDirection w:val="btLr"/>
                                <w:vAlign w:val="center"/>
                              </w:tcPr>
                              <w:p w14:paraId="683DC078" w14:textId="77777777" w:rsidR="00C45A22" w:rsidRDefault="00C45A22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</w:tbl>
                        <w:p w14:paraId="69678E1F" w14:textId="77777777" w:rsidR="00C45A22" w:rsidRDefault="00C45A22">
                          <w:pPr>
                            <w:ind w:left="113" w:right="113"/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5DA98A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30" type="#_x0000_t202" style="position:absolute;margin-left:-49.8pt;margin-top:19.25pt;width:30.45pt;height:338.8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" filled="f" stroked="f">
              <v:textbox inset="0,0,0,0">
                <w:txbxContent>
                  <w:tbl>
                    <w:tblPr>
                      <w:tblW w:w="0" w:type="auto"/>
                      <w:tblInd w:w="108" w:type="dxa"/>
                      <w:tblBorders>
                        <w:top w:val="single" w:sz="12" w:space="0" w:color="000000"/>
                        <w:left w:val="single" w:sz="12" w:space="0" w:color="000000"/>
                        <w:bottom w:val="single" w:sz="12" w:space="0" w:color="000000"/>
                        <w:right w:val="single" w:sz="12" w:space="0" w:color="000000"/>
                        <w:insideH w:val="single" w:sz="12" w:space="0" w:color="000000"/>
                        <w:insideV w:val="single" w:sz="12" w:space="0" w:color="000000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284"/>
                    </w:tblGrid>
                    <w:tr w:rsidR="00C45A22" w14:paraId="16BBE74F" w14:textId="77777777">
                      <w:trPr>
                        <w:cantSplit/>
                        <w:trHeight w:val="3340"/>
                      </w:trPr>
                      <w:tc>
                        <w:tcPr>
                          <w:tcW w:w="284" w:type="dxa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</w:tcBorders>
                          <w:textDirection w:val="btLr"/>
                          <w:vAlign w:val="center"/>
                        </w:tcPr>
                        <w:p w14:paraId="289EF87B" w14:textId="77777777" w:rsidR="00C45A22" w:rsidRDefault="00C45A22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  <w:t>Первое применение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</w:tcBorders>
                          <w:textDirection w:val="btLr"/>
                          <w:vAlign w:val="center"/>
                        </w:tcPr>
                        <w:p w14:paraId="587D3BE7" w14:textId="77777777" w:rsidR="00C45A22" w:rsidRDefault="00C45A22">
                          <w:pPr>
                            <w:spacing w:before="4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C45A22" w14:paraId="0986C9B0" w14:textId="77777777">
                      <w:trPr>
                        <w:cantSplit/>
                        <w:trHeight w:val="3340"/>
                      </w:trPr>
                      <w:tc>
                        <w:tcPr>
                          <w:tcW w:w="284" w:type="dxa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</w:tcBorders>
                          <w:textDirection w:val="btLr"/>
                          <w:vAlign w:val="center"/>
                        </w:tcPr>
                        <w:p w14:paraId="552A6F59" w14:textId="77777777" w:rsidR="00C45A22" w:rsidRDefault="00C45A22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  <w:proofErr w:type="gramStart"/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  <w:t>Справ.№</w:t>
                          </w:r>
                          <w:proofErr w:type="gramEnd"/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</w:tcBorders>
                          <w:textDirection w:val="btLr"/>
                          <w:vAlign w:val="center"/>
                        </w:tcPr>
                        <w:p w14:paraId="683DC078" w14:textId="77777777" w:rsidR="00C45A22" w:rsidRDefault="00C45A22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</w:tbl>
                  <w:p w14:paraId="69678E1F" w14:textId="77777777" w:rsidR="00C45A22" w:rsidRDefault="00C45A22">
                    <w:pPr>
                      <w:ind w:left="113" w:right="113"/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000F0E6A" wp14:editId="07777777">
              <wp:simplePos x="0" y="0"/>
              <wp:positionH relativeFrom="page">
                <wp:posOffset>702310</wp:posOffset>
              </wp:positionH>
              <wp:positionV relativeFrom="page">
                <wp:posOffset>259080</wp:posOffset>
              </wp:positionV>
              <wp:extent cx="6610985" cy="10123170"/>
              <wp:effectExtent l="16510" t="11430" r="11430" b="9525"/>
              <wp:wrapNone/>
              <wp:docPr id="21" name="Rectangle 2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6610985" cy="1012317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a="http://schemas.openxmlformats.org/drawingml/2006/main">
          <w:pict w14:anchorId="2D3994FC">
            <v:rect id="Rectangle 21" style="position:absolute;margin-left:55.3pt;margin-top:20.4pt;width:520.55pt;height:797.1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weight="1.5pt" w14:anchorId="1E71AE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CA7CB3" w14:textId="77777777" w:rsidR="00C45A22" w:rsidRDefault="00C15F84">
    <w:pPr>
      <w:pStyle w:val="af7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3847E3B" wp14:editId="07777777">
              <wp:simplePos x="0" y="0"/>
              <wp:positionH relativeFrom="column">
                <wp:posOffset>-633730</wp:posOffset>
              </wp:positionH>
              <wp:positionV relativeFrom="paragraph">
                <wp:posOffset>243840</wp:posOffset>
              </wp:positionV>
              <wp:extent cx="386715" cy="4302760"/>
              <wp:effectExtent l="4445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6715" cy="4302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08" w:type="dxa"/>
                            <w:tbl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  <w:insideH w:val="single" w:sz="12" w:space="0" w:color="000000"/>
                              <w:insideV w:val="single" w:sz="12" w:space="0" w:color="000000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284"/>
                          </w:tblGrid>
                          <w:tr w:rsidR="00C45A22" w14:paraId="06E8BE31" w14:textId="77777777">
                            <w:trPr>
                              <w:cantSplit/>
                              <w:trHeight w:val="3340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</w:tcBorders>
                                <w:textDirection w:val="btLr"/>
                                <w:vAlign w:val="center"/>
                              </w:tcPr>
                              <w:p w14:paraId="60870B1B" w14:textId="77777777" w:rsidR="00C45A22" w:rsidRDefault="00C45A22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Первое применение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</w:tcBorders>
                                <w:textDirection w:val="btLr"/>
                                <w:vAlign w:val="center"/>
                              </w:tcPr>
                              <w:p w14:paraId="38E78751" w14:textId="77777777" w:rsidR="00C45A22" w:rsidRDefault="00C45A22">
                                <w:pPr>
                                  <w:spacing w:before="40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  <w:tr w:rsidR="00C45A22" w14:paraId="4840BD1A" w14:textId="77777777">
                            <w:trPr>
                              <w:cantSplit/>
                              <w:trHeight w:val="3340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</w:tcBorders>
                                <w:textDirection w:val="btLr"/>
                                <w:vAlign w:val="center"/>
                              </w:tcPr>
                              <w:p w14:paraId="119E6CB9" w14:textId="77777777" w:rsidR="00C45A22" w:rsidRDefault="00C45A22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Справ.№</w:t>
                                </w:r>
                                <w:proofErr w:type="gramEnd"/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</w:tcBorders>
                                <w:textDirection w:val="btLr"/>
                                <w:vAlign w:val="center"/>
                              </w:tcPr>
                              <w:p w14:paraId="62A75F99" w14:textId="77777777" w:rsidR="00C45A22" w:rsidRDefault="00C45A22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</w:tbl>
                        <w:p w14:paraId="2ECAA31B" w14:textId="77777777" w:rsidR="00C45A22" w:rsidRDefault="00C45A22">
                          <w:pPr>
                            <w:ind w:left="113" w:right="113"/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847E3B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35" type="#_x0000_t202" style="position:absolute;margin-left:-49.9pt;margin-top:19.2pt;width:30.45pt;height:338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" filled="f" stroked="f">
              <v:textbox inset="0,0,0,0">
                <w:txbxContent>
                  <w:tbl>
                    <w:tblPr>
                      <w:tblW w:w="0" w:type="auto"/>
                      <w:tblInd w:w="108" w:type="dxa"/>
                      <w:tblBorders>
                        <w:top w:val="single" w:sz="12" w:space="0" w:color="000000"/>
                        <w:left w:val="single" w:sz="12" w:space="0" w:color="000000"/>
                        <w:bottom w:val="single" w:sz="12" w:space="0" w:color="000000"/>
                        <w:right w:val="single" w:sz="12" w:space="0" w:color="000000"/>
                        <w:insideH w:val="single" w:sz="12" w:space="0" w:color="000000"/>
                        <w:insideV w:val="single" w:sz="12" w:space="0" w:color="000000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284"/>
                    </w:tblGrid>
                    <w:tr w:rsidR="00C45A22" w14:paraId="06E8BE31" w14:textId="77777777">
                      <w:trPr>
                        <w:cantSplit/>
                        <w:trHeight w:val="3340"/>
                      </w:trPr>
                      <w:tc>
                        <w:tcPr>
                          <w:tcW w:w="284" w:type="dxa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</w:tcBorders>
                          <w:textDirection w:val="btLr"/>
                          <w:vAlign w:val="center"/>
                        </w:tcPr>
                        <w:p w14:paraId="60870B1B" w14:textId="77777777" w:rsidR="00C45A22" w:rsidRDefault="00C45A22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  <w:t>Первое применение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</w:tcBorders>
                          <w:textDirection w:val="btLr"/>
                          <w:vAlign w:val="center"/>
                        </w:tcPr>
                        <w:p w14:paraId="38E78751" w14:textId="77777777" w:rsidR="00C45A22" w:rsidRDefault="00C45A22">
                          <w:pPr>
                            <w:spacing w:before="4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C45A22" w14:paraId="4840BD1A" w14:textId="77777777">
                      <w:trPr>
                        <w:cantSplit/>
                        <w:trHeight w:val="3340"/>
                      </w:trPr>
                      <w:tc>
                        <w:tcPr>
                          <w:tcW w:w="284" w:type="dxa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</w:tcBorders>
                          <w:textDirection w:val="btLr"/>
                          <w:vAlign w:val="center"/>
                        </w:tcPr>
                        <w:p w14:paraId="119E6CB9" w14:textId="77777777" w:rsidR="00C45A22" w:rsidRDefault="00C45A22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  <w:proofErr w:type="gramStart"/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  <w:t>Справ.№</w:t>
                          </w:r>
                          <w:proofErr w:type="gramEnd"/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</w:tcBorders>
                          <w:textDirection w:val="btLr"/>
                          <w:vAlign w:val="center"/>
                        </w:tcPr>
                        <w:p w14:paraId="62A75F99" w14:textId="77777777" w:rsidR="00C45A22" w:rsidRDefault="00C45A22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</w:tbl>
                  <w:p w14:paraId="2ECAA31B" w14:textId="77777777" w:rsidR="00C45A22" w:rsidRDefault="00C45A22">
                    <w:pPr>
                      <w:ind w:left="113" w:right="113"/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7807B97" wp14:editId="07777777">
              <wp:simplePos x="0" y="0"/>
              <wp:positionH relativeFrom="column">
                <wp:posOffset>-491490</wp:posOffset>
              </wp:positionH>
              <wp:positionV relativeFrom="paragraph">
                <wp:posOffset>5121275</wp:posOffset>
              </wp:positionV>
              <wp:extent cx="394970" cy="5465445"/>
              <wp:effectExtent l="3810" t="0" r="1270" b="0"/>
              <wp:wrapNone/>
              <wp:docPr id="15" name="Rectangle 1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394970" cy="5465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5" w:type="dxa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284"/>
                          </w:tblGrid>
                          <w:tr w:rsidR="00C45A22" w14:paraId="108D21D2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09F081E4" w14:textId="77777777" w:rsidR="00C45A22" w:rsidRDefault="00C45A22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3A2BAADD" w14:textId="77777777" w:rsidR="00C45A22" w:rsidRDefault="00C45A22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C45A22" w14:paraId="7DC3E795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4CEB1B23" w14:textId="77777777" w:rsidR="00C45A22" w:rsidRDefault="00C45A22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Инв. № дубл.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2E4B6A3E" w14:textId="77777777" w:rsidR="00C45A22" w:rsidRDefault="00C45A22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C45A22" w14:paraId="6A41ED5B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69E01795" w14:textId="77777777" w:rsidR="00C45A22" w:rsidRDefault="00C45A22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Взам. инв. №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7EF37AA3" w14:textId="77777777" w:rsidR="00C45A22" w:rsidRDefault="00C45A22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C45A22" w14:paraId="0D71A8BA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7DEA0BB5" w14:textId="77777777" w:rsidR="00C45A22" w:rsidRDefault="00C45A22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3C7576EC" w14:textId="77777777" w:rsidR="00C45A22" w:rsidRDefault="00C45A22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C45A22" w14:paraId="05A83B04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5B2594F5" w14:textId="77777777" w:rsidR="00C45A22" w:rsidRDefault="00C45A22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6000547E" w14:textId="77777777" w:rsidR="00C45A22" w:rsidRDefault="00C45A22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</w:tbl>
                        <w:p w14:paraId="71F798A8" w14:textId="77777777" w:rsidR="00C45A22" w:rsidRDefault="00C45A22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7807B97" id="Rectangle 15" o:spid="_x0000_s1036" style="position:absolute;margin-left:-38.7pt;margin-top:403.25pt;width:31.1pt;height:430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" filled="f" stroked="f" strokecolor="white" strokeweight="1pt">
              <o:lock v:ext="edit" aspectratio="t"/>
              <v:textbox inset="1pt,1pt,1pt,1pt">
                <w:txbxContent>
                  <w:tbl>
                    <w:tblPr>
                      <w:tblW w:w="0" w:type="auto"/>
                      <w:tblInd w:w="15" w:type="dxa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284"/>
                    </w:tblGrid>
                    <w:tr w:rsidR="00C45A22" w14:paraId="108D21D2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09F081E4" w14:textId="77777777" w:rsidR="00C45A22" w:rsidRDefault="00C45A22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3A2BAADD" w14:textId="77777777" w:rsidR="00C45A22" w:rsidRDefault="00C45A22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C45A22" w14:paraId="7DC3E795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4CEB1B23" w14:textId="77777777" w:rsidR="00C45A22" w:rsidRDefault="00C45A22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Инв. № дубл.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2E4B6A3E" w14:textId="77777777" w:rsidR="00C45A22" w:rsidRDefault="00C45A22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C45A22" w14:paraId="6A41ED5B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69E01795" w14:textId="77777777" w:rsidR="00C45A22" w:rsidRDefault="00C45A22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Взам. инв. №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7EF37AA3" w14:textId="77777777" w:rsidR="00C45A22" w:rsidRDefault="00C45A22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C45A22" w14:paraId="0D71A8BA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7DEA0BB5" w14:textId="77777777" w:rsidR="00C45A22" w:rsidRDefault="00C45A22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3C7576EC" w14:textId="77777777" w:rsidR="00C45A22" w:rsidRDefault="00C45A22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C45A22" w14:paraId="05A83B04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5B2594F5" w14:textId="77777777" w:rsidR="00C45A22" w:rsidRDefault="00C45A22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6000547E" w14:textId="77777777" w:rsidR="00C45A22" w:rsidRDefault="00C45A22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</w:tbl>
                  <w:p w14:paraId="71F798A8" w14:textId="77777777" w:rsidR="00C45A22" w:rsidRDefault="00C45A22">
                    <w:pPr>
                      <w:jc w:val="center"/>
                      <w:rPr>
                        <w:rFonts w:ascii="Times New Roman CYR" w:hAnsi="Times New Roman CYR" w:cs="Times New Roman CYR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0A8A1E2" wp14:editId="07777777">
              <wp:simplePos x="0" y="0"/>
              <wp:positionH relativeFrom="column">
                <wp:posOffset>-119380</wp:posOffset>
              </wp:positionH>
              <wp:positionV relativeFrom="page">
                <wp:posOffset>412750</wp:posOffset>
              </wp:positionV>
              <wp:extent cx="6610985" cy="10123170"/>
              <wp:effectExtent l="13970" t="12700" r="13970" b="17780"/>
              <wp:wrapNone/>
              <wp:docPr id="14" name="Rectangle 1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6610985" cy="1012317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a="http://schemas.openxmlformats.org/drawingml/2006/main">
          <w:pict w14:anchorId="093CEA9C">
            <v:rect id="Rectangle 14" style="position:absolute;margin-left:-9.4pt;margin-top:32.5pt;width:520.55pt;height:797.1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spid="_x0000_s1026" filled="f" strokeweight="1.5pt" w14:anchorId="7A65DD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">
              <w10:wrap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F78155" w14:textId="77777777" w:rsidR="00C45A22" w:rsidRDefault="00C15F84">
    <w:pPr>
      <w:pStyle w:val="af7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2825E5B" wp14:editId="07777777">
              <wp:simplePos x="0" y="0"/>
              <wp:positionH relativeFrom="column">
                <wp:posOffset>-643890</wp:posOffset>
              </wp:positionH>
              <wp:positionV relativeFrom="paragraph">
                <wp:posOffset>4959350</wp:posOffset>
              </wp:positionV>
              <wp:extent cx="394970" cy="5465445"/>
              <wp:effectExtent l="3810" t="0" r="1270" b="0"/>
              <wp:wrapNone/>
              <wp:docPr id="10" name="Rectangle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394970" cy="5465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5" w:type="dxa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284"/>
                          </w:tblGrid>
                          <w:tr w:rsidR="00C45A22" w14:paraId="5A576ED3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6254229F" w14:textId="77777777" w:rsidR="00C45A22" w:rsidRDefault="00C45A22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5FE46C25" w14:textId="77777777" w:rsidR="00C45A22" w:rsidRDefault="00C45A22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C45A22" w14:paraId="3D221602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0AC0D88F" w14:textId="77777777" w:rsidR="00C45A22" w:rsidRDefault="00C45A22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Инв. № дубл.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662E2991" w14:textId="77777777" w:rsidR="00C45A22" w:rsidRDefault="00C45A22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C45A22" w14:paraId="3F53DB62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300D567D" w14:textId="77777777" w:rsidR="00C45A22" w:rsidRDefault="00C45A22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Взам. инв. №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6F6DCEE7" w14:textId="77777777" w:rsidR="00C45A22" w:rsidRDefault="00C45A22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C45A22" w14:paraId="54408051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33093B82" w14:textId="77777777" w:rsidR="00C45A22" w:rsidRDefault="00C45A22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738F6CFE" w14:textId="77777777" w:rsidR="00C45A22" w:rsidRDefault="00C45A22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C45A22" w14:paraId="3B839C20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4A9031C0" w14:textId="77777777" w:rsidR="00C45A22" w:rsidRDefault="00C45A22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0E3612C3" w14:textId="77777777" w:rsidR="00C45A22" w:rsidRDefault="00C45A22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</w:tbl>
                        <w:p w14:paraId="1428F0A7" w14:textId="77777777" w:rsidR="00C45A22" w:rsidRDefault="00C45A22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2825E5B" id="Rectangle 10" o:spid="_x0000_s1040" style="position:absolute;margin-left:-50.7pt;margin-top:390.5pt;width:31.1pt;height:430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" filled="f" stroked="f" strokecolor="white" strokeweight="1pt">
              <o:lock v:ext="edit" aspectratio="t"/>
              <v:textbox inset="1pt,1pt,1pt,1pt">
                <w:txbxContent>
                  <w:tbl>
                    <w:tblPr>
                      <w:tblW w:w="0" w:type="auto"/>
                      <w:tblInd w:w="15" w:type="dxa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284"/>
                    </w:tblGrid>
                    <w:tr w:rsidR="00C45A22" w14:paraId="5A576ED3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6254229F" w14:textId="77777777" w:rsidR="00C45A22" w:rsidRDefault="00C45A22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5FE46C25" w14:textId="77777777" w:rsidR="00C45A22" w:rsidRDefault="00C45A22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C45A22" w14:paraId="3D221602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0AC0D88F" w14:textId="77777777" w:rsidR="00C45A22" w:rsidRDefault="00C45A22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Инв. № дубл.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662E2991" w14:textId="77777777" w:rsidR="00C45A22" w:rsidRDefault="00C45A22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C45A22" w14:paraId="3F53DB62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300D567D" w14:textId="77777777" w:rsidR="00C45A22" w:rsidRDefault="00C45A22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Взам. инв. №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6F6DCEE7" w14:textId="77777777" w:rsidR="00C45A22" w:rsidRDefault="00C45A22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C45A22" w14:paraId="54408051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33093B82" w14:textId="77777777" w:rsidR="00C45A22" w:rsidRDefault="00C45A22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738F6CFE" w14:textId="77777777" w:rsidR="00C45A22" w:rsidRDefault="00C45A22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C45A22" w14:paraId="3B839C20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4A9031C0" w14:textId="77777777" w:rsidR="00C45A22" w:rsidRDefault="00C45A22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0E3612C3" w14:textId="77777777" w:rsidR="00C45A22" w:rsidRDefault="00C45A22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</w:tbl>
                  <w:p w14:paraId="1428F0A7" w14:textId="77777777" w:rsidR="00C45A22" w:rsidRDefault="00C45A22">
                    <w:pPr>
                      <w:jc w:val="center"/>
                      <w:rPr>
                        <w:rFonts w:ascii="Times New Roman CYR" w:hAnsi="Times New Roman CYR" w:cs="Times New Roman CYR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70F633A" wp14:editId="07777777">
              <wp:simplePos x="0" y="0"/>
              <wp:positionH relativeFrom="page">
                <wp:posOffset>702310</wp:posOffset>
              </wp:positionH>
              <wp:positionV relativeFrom="page">
                <wp:posOffset>259080</wp:posOffset>
              </wp:positionV>
              <wp:extent cx="6610985" cy="10123170"/>
              <wp:effectExtent l="16510" t="11430" r="11430" b="9525"/>
              <wp:wrapNone/>
              <wp:docPr id="9" name="Rectangle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6610985" cy="1012317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a="http://schemas.openxmlformats.org/drawingml/2006/main">
          <w:pict w14:anchorId="3AA21897">
            <v:rect id="Rectangle 9" style="position:absolute;margin-left:55.3pt;margin-top:20.4pt;width:520.55pt;height:797.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weight="1.5pt" w14:anchorId="799E563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">
              <w10:wrap anchorx="page" anchory="pag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11E962" w14:textId="77777777" w:rsidR="00C45A22" w:rsidRDefault="00C45A22">
    <w:pPr>
      <w:pStyle w:val="af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F325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C228E1"/>
    <w:multiLevelType w:val="hybridMultilevel"/>
    <w:tmpl w:val="E618DC60"/>
    <w:lvl w:ilvl="0" w:tplc="04190001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1DE609A"/>
    <w:multiLevelType w:val="hybridMultilevel"/>
    <w:tmpl w:val="A23A356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3B80CF6">
      <w:start w:val="1"/>
      <w:numFmt w:val="bullet"/>
      <w:lvlText w:val=""/>
      <w:lvlJc w:val="left"/>
      <w:pPr>
        <w:tabs>
          <w:tab w:val="num" w:pos="2160"/>
        </w:tabs>
        <w:ind w:left="2140" w:hanging="340"/>
      </w:pPr>
      <w:rPr>
        <w:rFonts w:ascii="Symbol" w:hAnsi="Symbol" w:hint="default"/>
      </w:rPr>
    </w:lvl>
    <w:lvl w:ilvl="3" w:tplc="04190001">
      <w:start w:val="1"/>
      <w:numFmt w:val="bullet"/>
      <w:pStyle w:val="4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04850"/>
    <w:multiLevelType w:val="multilevel"/>
    <w:tmpl w:val="04190025"/>
    <w:lvl w:ilvl="0">
      <w:start w:val="1"/>
      <w:numFmt w:val="decimal"/>
      <w:pStyle w:val="a0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1E7A715C"/>
    <w:multiLevelType w:val="hybridMultilevel"/>
    <w:tmpl w:val="39A0FA3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04C2F91"/>
    <w:multiLevelType w:val="hybridMultilevel"/>
    <w:tmpl w:val="FDEAA38E"/>
    <w:lvl w:ilvl="0" w:tplc="4F90C0D2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6217B4" w:tentative="1">
      <w:start w:val="1"/>
      <w:numFmt w:val="lowerLetter"/>
      <w:lvlText w:val="%2."/>
      <w:lvlJc w:val="left"/>
      <w:pPr>
        <w:tabs>
          <w:tab w:val="num" w:pos="646"/>
        </w:tabs>
        <w:ind w:left="646" w:hanging="360"/>
      </w:pPr>
    </w:lvl>
    <w:lvl w:ilvl="2" w:tplc="0419001B">
      <w:start w:val="1"/>
      <w:numFmt w:val="lowerRoman"/>
      <w:pStyle w:val="3"/>
      <w:lvlText w:val="%3."/>
      <w:lvlJc w:val="right"/>
      <w:pPr>
        <w:tabs>
          <w:tab w:val="num" w:pos="1366"/>
        </w:tabs>
        <w:ind w:left="136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086"/>
        </w:tabs>
        <w:ind w:left="208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06"/>
        </w:tabs>
        <w:ind w:left="280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526"/>
        </w:tabs>
        <w:ind w:left="352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246"/>
        </w:tabs>
        <w:ind w:left="424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966"/>
        </w:tabs>
        <w:ind w:left="496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686"/>
        </w:tabs>
        <w:ind w:left="5686" w:hanging="180"/>
      </w:pPr>
    </w:lvl>
  </w:abstractNum>
  <w:abstractNum w:abstractNumId="6" w15:restartNumberingAfterBreak="0">
    <w:nsid w:val="27F81B6A"/>
    <w:multiLevelType w:val="hybridMultilevel"/>
    <w:tmpl w:val="B484E058"/>
    <w:lvl w:ilvl="0" w:tplc="4F90C0D2">
      <w:start w:val="1"/>
      <w:numFmt w:val="bullet"/>
      <w:pStyle w:val="a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6217B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92824D1"/>
    <w:multiLevelType w:val="hybridMultilevel"/>
    <w:tmpl w:val="4150E4E6"/>
    <w:lvl w:ilvl="0" w:tplc="4F90C0D2">
      <w:start w:val="1"/>
      <w:numFmt w:val="bullet"/>
      <w:pStyle w:val="a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6217B4" w:tentative="1">
      <w:start w:val="1"/>
      <w:numFmt w:val="bullet"/>
      <w:lvlText w:val="o"/>
      <w:lvlJc w:val="left"/>
      <w:pPr>
        <w:tabs>
          <w:tab w:val="num" w:pos="1452"/>
        </w:tabs>
        <w:ind w:left="1452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72"/>
        </w:tabs>
        <w:ind w:left="2172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92"/>
        </w:tabs>
        <w:ind w:left="2892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12"/>
        </w:tabs>
        <w:ind w:left="3612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32"/>
        </w:tabs>
        <w:ind w:left="4332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52"/>
        </w:tabs>
        <w:ind w:left="5052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72"/>
        </w:tabs>
        <w:ind w:left="5772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92"/>
        </w:tabs>
        <w:ind w:left="6492" w:hanging="360"/>
      </w:pPr>
      <w:rPr>
        <w:rFonts w:ascii="Wingdings" w:hAnsi="Wingdings" w:hint="default"/>
      </w:rPr>
    </w:lvl>
  </w:abstractNum>
  <w:abstractNum w:abstractNumId="8" w15:restartNumberingAfterBreak="0">
    <w:nsid w:val="2D6C31B2"/>
    <w:multiLevelType w:val="hybridMultilevel"/>
    <w:tmpl w:val="89E0CF54"/>
    <w:lvl w:ilvl="0" w:tplc="F0D6D6D8">
      <w:start w:val="1"/>
      <w:numFmt w:val="bullet"/>
      <w:pStyle w:val="a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74D4C1B"/>
    <w:multiLevelType w:val="hybridMultilevel"/>
    <w:tmpl w:val="B6D207E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pStyle w:val="5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EF0405"/>
    <w:multiLevelType w:val="hybridMultilevel"/>
    <w:tmpl w:val="B52C06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0A82B85"/>
    <w:multiLevelType w:val="hybridMultilevel"/>
    <w:tmpl w:val="A036A4FC"/>
    <w:lvl w:ilvl="0" w:tplc="EDDA5226">
      <w:start w:val="1"/>
      <w:numFmt w:val="decimal"/>
      <w:pStyle w:val="2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B1D608E"/>
    <w:multiLevelType w:val="hybridMultilevel"/>
    <w:tmpl w:val="CCCEA34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54225861"/>
    <w:multiLevelType w:val="multilevel"/>
    <w:tmpl w:val="06008898"/>
    <w:lvl w:ilvl="0">
      <w:start w:val="1"/>
      <w:numFmt w:val="decimal"/>
      <w:pStyle w:val="1"/>
      <w:lvlText w:val="%1"/>
      <w:lvlJc w:val="center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72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720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72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720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2520"/>
        </w:tabs>
        <w:ind w:left="72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520"/>
        </w:tabs>
        <w:ind w:left="720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880"/>
        </w:tabs>
        <w:ind w:left="720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3240"/>
        </w:tabs>
        <w:ind w:left="720" w:firstLine="0"/>
      </w:pPr>
      <w:rPr>
        <w:rFonts w:hint="default"/>
      </w:rPr>
    </w:lvl>
  </w:abstractNum>
  <w:abstractNum w:abstractNumId="14" w15:restartNumberingAfterBreak="0">
    <w:nsid w:val="5CDE6E27"/>
    <w:multiLevelType w:val="hybridMultilevel"/>
    <w:tmpl w:val="499A0AC4"/>
    <w:lvl w:ilvl="0" w:tplc="EDDA5226">
      <w:start w:val="1"/>
      <w:numFmt w:val="bullet"/>
      <w:pStyle w:val="10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CE753EF"/>
    <w:multiLevelType w:val="hybridMultilevel"/>
    <w:tmpl w:val="A296FD34"/>
    <w:lvl w:ilvl="0" w:tplc="EDDA5226">
      <w:start w:val="1"/>
      <w:numFmt w:val="russianLow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>
      <w:start w:val="1"/>
      <w:numFmt w:val="bullet"/>
      <w:lvlText w:val=""/>
      <w:lvlJc w:val="left"/>
      <w:pPr>
        <w:tabs>
          <w:tab w:val="num" w:pos="2160"/>
        </w:tabs>
        <w:ind w:left="2101" w:hanging="301"/>
      </w:pPr>
      <w:rPr>
        <w:rFonts w:ascii="Symbol" w:hAnsi="Symbol" w:hint="default"/>
      </w:rPr>
    </w:lvl>
    <w:lvl w:ilvl="2" w:tplc="0419001B">
      <w:start w:val="1"/>
      <w:numFmt w:val="decimal"/>
      <w:pStyle w:val="a4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60461C7C"/>
    <w:multiLevelType w:val="hybridMultilevel"/>
    <w:tmpl w:val="10B8E578"/>
    <w:lvl w:ilvl="0" w:tplc="02AE1C9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61361738"/>
    <w:multiLevelType w:val="hybridMultilevel"/>
    <w:tmpl w:val="D3B45074"/>
    <w:lvl w:ilvl="0" w:tplc="EDDA5226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19">
      <w:start w:val="1"/>
      <w:numFmt w:val="bullet"/>
      <w:pStyle w:val="2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075DE4"/>
    <w:multiLevelType w:val="hybridMultilevel"/>
    <w:tmpl w:val="7D62990A"/>
    <w:lvl w:ilvl="0" w:tplc="02AE1C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B5B4A5B"/>
    <w:multiLevelType w:val="hybridMultilevel"/>
    <w:tmpl w:val="6EC883A0"/>
    <w:lvl w:ilvl="0" w:tplc="4F90C0D2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pStyle w:val="3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D11F62"/>
    <w:multiLevelType w:val="hybridMultilevel"/>
    <w:tmpl w:val="B52C06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7C64AEF"/>
    <w:multiLevelType w:val="multilevel"/>
    <w:tmpl w:val="DA9079FC"/>
    <w:lvl w:ilvl="0">
      <w:start w:val="1"/>
      <w:numFmt w:val="decimal"/>
      <w:pStyle w:val="a5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2" w15:restartNumberingAfterBreak="0">
    <w:nsid w:val="7D376798"/>
    <w:multiLevelType w:val="hybridMultilevel"/>
    <w:tmpl w:val="21AC3ECE"/>
    <w:lvl w:ilvl="0" w:tplc="EDDA5226">
      <w:start w:val="1"/>
      <w:numFmt w:val="bullet"/>
      <w:pStyle w:val="a6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13"/>
  </w:num>
  <w:num w:numId="5">
    <w:abstractNumId w:val="13"/>
  </w:num>
  <w:num w:numId="6">
    <w:abstractNumId w:val="13"/>
  </w:num>
  <w:num w:numId="7">
    <w:abstractNumId w:val="13"/>
  </w:num>
  <w:num w:numId="8">
    <w:abstractNumId w:val="7"/>
  </w:num>
  <w:num w:numId="9">
    <w:abstractNumId w:val="22"/>
  </w:num>
  <w:num w:numId="10">
    <w:abstractNumId w:val="14"/>
  </w:num>
  <w:num w:numId="11">
    <w:abstractNumId w:val="3"/>
  </w:num>
  <w:num w:numId="12">
    <w:abstractNumId w:val="1"/>
  </w:num>
  <w:num w:numId="13">
    <w:abstractNumId w:val="8"/>
  </w:num>
  <w:num w:numId="14">
    <w:abstractNumId w:val="6"/>
  </w:num>
  <w:num w:numId="15">
    <w:abstractNumId w:val="17"/>
  </w:num>
  <w:num w:numId="16">
    <w:abstractNumId w:val="19"/>
  </w:num>
  <w:num w:numId="17">
    <w:abstractNumId w:val="21"/>
  </w:num>
  <w:num w:numId="18">
    <w:abstractNumId w:val="13"/>
  </w:num>
  <w:num w:numId="19">
    <w:abstractNumId w:val="13"/>
  </w:num>
  <w:num w:numId="20">
    <w:abstractNumId w:val="15"/>
  </w:num>
  <w:num w:numId="21">
    <w:abstractNumId w:val="11"/>
  </w:num>
  <w:num w:numId="22">
    <w:abstractNumId w:val="10"/>
  </w:num>
  <w:num w:numId="23">
    <w:abstractNumId w:val="20"/>
  </w:num>
  <w:num w:numId="24">
    <w:abstractNumId w:val="12"/>
  </w:num>
  <w:num w:numId="25">
    <w:abstractNumId w:val="0"/>
  </w:num>
  <w:num w:numId="26">
    <w:abstractNumId w:val="18"/>
  </w:num>
  <w:num w:numId="27">
    <w:abstractNumId w:val="4"/>
  </w:num>
  <w:num w:numId="28">
    <w:abstractNumId w:val="16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6"/>
  <w:drawingGridVerticalSpacing w:val="6"/>
  <w:noPunctuationKerning/>
  <w:characterSpacingControl w:val="doNotCompress"/>
  <w:hdrShapeDefaults>
    <o:shapedefaults v:ext="edit" spidmax="14337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1A8"/>
    <w:rsid w:val="0000181B"/>
    <w:rsid w:val="00002A44"/>
    <w:rsid w:val="00002B2D"/>
    <w:rsid w:val="0000516B"/>
    <w:rsid w:val="000061D2"/>
    <w:rsid w:val="000063F3"/>
    <w:rsid w:val="00007A69"/>
    <w:rsid w:val="0001247D"/>
    <w:rsid w:val="000125DF"/>
    <w:rsid w:val="00012D90"/>
    <w:rsid w:val="00013074"/>
    <w:rsid w:val="000149FB"/>
    <w:rsid w:val="000167DC"/>
    <w:rsid w:val="00016F70"/>
    <w:rsid w:val="00017B8A"/>
    <w:rsid w:val="00020506"/>
    <w:rsid w:val="00020DEE"/>
    <w:rsid w:val="00032FFB"/>
    <w:rsid w:val="000356B9"/>
    <w:rsid w:val="000372FF"/>
    <w:rsid w:val="00040526"/>
    <w:rsid w:val="00047CAA"/>
    <w:rsid w:val="00051D56"/>
    <w:rsid w:val="00055F18"/>
    <w:rsid w:val="00061AB2"/>
    <w:rsid w:val="000723F0"/>
    <w:rsid w:val="000749F4"/>
    <w:rsid w:val="000753A5"/>
    <w:rsid w:val="00076196"/>
    <w:rsid w:val="00076DED"/>
    <w:rsid w:val="000809AC"/>
    <w:rsid w:val="0008132D"/>
    <w:rsid w:val="00084F62"/>
    <w:rsid w:val="00094ED6"/>
    <w:rsid w:val="00097F8A"/>
    <w:rsid w:val="000A1AD8"/>
    <w:rsid w:val="000A2651"/>
    <w:rsid w:val="000B1120"/>
    <w:rsid w:val="000B35DC"/>
    <w:rsid w:val="000B43E6"/>
    <w:rsid w:val="000B4CE0"/>
    <w:rsid w:val="000C7ED0"/>
    <w:rsid w:val="000D5FF9"/>
    <w:rsid w:val="000D62D8"/>
    <w:rsid w:val="000E38BE"/>
    <w:rsid w:val="000E4E31"/>
    <w:rsid w:val="000E6733"/>
    <w:rsid w:val="000F150C"/>
    <w:rsid w:val="000F1780"/>
    <w:rsid w:val="000F1EF9"/>
    <w:rsid w:val="000F34ED"/>
    <w:rsid w:val="000F41D7"/>
    <w:rsid w:val="000F58D0"/>
    <w:rsid w:val="000F609C"/>
    <w:rsid w:val="000F7239"/>
    <w:rsid w:val="000F7D7F"/>
    <w:rsid w:val="00101B2E"/>
    <w:rsid w:val="00101C4C"/>
    <w:rsid w:val="001021AC"/>
    <w:rsid w:val="001069B4"/>
    <w:rsid w:val="00110CA1"/>
    <w:rsid w:val="00121A05"/>
    <w:rsid w:val="00130234"/>
    <w:rsid w:val="00134101"/>
    <w:rsid w:val="00134CF8"/>
    <w:rsid w:val="00135B71"/>
    <w:rsid w:val="00136154"/>
    <w:rsid w:val="001406A9"/>
    <w:rsid w:val="001462EE"/>
    <w:rsid w:val="0014707B"/>
    <w:rsid w:val="0015467A"/>
    <w:rsid w:val="00160593"/>
    <w:rsid w:val="00162CF1"/>
    <w:rsid w:val="00162DE1"/>
    <w:rsid w:val="00172DF5"/>
    <w:rsid w:val="00173A7C"/>
    <w:rsid w:val="001752B3"/>
    <w:rsid w:val="001779A6"/>
    <w:rsid w:val="00181636"/>
    <w:rsid w:val="0018370A"/>
    <w:rsid w:val="00186DA9"/>
    <w:rsid w:val="00186E10"/>
    <w:rsid w:val="001A328F"/>
    <w:rsid w:val="001A4D6A"/>
    <w:rsid w:val="001A6D72"/>
    <w:rsid w:val="001B0108"/>
    <w:rsid w:val="001B09A6"/>
    <w:rsid w:val="001B4383"/>
    <w:rsid w:val="001B52D2"/>
    <w:rsid w:val="001B669F"/>
    <w:rsid w:val="001C1640"/>
    <w:rsid w:val="001C1C7D"/>
    <w:rsid w:val="001C2EF5"/>
    <w:rsid w:val="001C5FC5"/>
    <w:rsid w:val="001D3095"/>
    <w:rsid w:val="001D455B"/>
    <w:rsid w:val="001E212F"/>
    <w:rsid w:val="001E26F2"/>
    <w:rsid w:val="001E3DC8"/>
    <w:rsid w:val="001F7AFF"/>
    <w:rsid w:val="001F7D13"/>
    <w:rsid w:val="00203B74"/>
    <w:rsid w:val="002050F8"/>
    <w:rsid w:val="00207233"/>
    <w:rsid w:val="0021008B"/>
    <w:rsid w:val="002108B7"/>
    <w:rsid w:val="00225C5F"/>
    <w:rsid w:val="00232DF9"/>
    <w:rsid w:val="00236609"/>
    <w:rsid w:val="0024008C"/>
    <w:rsid w:val="00244D6F"/>
    <w:rsid w:val="0024583D"/>
    <w:rsid w:val="00253E5A"/>
    <w:rsid w:val="00254419"/>
    <w:rsid w:val="00255B93"/>
    <w:rsid w:val="00257F9E"/>
    <w:rsid w:val="00262189"/>
    <w:rsid w:val="002639AD"/>
    <w:rsid w:val="00263FFF"/>
    <w:rsid w:val="00266AD6"/>
    <w:rsid w:val="0027022D"/>
    <w:rsid w:val="00282C88"/>
    <w:rsid w:val="00291737"/>
    <w:rsid w:val="0029230C"/>
    <w:rsid w:val="002A4319"/>
    <w:rsid w:val="002C19A3"/>
    <w:rsid w:val="002C7AEF"/>
    <w:rsid w:val="002D547B"/>
    <w:rsid w:val="002D6820"/>
    <w:rsid w:val="002D7A32"/>
    <w:rsid w:val="002D7B8B"/>
    <w:rsid w:val="002E2D67"/>
    <w:rsid w:val="002E33F5"/>
    <w:rsid w:val="002E6C0E"/>
    <w:rsid w:val="002F1B86"/>
    <w:rsid w:val="002F2043"/>
    <w:rsid w:val="002F33C3"/>
    <w:rsid w:val="002F3DA3"/>
    <w:rsid w:val="002F6D34"/>
    <w:rsid w:val="003010B7"/>
    <w:rsid w:val="00303A44"/>
    <w:rsid w:val="003101D9"/>
    <w:rsid w:val="00314503"/>
    <w:rsid w:val="0031667C"/>
    <w:rsid w:val="00321F2F"/>
    <w:rsid w:val="003324F9"/>
    <w:rsid w:val="003363BA"/>
    <w:rsid w:val="00336672"/>
    <w:rsid w:val="00337E1B"/>
    <w:rsid w:val="00345D30"/>
    <w:rsid w:val="0034783F"/>
    <w:rsid w:val="003510C3"/>
    <w:rsid w:val="0035361A"/>
    <w:rsid w:val="00353719"/>
    <w:rsid w:val="003666AE"/>
    <w:rsid w:val="003671A0"/>
    <w:rsid w:val="00373B25"/>
    <w:rsid w:val="003767E2"/>
    <w:rsid w:val="00376FA5"/>
    <w:rsid w:val="0037756E"/>
    <w:rsid w:val="00381DF0"/>
    <w:rsid w:val="0038305A"/>
    <w:rsid w:val="00383F1F"/>
    <w:rsid w:val="0038619A"/>
    <w:rsid w:val="00386259"/>
    <w:rsid w:val="003869FC"/>
    <w:rsid w:val="00394319"/>
    <w:rsid w:val="0039639A"/>
    <w:rsid w:val="00397046"/>
    <w:rsid w:val="003975FE"/>
    <w:rsid w:val="003A01A8"/>
    <w:rsid w:val="003A52FE"/>
    <w:rsid w:val="003B2168"/>
    <w:rsid w:val="003B5085"/>
    <w:rsid w:val="003B5A9B"/>
    <w:rsid w:val="003C58CD"/>
    <w:rsid w:val="003D2D97"/>
    <w:rsid w:val="003E0451"/>
    <w:rsid w:val="003E2FAA"/>
    <w:rsid w:val="003F2F19"/>
    <w:rsid w:val="003F5D8A"/>
    <w:rsid w:val="003F79FE"/>
    <w:rsid w:val="00400434"/>
    <w:rsid w:val="0040069C"/>
    <w:rsid w:val="00401059"/>
    <w:rsid w:val="00402949"/>
    <w:rsid w:val="00411406"/>
    <w:rsid w:val="00421ED5"/>
    <w:rsid w:val="00422E23"/>
    <w:rsid w:val="00424969"/>
    <w:rsid w:val="00426012"/>
    <w:rsid w:val="00426FC7"/>
    <w:rsid w:val="00427648"/>
    <w:rsid w:val="00430C3F"/>
    <w:rsid w:val="00435E44"/>
    <w:rsid w:val="00446A70"/>
    <w:rsid w:val="004471E9"/>
    <w:rsid w:val="0045444F"/>
    <w:rsid w:val="00462671"/>
    <w:rsid w:val="00463265"/>
    <w:rsid w:val="00470B48"/>
    <w:rsid w:val="00472627"/>
    <w:rsid w:val="00474C34"/>
    <w:rsid w:val="00474E0B"/>
    <w:rsid w:val="00476480"/>
    <w:rsid w:val="0047721B"/>
    <w:rsid w:val="00481050"/>
    <w:rsid w:val="004878CF"/>
    <w:rsid w:val="00495627"/>
    <w:rsid w:val="00495BFC"/>
    <w:rsid w:val="00497420"/>
    <w:rsid w:val="004A4E6F"/>
    <w:rsid w:val="004A732C"/>
    <w:rsid w:val="004B5B64"/>
    <w:rsid w:val="004C2849"/>
    <w:rsid w:val="004C5CF1"/>
    <w:rsid w:val="004C69A5"/>
    <w:rsid w:val="004D2B97"/>
    <w:rsid w:val="004D439E"/>
    <w:rsid w:val="004D4FF4"/>
    <w:rsid w:val="004E18D5"/>
    <w:rsid w:val="004F0791"/>
    <w:rsid w:val="004F4CBC"/>
    <w:rsid w:val="004F7C3B"/>
    <w:rsid w:val="00505DFB"/>
    <w:rsid w:val="005109CB"/>
    <w:rsid w:val="00511C50"/>
    <w:rsid w:val="005178FD"/>
    <w:rsid w:val="00517C94"/>
    <w:rsid w:val="00521690"/>
    <w:rsid w:val="005224B4"/>
    <w:rsid w:val="005227A3"/>
    <w:rsid w:val="0052351E"/>
    <w:rsid w:val="00527E64"/>
    <w:rsid w:val="00531370"/>
    <w:rsid w:val="005430ED"/>
    <w:rsid w:val="00547474"/>
    <w:rsid w:val="00547E40"/>
    <w:rsid w:val="00557359"/>
    <w:rsid w:val="005604C1"/>
    <w:rsid w:val="00562122"/>
    <w:rsid w:val="005649AF"/>
    <w:rsid w:val="00565BA7"/>
    <w:rsid w:val="00566031"/>
    <w:rsid w:val="005706E0"/>
    <w:rsid w:val="005734AE"/>
    <w:rsid w:val="005814FD"/>
    <w:rsid w:val="005830EB"/>
    <w:rsid w:val="00584E4A"/>
    <w:rsid w:val="00593FB1"/>
    <w:rsid w:val="0059555E"/>
    <w:rsid w:val="005A279E"/>
    <w:rsid w:val="005A326A"/>
    <w:rsid w:val="005A53D3"/>
    <w:rsid w:val="005A584B"/>
    <w:rsid w:val="005A5A71"/>
    <w:rsid w:val="005A68B7"/>
    <w:rsid w:val="005A698B"/>
    <w:rsid w:val="005B17A3"/>
    <w:rsid w:val="005B61A8"/>
    <w:rsid w:val="005B6F21"/>
    <w:rsid w:val="005C0ACA"/>
    <w:rsid w:val="005C2DA1"/>
    <w:rsid w:val="005C3C69"/>
    <w:rsid w:val="005C5066"/>
    <w:rsid w:val="005C72F0"/>
    <w:rsid w:val="005C7AF6"/>
    <w:rsid w:val="005D0B3B"/>
    <w:rsid w:val="005D6624"/>
    <w:rsid w:val="005E2000"/>
    <w:rsid w:val="005E2E6F"/>
    <w:rsid w:val="005E67ED"/>
    <w:rsid w:val="005F1705"/>
    <w:rsid w:val="005F2E23"/>
    <w:rsid w:val="005F78D7"/>
    <w:rsid w:val="00602063"/>
    <w:rsid w:val="00602509"/>
    <w:rsid w:val="00611AAA"/>
    <w:rsid w:val="00612444"/>
    <w:rsid w:val="00612F1B"/>
    <w:rsid w:val="00620E44"/>
    <w:rsid w:val="006232F6"/>
    <w:rsid w:val="00624D0A"/>
    <w:rsid w:val="00625366"/>
    <w:rsid w:val="0062748F"/>
    <w:rsid w:val="00627F72"/>
    <w:rsid w:val="0063002A"/>
    <w:rsid w:val="00640AC6"/>
    <w:rsid w:val="00647808"/>
    <w:rsid w:val="0065221D"/>
    <w:rsid w:val="00657AA3"/>
    <w:rsid w:val="0066065D"/>
    <w:rsid w:val="00660A67"/>
    <w:rsid w:val="0066293F"/>
    <w:rsid w:val="00670841"/>
    <w:rsid w:val="00670C4F"/>
    <w:rsid w:val="0067232B"/>
    <w:rsid w:val="00676B24"/>
    <w:rsid w:val="006830E9"/>
    <w:rsid w:val="00685D81"/>
    <w:rsid w:val="00687A59"/>
    <w:rsid w:val="006A2CF5"/>
    <w:rsid w:val="006C3B43"/>
    <w:rsid w:val="006C6898"/>
    <w:rsid w:val="006D0731"/>
    <w:rsid w:val="006D1AAB"/>
    <w:rsid w:val="006D4B90"/>
    <w:rsid w:val="006E0F0E"/>
    <w:rsid w:val="006E2FFB"/>
    <w:rsid w:val="006E3162"/>
    <w:rsid w:val="006E7146"/>
    <w:rsid w:val="006F01AC"/>
    <w:rsid w:val="006F307D"/>
    <w:rsid w:val="006F484F"/>
    <w:rsid w:val="00706078"/>
    <w:rsid w:val="00710415"/>
    <w:rsid w:val="007113FC"/>
    <w:rsid w:val="0071370E"/>
    <w:rsid w:val="0072009E"/>
    <w:rsid w:val="0072145D"/>
    <w:rsid w:val="00725DDA"/>
    <w:rsid w:val="00735162"/>
    <w:rsid w:val="00737943"/>
    <w:rsid w:val="00737DE4"/>
    <w:rsid w:val="007409AD"/>
    <w:rsid w:val="00741224"/>
    <w:rsid w:val="00741F07"/>
    <w:rsid w:val="00745E7B"/>
    <w:rsid w:val="007461ED"/>
    <w:rsid w:val="00747348"/>
    <w:rsid w:val="00747818"/>
    <w:rsid w:val="0075197B"/>
    <w:rsid w:val="00753E84"/>
    <w:rsid w:val="007544B9"/>
    <w:rsid w:val="00754B36"/>
    <w:rsid w:val="00754E7A"/>
    <w:rsid w:val="00764991"/>
    <w:rsid w:val="00765615"/>
    <w:rsid w:val="00774DA9"/>
    <w:rsid w:val="007756CD"/>
    <w:rsid w:val="00780EC9"/>
    <w:rsid w:val="00784EC2"/>
    <w:rsid w:val="007874DE"/>
    <w:rsid w:val="00787F5D"/>
    <w:rsid w:val="00793A88"/>
    <w:rsid w:val="00794B3E"/>
    <w:rsid w:val="00796BCA"/>
    <w:rsid w:val="007A2486"/>
    <w:rsid w:val="007A3ED8"/>
    <w:rsid w:val="007A460A"/>
    <w:rsid w:val="007A60D9"/>
    <w:rsid w:val="007A6933"/>
    <w:rsid w:val="007B057D"/>
    <w:rsid w:val="007B10AD"/>
    <w:rsid w:val="007B1C5B"/>
    <w:rsid w:val="007B46AE"/>
    <w:rsid w:val="007B549F"/>
    <w:rsid w:val="007B5FB0"/>
    <w:rsid w:val="007B62F6"/>
    <w:rsid w:val="007B767A"/>
    <w:rsid w:val="007C1E09"/>
    <w:rsid w:val="007C79DD"/>
    <w:rsid w:val="007D0ED7"/>
    <w:rsid w:val="007D2F4A"/>
    <w:rsid w:val="007D46B4"/>
    <w:rsid w:val="007D51FC"/>
    <w:rsid w:val="007E03B5"/>
    <w:rsid w:val="007F04B2"/>
    <w:rsid w:val="007F4920"/>
    <w:rsid w:val="007F51DA"/>
    <w:rsid w:val="00803DFA"/>
    <w:rsid w:val="008137E1"/>
    <w:rsid w:val="008219D6"/>
    <w:rsid w:val="00821C6D"/>
    <w:rsid w:val="00822DBC"/>
    <w:rsid w:val="00827B4A"/>
    <w:rsid w:val="00827C7C"/>
    <w:rsid w:val="00832889"/>
    <w:rsid w:val="00832A58"/>
    <w:rsid w:val="0083412D"/>
    <w:rsid w:val="0084280D"/>
    <w:rsid w:val="00843ADA"/>
    <w:rsid w:val="00844597"/>
    <w:rsid w:val="00847238"/>
    <w:rsid w:val="00850E36"/>
    <w:rsid w:val="00851FEA"/>
    <w:rsid w:val="00853EA7"/>
    <w:rsid w:val="00853F24"/>
    <w:rsid w:val="0085510E"/>
    <w:rsid w:val="008557FF"/>
    <w:rsid w:val="00857B0A"/>
    <w:rsid w:val="008600E9"/>
    <w:rsid w:val="008608D9"/>
    <w:rsid w:val="00860A26"/>
    <w:rsid w:val="00861672"/>
    <w:rsid w:val="00867770"/>
    <w:rsid w:val="00870C58"/>
    <w:rsid w:val="00880D4F"/>
    <w:rsid w:val="00885263"/>
    <w:rsid w:val="00886464"/>
    <w:rsid w:val="0088742E"/>
    <w:rsid w:val="0089118F"/>
    <w:rsid w:val="008946A7"/>
    <w:rsid w:val="00895A66"/>
    <w:rsid w:val="00896D19"/>
    <w:rsid w:val="008B246A"/>
    <w:rsid w:val="008B6307"/>
    <w:rsid w:val="008C7EA2"/>
    <w:rsid w:val="008D0896"/>
    <w:rsid w:val="008D1AEE"/>
    <w:rsid w:val="008D5C14"/>
    <w:rsid w:val="008E1D5C"/>
    <w:rsid w:val="008E5166"/>
    <w:rsid w:val="008E5985"/>
    <w:rsid w:val="008F3FD5"/>
    <w:rsid w:val="00900C2F"/>
    <w:rsid w:val="0091079A"/>
    <w:rsid w:val="00914C9A"/>
    <w:rsid w:val="00924ABC"/>
    <w:rsid w:val="00925136"/>
    <w:rsid w:val="00925569"/>
    <w:rsid w:val="00925D56"/>
    <w:rsid w:val="0092627D"/>
    <w:rsid w:val="0093330C"/>
    <w:rsid w:val="00937F96"/>
    <w:rsid w:val="009404FD"/>
    <w:rsid w:val="009408B3"/>
    <w:rsid w:val="00940A95"/>
    <w:rsid w:val="009419A6"/>
    <w:rsid w:val="00944105"/>
    <w:rsid w:val="0094709E"/>
    <w:rsid w:val="00951169"/>
    <w:rsid w:val="0095249F"/>
    <w:rsid w:val="009542EA"/>
    <w:rsid w:val="009620AE"/>
    <w:rsid w:val="00963199"/>
    <w:rsid w:val="00965201"/>
    <w:rsid w:val="0097506C"/>
    <w:rsid w:val="00976AD5"/>
    <w:rsid w:val="009831AC"/>
    <w:rsid w:val="00983390"/>
    <w:rsid w:val="009853FD"/>
    <w:rsid w:val="00987814"/>
    <w:rsid w:val="00991443"/>
    <w:rsid w:val="009945C1"/>
    <w:rsid w:val="009A1F6A"/>
    <w:rsid w:val="009A60FC"/>
    <w:rsid w:val="009A62BC"/>
    <w:rsid w:val="009A71E2"/>
    <w:rsid w:val="009A76D4"/>
    <w:rsid w:val="009B710D"/>
    <w:rsid w:val="009C3A5F"/>
    <w:rsid w:val="009C4682"/>
    <w:rsid w:val="009D1A82"/>
    <w:rsid w:val="009D1F6B"/>
    <w:rsid w:val="009D555C"/>
    <w:rsid w:val="009E3F1F"/>
    <w:rsid w:val="009E58DB"/>
    <w:rsid w:val="009F4706"/>
    <w:rsid w:val="009F6786"/>
    <w:rsid w:val="00A051DC"/>
    <w:rsid w:val="00A07946"/>
    <w:rsid w:val="00A17845"/>
    <w:rsid w:val="00A20C8B"/>
    <w:rsid w:val="00A25B03"/>
    <w:rsid w:val="00A33EB9"/>
    <w:rsid w:val="00A3575B"/>
    <w:rsid w:val="00A430D8"/>
    <w:rsid w:val="00A43116"/>
    <w:rsid w:val="00A436CC"/>
    <w:rsid w:val="00A43927"/>
    <w:rsid w:val="00A459FD"/>
    <w:rsid w:val="00A46418"/>
    <w:rsid w:val="00A55AC8"/>
    <w:rsid w:val="00A56929"/>
    <w:rsid w:val="00A60E4B"/>
    <w:rsid w:val="00A80006"/>
    <w:rsid w:val="00A81747"/>
    <w:rsid w:val="00A823C3"/>
    <w:rsid w:val="00A84605"/>
    <w:rsid w:val="00A864F6"/>
    <w:rsid w:val="00A92643"/>
    <w:rsid w:val="00A92EBE"/>
    <w:rsid w:val="00A939C7"/>
    <w:rsid w:val="00A94610"/>
    <w:rsid w:val="00A95BF4"/>
    <w:rsid w:val="00AA2661"/>
    <w:rsid w:val="00AA3E7F"/>
    <w:rsid w:val="00AA66DC"/>
    <w:rsid w:val="00AB1F1D"/>
    <w:rsid w:val="00AB5209"/>
    <w:rsid w:val="00AC325F"/>
    <w:rsid w:val="00AC530F"/>
    <w:rsid w:val="00AC6132"/>
    <w:rsid w:val="00AC79BD"/>
    <w:rsid w:val="00AD0890"/>
    <w:rsid w:val="00AD3D79"/>
    <w:rsid w:val="00AD43E2"/>
    <w:rsid w:val="00AE0DE5"/>
    <w:rsid w:val="00AE1AB0"/>
    <w:rsid w:val="00AE2FED"/>
    <w:rsid w:val="00AE473C"/>
    <w:rsid w:val="00B14046"/>
    <w:rsid w:val="00B1622D"/>
    <w:rsid w:val="00B2477C"/>
    <w:rsid w:val="00B2728F"/>
    <w:rsid w:val="00B41CBC"/>
    <w:rsid w:val="00B4265F"/>
    <w:rsid w:val="00B43682"/>
    <w:rsid w:val="00B45E8A"/>
    <w:rsid w:val="00B46973"/>
    <w:rsid w:val="00B61F30"/>
    <w:rsid w:val="00B662EE"/>
    <w:rsid w:val="00B743FC"/>
    <w:rsid w:val="00B90324"/>
    <w:rsid w:val="00BA2B80"/>
    <w:rsid w:val="00BA4EA2"/>
    <w:rsid w:val="00BA61FE"/>
    <w:rsid w:val="00BA68E7"/>
    <w:rsid w:val="00BA73D3"/>
    <w:rsid w:val="00BB1D99"/>
    <w:rsid w:val="00BC0342"/>
    <w:rsid w:val="00BC2CB2"/>
    <w:rsid w:val="00BD07A7"/>
    <w:rsid w:val="00BD08FA"/>
    <w:rsid w:val="00BD63FB"/>
    <w:rsid w:val="00BD6412"/>
    <w:rsid w:val="00BE615D"/>
    <w:rsid w:val="00BE72AE"/>
    <w:rsid w:val="00BE7422"/>
    <w:rsid w:val="00BF160D"/>
    <w:rsid w:val="00C017D9"/>
    <w:rsid w:val="00C03EC8"/>
    <w:rsid w:val="00C065B1"/>
    <w:rsid w:val="00C11176"/>
    <w:rsid w:val="00C12D65"/>
    <w:rsid w:val="00C12EAB"/>
    <w:rsid w:val="00C14E1B"/>
    <w:rsid w:val="00C15F84"/>
    <w:rsid w:val="00C2161A"/>
    <w:rsid w:val="00C220AE"/>
    <w:rsid w:val="00C22EED"/>
    <w:rsid w:val="00C27E9F"/>
    <w:rsid w:val="00C31604"/>
    <w:rsid w:val="00C40719"/>
    <w:rsid w:val="00C434B8"/>
    <w:rsid w:val="00C43CCE"/>
    <w:rsid w:val="00C45A22"/>
    <w:rsid w:val="00C46B0C"/>
    <w:rsid w:val="00C46DED"/>
    <w:rsid w:val="00C47054"/>
    <w:rsid w:val="00C538F5"/>
    <w:rsid w:val="00C54B0C"/>
    <w:rsid w:val="00C56B5B"/>
    <w:rsid w:val="00C61180"/>
    <w:rsid w:val="00C647DF"/>
    <w:rsid w:val="00C64AF3"/>
    <w:rsid w:val="00C6776D"/>
    <w:rsid w:val="00C7026C"/>
    <w:rsid w:val="00C72BE5"/>
    <w:rsid w:val="00C73078"/>
    <w:rsid w:val="00C760B2"/>
    <w:rsid w:val="00C77B0A"/>
    <w:rsid w:val="00C80CFC"/>
    <w:rsid w:val="00C83479"/>
    <w:rsid w:val="00C90FA4"/>
    <w:rsid w:val="00C91220"/>
    <w:rsid w:val="00C9251E"/>
    <w:rsid w:val="00C92FA8"/>
    <w:rsid w:val="00CA2050"/>
    <w:rsid w:val="00CA63B0"/>
    <w:rsid w:val="00CB02B3"/>
    <w:rsid w:val="00CB3AF6"/>
    <w:rsid w:val="00CB58FE"/>
    <w:rsid w:val="00CB655C"/>
    <w:rsid w:val="00CC14D1"/>
    <w:rsid w:val="00CC6C7B"/>
    <w:rsid w:val="00CD2A8D"/>
    <w:rsid w:val="00CD2FB1"/>
    <w:rsid w:val="00CD6F31"/>
    <w:rsid w:val="00CD7A34"/>
    <w:rsid w:val="00CE4E50"/>
    <w:rsid w:val="00CE5906"/>
    <w:rsid w:val="00CE6C44"/>
    <w:rsid w:val="00CF0891"/>
    <w:rsid w:val="00CF13DB"/>
    <w:rsid w:val="00CF2D18"/>
    <w:rsid w:val="00CF517D"/>
    <w:rsid w:val="00CF7C4A"/>
    <w:rsid w:val="00D032AB"/>
    <w:rsid w:val="00D078F0"/>
    <w:rsid w:val="00D10726"/>
    <w:rsid w:val="00D12F41"/>
    <w:rsid w:val="00D14141"/>
    <w:rsid w:val="00D14340"/>
    <w:rsid w:val="00D20499"/>
    <w:rsid w:val="00D26EFC"/>
    <w:rsid w:val="00D27091"/>
    <w:rsid w:val="00D27BF8"/>
    <w:rsid w:val="00D40BC0"/>
    <w:rsid w:val="00D457F5"/>
    <w:rsid w:val="00D461D4"/>
    <w:rsid w:val="00D479EB"/>
    <w:rsid w:val="00D5385B"/>
    <w:rsid w:val="00D57D1D"/>
    <w:rsid w:val="00D612AD"/>
    <w:rsid w:val="00D61A2D"/>
    <w:rsid w:val="00D62B29"/>
    <w:rsid w:val="00D66545"/>
    <w:rsid w:val="00D72520"/>
    <w:rsid w:val="00D74812"/>
    <w:rsid w:val="00D75293"/>
    <w:rsid w:val="00D7626A"/>
    <w:rsid w:val="00D7678E"/>
    <w:rsid w:val="00D85978"/>
    <w:rsid w:val="00D87613"/>
    <w:rsid w:val="00D94ABB"/>
    <w:rsid w:val="00DA2FB1"/>
    <w:rsid w:val="00DA63B3"/>
    <w:rsid w:val="00DA6FC6"/>
    <w:rsid w:val="00DB0DB9"/>
    <w:rsid w:val="00DB4487"/>
    <w:rsid w:val="00DB729E"/>
    <w:rsid w:val="00DC071E"/>
    <w:rsid w:val="00DC29EF"/>
    <w:rsid w:val="00DC4D9F"/>
    <w:rsid w:val="00DC52FF"/>
    <w:rsid w:val="00DC542E"/>
    <w:rsid w:val="00DC56D7"/>
    <w:rsid w:val="00DC65B5"/>
    <w:rsid w:val="00DD1D9C"/>
    <w:rsid w:val="00DD3819"/>
    <w:rsid w:val="00DD4873"/>
    <w:rsid w:val="00DD4E01"/>
    <w:rsid w:val="00DD5765"/>
    <w:rsid w:val="00DD69A5"/>
    <w:rsid w:val="00DD7FDD"/>
    <w:rsid w:val="00DE0860"/>
    <w:rsid w:val="00DE0E3E"/>
    <w:rsid w:val="00DE1FAD"/>
    <w:rsid w:val="00DE4255"/>
    <w:rsid w:val="00DE4655"/>
    <w:rsid w:val="00DE6549"/>
    <w:rsid w:val="00DF47EA"/>
    <w:rsid w:val="00DF4A7E"/>
    <w:rsid w:val="00E00530"/>
    <w:rsid w:val="00E00A55"/>
    <w:rsid w:val="00E02850"/>
    <w:rsid w:val="00E02F59"/>
    <w:rsid w:val="00E07B64"/>
    <w:rsid w:val="00E110D3"/>
    <w:rsid w:val="00E11445"/>
    <w:rsid w:val="00E11F58"/>
    <w:rsid w:val="00E12CA7"/>
    <w:rsid w:val="00E15E27"/>
    <w:rsid w:val="00E3111E"/>
    <w:rsid w:val="00E315A2"/>
    <w:rsid w:val="00E32E80"/>
    <w:rsid w:val="00E33ABE"/>
    <w:rsid w:val="00E4271D"/>
    <w:rsid w:val="00E4493F"/>
    <w:rsid w:val="00E46111"/>
    <w:rsid w:val="00E46366"/>
    <w:rsid w:val="00E46E07"/>
    <w:rsid w:val="00E47E13"/>
    <w:rsid w:val="00E5235A"/>
    <w:rsid w:val="00E71B91"/>
    <w:rsid w:val="00E76CC0"/>
    <w:rsid w:val="00E76F93"/>
    <w:rsid w:val="00E80330"/>
    <w:rsid w:val="00E84758"/>
    <w:rsid w:val="00E87484"/>
    <w:rsid w:val="00E875E9"/>
    <w:rsid w:val="00E87F94"/>
    <w:rsid w:val="00EA06B7"/>
    <w:rsid w:val="00EA75D0"/>
    <w:rsid w:val="00EB1106"/>
    <w:rsid w:val="00EB37D3"/>
    <w:rsid w:val="00EB3BBF"/>
    <w:rsid w:val="00EB7CC1"/>
    <w:rsid w:val="00EC1F19"/>
    <w:rsid w:val="00EC304C"/>
    <w:rsid w:val="00EC5C7C"/>
    <w:rsid w:val="00EC7C49"/>
    <w:rsid w:val="00ED2491"/>
    <w:rsid w:val="00ED257F"/>
    <w:rsid w:val="00EE0516"/>
    <w:rsid w:val="00EE1749"/>
    <w:rsid w:val="00EF1428"/>
    <w:rsid w:val="00EF33F6"/>
    <w:rsid w:val="00EF4FD4"/>
    <w:rsid w:val="00F01B90"/>
    <w:rsid w:val="00F02AA3"/>
    <w:rsid w:val="00F04C51"/>
    <w:rsid w:val="00F0504C"/>
    <w:rsid w:val="00F11FC8"/>
    <w:rsid w:val="00F12289"/>
    <w:rsid w:val="00F12704"/>
    <w:rsid w:val="00F20E76"/>
    <w:rsid w:val="00F2556F"/>
    <w:rsid w:val="00F26C6D"/>
    <w:rsid w:val="00F37280"/>
    <w:rsid w:val="00F422C6"/>
    <w:rsid w:val="00F4739F"/>
    <w:rsid w:val="00F516EB"/>
    <w:rsid w:val="00F55592"/>
    <w:rsid w:val="00F56251"/>
    <w:rsid w:val="00F5652A"/>
    <w:rsid w:val="00F565CF"/>
    <w:rsid w:val="00F62BC5"/>
    <w:rsid w:val="00F631AA"/>
    <w:rsid w:val="00F70641"/>
    <w:rsid w:val="00F7412A"/>
    <w:rsid w:val="00F77A92"/>
    <w:rsid w:val="00FA0675"/>
    <w:rsid w:val="00FA2F09"/>
    <w:rsid w:val="00FA508A"/>
    <w:rsid w:val="00FB5F15"/>
    <w:rsid w:val="00FC383F"/>
    <w:rsid w:val="00FC5E75"/>
    <w:rsid w:val="00FE324C"/>
    <w:rsid w:val="00FE6FA9"/>
    <w:rsid w:val="00FE755F"/>
    <w:rsid w:val="00FF14A8"/>
    <w:rsid w:val="00FF281A"/>
    <w:rsid w:val="00FF3A11"/>
    <w:rsid w:val="00FF5146"/>
    <w:rsid w:val="00FF715F"/>
    <w:rsid w:val="00FF7587"/>
    <w:rsid w:val="00FF7E6B"/>
    <w:rsid w:val="03AE98EA"/>
    <w:rsid w:val="21887CE3"/>
    <w:rsid w:val="224A4131"/>
    <w:rsid w:val="26452B3A"/>
    <w:rsid w:val="2DE69B1E"/>
    <w:rsid w:val="76B50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,"/>
  <w:listSeparator w:val=";"/>
  <w14:docId w14:val="2D5BF35D"/>
  <w15:chartTrackingRefBased/>
  <w15:docId w15:val="{40207B38-0D0A-4689-8251-9C16A9DE8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7">
    <w:name w:val="Normal"/>
    <w:qFormat/>
    <w:rsid w:val="0066065D"/>
    <w:rPr>
      <w:sz w:val="24"/>
      <w:szCs w:val="24"/>
      <w:lang w:val="ru-RU" w:eastAsia="ru-RU"/>
    </w:rPr>
  </w:style>
  <w:style w:type="paragraph" w:styleId="1">
    <w:name w:val="heading 1"/>
    <w:aliases w:val="H1,Заголов,Заголовок 1 Знак1,Заголовок 1 Знак Знак"/>
    <w:basedOn w:val="a7"/>
    <w:next w:val="21"/>
    <w:qFormat/>
    <w:pPr>
      <w:keepNext/>
      <w:pageBreakBefore/>
      <w:numPr>
        <w:numId w:val="18"/>
      </w:numPr>
      <w:spacing w:before="240" w:after="120" w:line="360" w:lineRule="auto"/>
      <w:jc w:val="center"/>
      <w:outlineLvl w:val="0"/>
    </w:pPr>
    <w:rPr>
      <w:rFonts w:ascii="Arial" w:hAnsi="Arial"/>
      <w:b/>
      <w:bCs/>
      <w:caps/>
      <w:kern w:val="32"/>
      <w:sz w:val="32"/>
      <w:szCs w:val="32"/>
    </w:rPr>
  </w:style>
  <w:style w:type="paragraph" w:styleId="21">
    <w:name w:val="heading 2"/>
    <w:aliases w:val="H2,Заголовок 2 Знак1,Заголовок 2 Знак Знак,H2 Знак Знак,Numbered text 3 Знак Знак,h2 Знак Знак,H2 Знак1,Numbered text 3 Знак1,2 headline Знак,h Знак,headline Знак,h2 Знак1,Numbered text 3,2 headline,h,headline,h2,2"/>
    <w:basedOn w:val="a7"/>
    <w:next w:val="a8"/>
    <w:qFormat/>
    <w:pPr>
      <w:keepNext/>
      <w:spacing w:before="240" w:after="60" w:line="360" w:lineRule="auto"/>
      <w:outlineLvl w:val="1"/>
    </w:pPr>
    <w:rPr>
      <w:rFonts w:ascii="Arial" w:hAnsi="Arial"/>
      <w:b/>
      <w:bCs/>
      <w:iCs/>
      <w:sz w:val="28"/>
      <w:szCs w:val="28"/>
    </w:rPr>
  </w:style>
  <w:style w:type="paragraph" w:styleId="3">
    <w:name w:val="heading 3"/>
    <w:aliases w:val="H3,3,Пункт"/>
    <w:basedOn w:val="a7"/>
    <w:next w:val="a8"/>
    <w:qFormat/>
    <w:pPr>
      <w:keepNext/>
      <w:numPr>
        <w:ilvl w:val="2"/>
        <w:numId w:val="1"/>
      </w:numPr>
      <w:tabs>
        <w:tab w:val="left" w:pos="2340"/>
      </w:tabs>
      <w:spacing w:before="120" w:after="60" w:line="360" w:lineRule="auto"/>
      <w:outlineLvl w:val="2"/>
    </w:pPr>
    <w:rPr>
      <w:rFonts w:ascii="Arial" w:hAnsi="Arial"/>
      <w:b/>
      <w:bCs/>
      <w:szCs w:val="26"/>
    </w:rPr>
  </w:style>
  <w:style w:type="paragraph" w:styleId="4">
    <w:name w:val="heading 4"/>
    <w:aliases w:val="H4,Заголовок 4 (Приложение),Level 2 - a"/>
    <w:basedOn w:val="a7"/>
    <w:next w:val="a8"/>
    <w:qFormat/>
    <w:pPr>
      <w:keepNext/>
      <w:numPr>
        <w:ilvl w:val="3"/>
        <w:numId w:val="2"/>
      </w:numPr>
      <w:tabs>
        <w:tab w:val="left" w:pos="2340"/>
      </w:tabs>
      <w:spacing w:before="120" w:after="60" w:line="360" w:lineRule="auto"/>
      <w:outlineLvl w:val="3"/>
    </w:pPr>
    <w:rPr>
      <w:rFonts w:ascii="Arial" w:hAnsi="Arial"/>
      <w:b/>
      <w:bCs/>
      <w:sz w:val="22"/>
      <w:szCs w:val="28"/>
    </w:rPr>
  </w:style>
  <w:style w:type="paragraph" w:styleId="5">
    <w:name w:val="heading 5"/>
    <w:basedOn w:val="a7"/>
    <w:next w:val="a8"/>
    <w:qFormat/>
    <w:pPr>
      <w:numPr>
        <w:ilvl w:val="4"/>
        <w:numId w:val="3"/>
      </w:numPr>
      <w:tabs>
        <w:tab w:val="clear" w:pos="3600"/>
        <w:tab w:val="num" w:pos="2160"/>
        <w:tab w:val="left" w:pos="2340"/>
      </w:tabs>
      <w:spacing w:before="120" w:after="60" w:line="360" w:lineRule="auto"/>
      <w:ind w:left="720" w:firstLine="0"/>
      <w:outlineLvl w:val="4"/>
    </w:pPr>
    <w:rPr>
      <w:rFonts w:ascii="Arial" w:hAnsi="Arial"/>
      <w:b/>
      <w:bCs/>
      <w:iCs/>
      <w:sz w:val="22"/>
      <w:szCs w:val="26"/>
    </w:rPr>
  </w:style>
  <w:style w:type="paragraph" w:styleId="6">
    <w:name w:val="heading 6"/>
    <w:basedOn w:val="a7"/>
    <w:next w:val="a8"/>
    <w:qFormat/>
    <w:pPr>
      <w:keepNext/>
      <w:numPr>
        <w:ilvl w:val="5"/>
        <w:numId w:val="4"/>
      </w:numPr>
      <w:spacing w:before="120" w:after="60" w:line="360" w:lineRule="auto"/>
      <w:outlineLvl w:val="5"/>
    </w:pPr>
    <w:rPr>
      <w:rFonts w:ascii="Arial" w:hAnsi="Arial"/>
      <w:b/>
      <w:bCs/>
      <w:sz w:val="22"/>
    </w:rPr>
  </w:style>
  <w:style w:type="paragraph" w:styleId="7">
    <w:name w:val="heading 7"/>
    <w:basedOn w:val="a7"/>
    <w:next w:val="a8"/>
    <w:qFormat/>
    <w:pPr>
      <w:numPr>
        <w:ilvl w:val="6"/>
        <w:numId w:val="5"/>
      </w:numPr>
      <w:suppressAutoHyphens/>
      <w:spacing w:before="120" w:after="60" w:line="360" w:lineRule="auto"/>
      <w:outlineLvl w:val="6"/>
    </w:pPr>
    <w:rPr>
      <w:rFonts w:ascii="Arial" w:hAnsi="Arial"/>
      <w:b/>
      <w:bCs/>
      <w:sz w:val="22"/>
      <w:szCs w:val="20"/>
    </w:rPr>
  </w:style>
  <w:style w:type="paragraph" w:styleId="8">
    <w:name w:val="heading 8"/>
    <w:basedOn w:val="a7"/>
    <w:next w:val="a8"/>
    <w:qFormat/>
    <w:pPr>
      <w:numPr>
        <w:ilvl w:val="7"/>
        <w:numId w:val="6"/>
      </w:numPr>
      <w:suppressAutoHyphens/>
      <w:spacing w:before="120" w:after="60" w:line="360" w:lineRule="auto"/>
      <w:outlineLvl w:val="7"/>
    </w:pPr>
    <w:rPr>
      <w:rFonts w:ascii="Arial" w:hAnsi="Arial"/>
      <w:b/>
      <w:sz w:val="22"/>
      <w:szCs w:val="20"/>
    </w:rPr>
  </w:style>
  <w:style w:type="paragraph" w:styleId="9">
    <w:name w:val="heading 9"/>
    <w:basedOn w:val="a7"/>
    <w:next w:val="a8"/>
    <w:qFormat/>
    <w:pPr>
      <w:numPr>
        <w:ilvl w:val="8"/>
        <w:numId w:val="7"/>
      </w:numPr>
      <w:suppressAutoHyphens/>
      <w:spacing w:before="120" w:after="60" w:line="360" w:lineRule="auto"/>
      <w:outlineLvl w:val="8"/>
    </w:pPr>
    <w:rPr>
      <w:rFonts w:ascii="Arial" w:hAnsi="Arial"/>
      <w:b/>
      <w:sz w:val="22"/>
      <w:szCs w:val="20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8">
    <w:name w:val="Body Text Indent"/>
    <w:basedOn w:val="a7"/>
    <w:rsid w:val="00FC5E75"/>
    <w:pPr>
      <w:spacing w:line="360" w:lineRule="auto"/>
      <w:ind w:firstLine="709"/>
    </w:pPr>
  </w:style>
  <w:style w:type="paragraph" w:customStyle="1" w:styleId="12">
    <w:name w:val="Таблица Тело Центр 12"/>
    <w:basedOn w:val="a7"/>
    <w:pPr>
      <w:jc w:val="center"/>
    </w:pPr>
    <w:rPr>
      <w:lang w:val="en-US"/>
    </w:rPr>
  </w:style>
  <w:style w:type="paragraph" w:styleId="ac">
    <w:name w:val="E-mail Signature"/>
    <w:basedOn w:val="a7"/>
  </w:style>
  <w:style w:type="paragraph" w:customStyle="1" w:styleId="120">
    <w:name w:val="Таблица Тело Ширина 12"/>
    <w:basedOn w:val="a7"/>
  </w:style>
  <w:style w:type="paragraph" w:customStyle="1" w:styleId="121">
    <w:name w:val="Таблица Шапка 12"/>
    <w:basedOn w:val="a7"/>
    <w:pPr>
      <w:jc w:val="center"/>
    </w:pPr>
    <w:rPr>
      <w:b/>
      <w:bCs/>
    </w:rPr>
  </w:style>
  <w:style w:type="paragraph" w:styleId="11">
    <w:name w:val="toc 1"/>
    <w:basedOn w:val="a7"/>
    <w:next w:val="a7"/>
    <w:autoRedefine/>
    <w:uiPriority w:val="39"/>
    <w:pPr>
      <w:spacing w:line="360" w:lineRule="auto"/>
      <w:ind w:left="720" w:hanging="720"/>
    </w:pPr>
    <w:rPr>
      <w:b/>
      <w:caps/>
    </w:rPr>
  </w:style>
  <w:style w:type="paragraph" w:styleId="22">
    <w:name w:val="toc 2"/>
    <w:basedOn w:val="a7"/>
    <w:next w:val="a7"/>
    <w:autoRedefine/>
    <w:uiPriority w:val="39"/>
    <w:pPr>
      <w:tabs>
        <w:tab w:val="left" w:pos="720"/>
        <w:tab w:val="left" w:pos="958"/>
        <w:tab w:val="right" w:leader="dot" w:pos="9678"/>
      </w:tabs>
      <w:spacing w:line="360" w:lineRule="auto"/>
      <w:ind w:left="726" w:hanging="726"/>
    </w:pPr>
    <w:rPr>
      <w:noProof/>
    </w:rPr>
  </w:style>
  <w:style w:type="paragraph" w:styleId="31">
    <w:name w:val="toc 3"/>
    <w:basedOn w:val="a7"/>
    <w:next w:val="a7"/>
    <w:autoRedefine/>
    <w:semiHidden/>
    <w:pPr>
      <w:spacing w:line="360" w:lineRule="auto"/>
    </w:pPr>
  </w:style>
  <w:style w:type="paragraph" w:styleId="40">
    <w:name w:val="toc 4"/>
    <w:basedOn w:val="a7"/>
    <w:next w:val="a7"/>
    <w:autoRedefine/>
    <w:semiHidden/>
    <w:pPr>
      <w:spacing w:line="360" w:lineRule="auto"/>
    </w:pPr>
  </w:style>
  <w:style w:type="paragraph" w:styleId="50">
    <w:name w:val="toc 5"/>
    <w:basedOn w:val="a7"/>
    <w:next w:val="a7"/>
    <w:autoRedefine/>
    <w:semiHidden/>
    <w:pPr>
      <w:spacing w:line="360" w:lineRule="auto"/>
      <w:ind w:left="958"/>
    </w:pPr>
  </w:style>
  <w:style w:type="paragraph" w:styleId="60">
    <w:name w:val="toc 6"/>
    <w:basedOn w:val="a7"/>
    <w:next w:val="a7"/>
    <w:autoRedefine/>
    <w:semiHidden/>
    <w:pPr>
      <w:spacing w:line="360" w:lineRule="auto"/>
      <w:ind w:left="1202"/>
    </w:pPr>
  </w:style>
  <w:style w:type="paragraph" w:styleId="70">
    <w:name w:val="toc 7"/>
    <w:basedOn w:val="a7"/>
    <w:next w:val="a7"/>
    <w:autoRedefine/>
    <w:semiHidden/>
    <w:pPr>
      <w:spacing w:line="360" w:lineRule="auto"/>
      <w:ind w:left="1440"/>
    </w:pPr>
  </w:style>
  <w:style w:type="paragraph" w:styleId="80">
    <w:name w:val="toc 8"/>
    <w:basedOn w:val="a7"/>
    <w:next w:val="a7"/>
    <w:autoRedefine/>
    <w:semiHidden/>
    <w:pPr>
      <w:spacing w:line="360" w:lineRule="auto"/>
      <w:ind w:left="1678"/>
    </w:pPr>
  </w:style>
  <w:style w:type="paragraph" w:styleId="90">
    <w:name w:val="toc 9"/>
    <w:basedOn w:val="a7"/>
    <w:next w:val="a7"/>
    <w:autoRedefine/>
    <w:semiHidden/>
    <w:pPr>
      <w:spacing w:line="360" w:lineRule="auto"/>
      <w:ind w:left="1922"/>
    </w:pPr>
  </w:style>
  <w:style w:type="character" w:styleId="ad">
    <w:name w:val="page number"/>
    <w:basedOn w:val="a9"/>
  </w:style>
  <w:style w:type="paragraph" w:styleId="ae">
    <w:name w:val="caption"/>
    <w:basedOn w:val="a7"/>
    <w:next w:val="a7"/>
    <w:qFormat/>
    <w:pPr>
      <w:spacing w:before="120" w:after="120"/>
      <w:jc w:val="right"/>
    </w:pPr>
    <w:rPr>
      <w:b/>
      <w:bCs/>
      <w:szCs w:val="20"/>
    </w:rPr>
  </w:style>
  <w:style w:type="paragraph" w:styleId="af">
    <w:name w:val="annotation text"/>
    <w:basedOn w:val="a7"/>
    <w:semiHidden/>
    <w:rPr>
      <w:sz w:val="20"/>
      <w:szCs w:val="20"/>
    </w:rPr>
  </w:style>
  <w:style w:type="paragraph" w:customStyle="1" w:styleId="af0">
    <w:name w:val="Комментарий"/>
    <w:basedOn w:val="a7"/>
    <w:pPr>
      <w:ind w:firstLine="720"/>
    </w:pPr>
    <w:rPr>
      <w:noProof/>
      <w:color w:val="0000FF"/>
    </w:rPr>
  </w:style>
  <w:style w:type="paragraph" w:customStyle="1" w:styleId="13">
    <w:name w:val="Заг 1 АННОТАЦИЯ"/>
    <w:basedOn w:val="a7"/>
    <w:next w:val="a7"/>
    <w:pPr>
      <w:pageBreakBefore/>
      <w:spacing w:before="120" w:after="60" w:line="360" w:lineRule="auto"/>
      <w:jc w:val="center"/>
    </w:pPr>
    <w:rPr>
      <w:rFonts w:ascii="Arial" w:hAnsi="Arial"/>
      <w:b/>
      <w:caps/>
      <w:kern w:val="28"/>
    </w:rPr>
  </w:style>
  <w:style w:type="character" w:styleId="af1">
    <w:name w:val="Hyperlink"/>
    <w:uiPriority w:val="99"/>
    <w:rPr>
      <w:color w:val="0000FF"/>
      <w:u w:val="single"/>
    </w:rPr>
  </w:style>
  <w:style w:type="character" w:styleId="af2">
    <w:name w:val="annotation reference"/>
    <w:semiHidden/>
    <w:rPr>
      <w:sz w:val="16"/>
      <w:szCs w:val="16"/>
    </w:rPr>
  </w:style>
  <w:style w:type="paragraph" w:styleId="af3">
    <w:name w:val="footnote text"/>
    <w:basedOn w:val="a7"/>
    <w:semiHidden/>
    <w:rPr>
      <w:sz w:val="20"/>
      <w:szCs w:val="20"/>
    </w:rPr>
  </w:style>
  <w:style w:type="character" w:styleId="af4">
    <w:name w:val="footnote reference"/>
    <w:semiHidden/>
    <w:rPr>
      <w:vertAlign w:val="superscript"/>
    </w:rPr>
  </w:style>
  <w:style w:type="paragraph" w:customStyle="1" w:styleId="a3">
    <w:name w:val="Нумерованный список с отступом"/>
    <w:basedOn w:val="a7"/>
    <w:pPr>
      <w:numPr>
        <w:numId w:val="13"/>
      </w:numPr>
      <w:tabs>
        <w:tab w:val="clear" w:pos="360"/>
        <w:tab w:val="num" w:pos="1080"/>
      </w:tabs>
      <w:spacing w:line="360" w:lineRule="auto"/>
      <w:ind w:left="1021" w:hanging="301"/>
    </w:pPr>
  </w:style>
  <w:style w:type="paragraph" w:customStyle="1" w:styleId="a0">
    <w:name w:val="Маркированный список с отступом"/>
    <w:basedOn w:val="a7"/>
    <w:pPr>
      <w:numPr>
        <w:numId w:val="11"/>
      </w:numPr>
      <w:spacing w:line="360" w:lineRule="auto"/>
    </w:pPr>
  </w:style>
  <w:style w:type="paragraph" w:styleId="af5">
    <w:name w:val="Title"/>
    <w:basedOn w:val="a7"/>
    <w:qFormat/>
    <w:pPr>
      <w:spacing w:before="240" w:after="60" w:line="360" w:lineRule="auto"/>
      <w:jc w:val="center"/>
    </w:pPr>
    <w:rPr>
      <w:rFonts w:ascii="Arial" w:hAnsi="Arial" w:cs="Arial"/>
      <w:b/>
      <w:bCs/>
      <w:caps/>
      <w:kern w:val="28"/>
      <w:sz w:val="32"/>
      <w:szCs w:val="32"/>
    </w:rPr>
  </w:style>
  <w:style w:type="paragraph" w:customStyle="1" w:styleId="af6">
    <w:name w:val="Примечание к тексту"/>
    <w:basedOn w:val="a7"/>
    <w:pPr>
      <w:ind w:firstLine="720"/>
    </w:pPr>
    <w:rPr>
      <w:sz w:val="22"/>
    </w:rPr>
  </w:style>
  <w:style w:type="paragraph" w:customStyle="1" w:styleId="a1">
    <w:name w:val="Перечень примечаний"/>
    <w:basedOn w:val="a7"/>
    <w:pPr>
      <w:numPr>
        <w:numId w:val="14"/>
      </w:numPr>
      <w:tabs>
        <w:tab w:val="clear" w:pos="360"/>
        <w:tab w:val="num" w:pos="1080"/>
      </w:tabs>
      <w:ind w:left="1021" w:hanging="301"/>
    </w:pPr>
    <w:rPr>
      <w:sz w:val="22"/>
    </w:rPr>
  </w:style>
  <w:style w:type="paragraph" w:styleId="af7">
    <w:name w:val="header"/>
    <w:basedOn w:val="a7"/>
    <w:pPr>
      <w:tabs>
        <w:tab w:val="center" w:pos="4677"/>
        <w:tab w:val="right" w:pos="9355"/>
      </w:tabs>
    </w:pPr>
  </w:style>
  <w:style w:type="paragraph" w:styleId="af8">
    <w:name w:val="footer"/>
    <w:basedOn w:val="a7"/>
    <w:pPr>
      <w:tabs>
        <w:tab w:val="center" w:pos="4677"/>
        <w:tab w:val="right" w:pos="9355"/>
      </w:tabs>
    </w:pPr>
  </w:style>
  <w:style w:type="paragraph" w:customStyle="1" w:styleId="20">
    <w:name w:val="ПрилА2"/>
    <w:basedOn w:val="a7"/>
    <w:pPr>
      <w:widowControl w:val="0"/>
      <w:numPr>
        <w:ilvl w:val="1"/>
        <w:numId w:val="15"/>
      </w:numPr>
      <w:spacing w:line="360" w:lineRule="auto"/>
      <w:ind w:left="0" w:firstLine="720"/>
      <w:outlineLvl w:val="1"/>
    </w:pPr>
    <w:rPr>
      <w:rFonts w:ascii="Arial" w:hAnsi="Arial"/>
      <w:b/>
      <w:snapToGrid w:val="0"/>
      <w:sz w:val="28"/>
      <w:szCs w:val="20"/>
    </w:rPr>
  </w:style>
  <w:style w:type="paragraph" w:customStyle="1" w:styleId="30">
    <w:name w:val="ПрилА3"/>
    <w:basedOn w:val="a7"/>
    <w:pPr>
      <w:widowControl w:val="0"/>
      <w:numPr>
        <w:ilvl w:val="2"/>
        <w:numId w:val="16"/>
      </w:numPr>
      <w:tabs>
        <w:tab w:val="clear" w:pos="2160"/>
        <w:tab w:val="num" w:pos="1800"/>
      </w:tabs>
      <w:spacing w:line="360" w:lineRule="auto"/>
      <w:ind w:left="720" w:firstLine="0"/>
      <w:outlineLvl w:val="2"/>
    </w:pPr>
    <w:rPr>
      <w:rFonts w:ascii="Arial" w:hAnsi="Arial"/>
      <w:b/>
      <w:snapToGrid w:val="0"/>
      <w:szCs w:val="20"/>
    </w:rPr>
  </w:style>
  <w:style w:type="paragraph" w:customStyle="1" w:styleId="a5">
    <w:name w:val="Приложение А"/>
    <w:basedOn w:val="a7"/>
    <w:next w:val="a7"/>
    <w:pPr>
      <w:pageBreakBefore/>
      <w:widowControl w:val="0"/>
      <w:numPr>
        <w:numId w:val="17"/>
      </w:numPr>
      <w:tabs>
        <w:tab w:val="clear" w:pos="360"/>
        <w:tab w:val="num" w:pos="1480"/>
      </w:tabs>
      <w:spacing w:line="360" w:lineRule="auto"/>
      <w:ind w:left="1701" w:firstLine="0"/>
      <w:jc w:val="center"/>
      <w:outlineLvl w:val="0"/>
    </w:pPr>
    <w:rPr>
      <w:rFonts w:ascii="Arial" w:hAnsi="Arial"/>
      <w:b/>
      <w:caps/>
      <w:snapToGrid w:val="0"/>
      <w:sz w:val="32"/>
      <w:szCs w:val="20"/>
    </w:rPr>
  </w:style>
  <w:style w:type="paragraph" w:styleId="af9">
    <w:name w:val="Body Text"/>
    <w:aliases w:val="Основной текст Знак1,Основной текст Знак Знак,BO,ID,body indent,ändrad,EHPT,Body Text2"/>
    <w:basedOn w:val="a7"/>
    <w:rsid w:val="00FC5E75"/>
    <w:pPr>
      <w:spacing w:line="360" w:lineRule="auto"/>
      <w:ind w:firstLine="709"/>
    </w:pPr>
    <w:rPr>
      <w:szCs w:val="20"/>
      <w:lang w:eastAsia="en-US"/>
    </w:rPr>
  </w:style>
  <w:style w:type="paragraph" w:customStyle="1" w:styleId="10">
    <w:name w:val="Маркированный список 1"/>
    <w:basedOn w:val="a7"/>
    <w:pPr>
      <w:numPr>
        <w:numId w:val="10"/>
      </w:numPr>
      <w:tabs>
        <w:tab w:val="clear" w:pos="1428"/>
        <w:tab w:val="num" w:pos="1800"/>
      </w:tabs>
      <w:ind w:left="1741" w:hanging="301"/>
    </w:pPr>
  </w:style>
  <w:style w:type="paragraph" w:customStyle="1" w:styleId="afa">
    <w:name w:val="Комментарий Список"/>
    <w:basedOn w:val="a7"/>
    <w:pPr>
      <w:tabs>
        <w:tab w:val="num" w:pos="1080"/>
      </w:tabs>
      <w:ind w:firstLine="720"/>
    </w:pPr>
    <w:rPr>
      <w:color w:val="0000FF"/>
    </w:rPr>
  </w:style>
  <w:style w:type="paragraph" w:customStyle="1" w:styleId="afb">
    <w:name w:val="КомментарийГОСТ"/>
    <w:basedOn w:val="a7"/>
    <w:pPr>
      <w:ind w:firstLine="720"/>
    </w:pPr>
    <w:rPr>
      <w:noProof/>
      <w:color w:val="800000"/>
    </w:rPr>
  </w:style>
  <w:style w:type="paragraph" w:customStyle="1" w:styleId="a2">
    <w:name w:val="КомментарийГОСТСписок"/>
    <w:basedOn w:val="a7"/>
    <w:pPr>
      <w:numPr>
        <w:numId w:val="8"/>
      </w:numPr>
      <w:tabs>
        <w:tab w:val="clear" w:pos="1440"/>
        <w:tab w:val="num" w:pos="1080"/>
      </w:tabs>
      <w:ind w:left="0" w:firstLine="720"/>
    </w:pPr>
    <w:rPr>
      <w:color w:val="800000"/>
    </w:rPr>
  </w:style>
  <w:style w:type="paragraph" w:customStyle="1" w:styleId="a6">
    <w:name w:val="Маркир. список"/>
    <w:basedOn w:val="a8"/>
    <w:pPr>
      <w:numPr>
        <w:numId w:val="9"/>
      </w:numPr>
      <w:tabs>
        <w:tab w:val="clear" w:pos="1428"/>
        <w:tab w:val="num" w:pos="1440"/>
      </w:tabs>
      <w:ind w:left="1440"/>
    </w:pPr>
    <w:rPr>
      <w:rFonts w:cs="Arial"/>
      <w:szCs w:val="20"/>
      <w:lang w:eastAsia="en-US"/>
    </w:rPr>
  </w:style>
  <w:style w:type="paragraph" w:styleId="afc">
    <w:name w:val="List Bullet"/>
    <w:aliases w:val="List Bullet 1,UL"/>
    <w:basedOn w:val="a7"/>
    <w:pPr>
      <w:tabs>
        <w:tab w:val="num" w:pos="1440"/>
      </w:tabs>
      <w:spacing w:line="360" w:lineRule="auto"/>
      <w:ind w:left="1440" w:hanging="360"/>
    </w:pPr>
    <w:rPr>
      <w:szCs w:val="20"/>
    </w:rPr>
  </w:style>
  <w:style w:type="paragraph" w:styleId="a">
    <w:name w:val="List Number"/>
    <w:basedOn w:val="a7"/>
    <w:pPr>
      <w:numPr>
        <w:numId w:val="12"/>
      </w:numPr>
      <w:tabs>
        <w:tab w:val="clear" w:pos="360"/>
        <w:tab w:val="num" w:pos="1080"/>
      </w:tabs>
      <w:spacing w:line="360" w:lineRule="auto"/>
      <w:ind w:left="1077" w:hanging="357"/>
    </w:pPr>
    <w:rPr>
      <w:szCs w:val="20"/>
    </w:rPr>
  </w:style>
  <w:style w:type="paragraph" w:styleId="23">
    <w:name w:val="Body Text 2"/>
    <w:basedOn w:val="a7"/>
    <w:pPr>
      <w:jc w:val="center"/>
    </w:pPr>
    <w:rPr>
      <w:b/>
      <w:sz w:val="36"/>
      <w:szCs w:val="20"/>
    </w:rPr>
  </w:style>
  <w:style w:type="paragraph" w:styleId="32">
    <w:name w:val="Body Text 3"/>
    <w:basedOn w:val="a7"/>
    <w:rPr>
      <w:b/>
      <w:bCs/>
    </w:rPr>
  </w:style>
  <w:style w:type="character" w:styleId="afd">
    <w:name w:val="FollowedHyperlink"/>
    <w:rPr>
      <w:color w:val="800080"/>
      <w:u w:val="single"/>
    </w:rPr>
  </w:style>
  <w:style w:type="character" w:styleId="afe">
    <w:name w:val="Strong"/>
    <w:qFormat/>
    <w:rPr>
      <w:b/>
      <w:bCs/>
    </w:rPr>
  </w:style>
  <w:style w:type="paragraph" w:customStyle="1" w:styleId="BalloonText1">
    <w:name w:val="Balloon Text1"/>
    <w:basedOn w:val="a7"/>
    <w:semiHidden/>
    <w:rPr>
      <w:rFonts w:ascii="Tahoma" w:hAnsi="Tahoma" w:cs="Tahoma"/>
      <w:sz w:val="16"/>
      <w:szCs w:val="16"/>
    </w:rPr>
  </w:style>
  <w:style w:type="paragraph" w:customStyle="1" w:styleId="aff">
    <w:name w:val="Абзац"/>
    <w:basedOn w:val="a7"/>
    <w:pPr>
      <w:spacing w:line="360" w:lineRule="auto"/>
      <w:ind w:firstLine="709"/>
    </w:pPr>
    <w:rPr>
      <w:szCs w:val="20"/>
    </w:rPr>
  </w:style>
  <w:style w:type="paragraph" w:styleId="aff0">
    <w:name w:val="Normal (Web)"/>
    <w:basedOn w:val="a7"/>
    <w:uiPriority w:val="99"/>
    <w:pPr>
      <w:spacing w:before="100" w:beforeAutospacing="1" w:after="100" w:afterAutospacing="1"/>
    </w:pPr>
  </w:style>
  <w:style w:type="paragraph" w:customStyle="1" w:styleId="a4">
    <w:name w:val="Список олег"/>
    <w:basedOn w:val="a7"/>
    <w:pPr>
      <w:numPr>
        <w:ilvl w:val="2"/>
        <w:numId w:val="20"/>
      </w:numPr>
    </w:pPr>
  </w:style>
  <w:style w:type="paragraph" w:customStyle="1" w:styleId="2">
    <w:name w:val="Олег2"/>
    <w:basedOn w:val="a7"/>
    <w:pPr>
      <w:numPr>
        <w:numId w:val="21"/>
      </w:numPr>
    </w:pPr>
  </w:style>
  <w:style w:type="paragraph" w:styleId="aff1">
    <w:name w:val="Balloon Text"/>
    <w:basedOn w:val="a7"/>
    <w:semiHidden/>
    <w:rsid w:val="00CB3AF6"/>
    <w:rPr>
      <w:rFonts w:ascii="Tahoma" w:hAnsi="Tahoma" w:cs="Tahoma"/>
      <w:sz w:val="16"/>
      <w:szCs w:val="16"/>
    </w:rPr>
  </w:style>
  <w:style w:type="paragraph" w:styleId="aff2">
    <w:name w:val="annotation subject"/>
    <w:basedOn w:val="af"/>
    <w:next w:val="af"/>
    <w:semiHidden/>
    <w:rsid w:val="00DB0DB9"/>
    <w:rPr>
      <w:b/>
      <w:bCs/>
    </w:rPr>
  </w:style>
  <w:style w:type="paragraph" w:customStyle="1" w:styleId="aff3">
    <w:name w:val="Титул"/>
    <w:basedOn w:val="a7"/>
    <w:rsid w:val="00D57D1D"/>
    <w:pPr>
      <w:jc w:val="center"/>
    </w:pPr>
    <w:rPr>
      <w:rFonts w:ascii="Arial" w:hAnsi="Arial"/>
      <w:szCs w:val="20"/>
      <w:lang w:eastAsia="en-US"/>
    </w:rPr>
  </w:style>
  <w:style w:type="paragraph" w:customStyle="1" w:styleId="MyNormal">
    <w:name w:val="MyNormal"/>
    <w:basedOn w:val="a7"/>
    <w:rsid w:val="0038305A"/>
    <w:pPr>
      <w:ind w:firstLine="540"/>
    </w:pPr>
    <w:rPr>
      <w:rFonts w:ascii="Arial" w:hAnsi="Arial" w:cs="Arial"/>
    </w:rPr>
  </w:style>
  <w:style w:type="paragraph" w:customStyle="1" w:styleId="MyHeader1">
    <w:name w:val="MyHeader1"/>
    <w:basedOn w:val="1"/>
    <w:next w:val="MyNormal"/>
    <w:rsid w:val="00584E4A"/>
    <w:pPr>
      <w:pageBreakBefore w:val="0"/>
      <w:numPr>
        <w:numId w:val="0"/>
      </w:numPr>
      <w:tabs>
        <w:tab w:val="num" w:pos="2831"/>
      </w:tabs>
      <w:spacing w:after="60" w:line="240" w:lineRule="auto"/>
      <w:ind w:left="2831" w:hanging="360"/>
      <w:jc w:val="left"/>
    </w:pPr>
    <w:rPr>
      <w:rFonts w:cs="Arial"/>
      <w:caps w:val="0"/>
      <w:sz w:val="28"/>
    </w:rPr>
  </w:style>
  <w:style w:type="table" w:styleId="aff4">
    <w:name w:val="Table Grid"/>
    <w:basedOn w:val="aa"/>
    <w:rsid w:val="00B2728F"/>
    <w:pPr>
      <w:spacing w:before="60"/>
      <w:ind w:left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5">
    <w:name w:val="Текст таблицы"/>
    <w:basedOn w:val="a7"/>
    <w:next w:val="a7"/>
    <w:rsid w:val="00987814"/>
    <w:rPr>
      <w:sz w:val="22"/>
      <w:szCs w:val="20"/>
    </w:rPr>
  </w:style>
  <w:style w:type="paragraph" w:customStyle="1" w:styleId="TableHeading">
    <w:name w:val="Table Heading"/>
    <w:aliases w:val="th"/>
    <w:basedOn w:val="a7"/>
    <w:rsid w:val="00987814"/>
    <w:pPr>
      <w:keepNext/>
      <w:spacing w:line="240" w:lineRule="atLeast"/>
    </w:pPr>
    <w:rPr>
      <w:rFonts w:ascii="Arial" w:hAnsi="Arial" w:cs="Arial"/>
      <w:b/>
      <w:bCs/>
      <w:snapToGrid w:val="0"/>
      <w:color w:val="FFFFFF"/>
      <w:kern w:val="20"/>
      <w:sz w:val="18"/>
      <w:szCs w:val="18"/>
      <w:lang w:val="en-US" w:eastAsia="en-US"/>
    </w:rPr>
  </w:style>
  <w:style w:type="table" w:styleId="14">
    <w:name w:val="Table Grid 1"/>
    <w:basedOn w:val="aa"/>
    <w:rsid w:val="00C72BE5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lastincell">
    <w:name w:val="lastincell"/>
    <w:basedOn w:val="a7"/>
    <w:rsid w:val="00C72BE5"/>
    <w:pPr>
      <w:spacing w:before="100" w:beforeAutospacing="1" w:after="100" w:afterAutospacing="1"/>
    </w:pPr>
  </w:style>
  <w:style w:type="paragraph" w:customStyle="1" w:styleId="41">
    <w:name w:val="Заголовок 4_"/>
    <w:basedOn w:val="a8"/>
    <w:rsid w:val="00860A26"/>
    <w:pPr>
      <w:tabs>
        <w:tab w:val="num" w:pos="1800"/>
      </w:tabs>
      <w:spacing w:before="120" w:after="120"/>
      <w:ind w:left="709" w:firstLine="0"/>
    </w:pPr>
    <w:rPr>
      <w:b/>
    </w:rPr>
  </w:style>
  <w:style w:type="paragraph" w:styleId="aff6">
    <w:name w:val="Document Map"/>
    <w:basedOn w:val="a7"/>
    <w:semiHidden/>
    <w:rsid w:val="00765615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listbullet">
    <w:name w:val="listbullet"/>
    <w:basedOn w:val="a7"/>
    <w:rsid w:val="0066065D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66065D"/>
  </w:style>
  <w:style w:type="paragraph" w:customStyle="1" w:styleId="bodytext">
    <w:name w:val="bodytext"/>
    <w:basedOn w:val="a7"/>
    <w:rsid w:val="0066065D"/>
    <w:pPr>
      <w:spacing w:before="100" w:beforeAutospacing="1" w:after="100" w:afterAutospacing="1"/>
    </w:pPr>
  </w:style>
  <w:style w:type="paragraph" w:styleId="aff7">
    <w:name w:val="List Paragraph"/>
    <w:basedOn w:val="a7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4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7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6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luba\&#1044;&#1072;&#1085;&#1085;&#1099;&#1077;\Microsoft\&#1064;&#1072;&#1073;&#1083;&#1086;&#1085;&#1099;\&#1056;&#1072;&#1073;&#1086;&#1095;&#1080;&#1081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0EC802D-640D-FA46-97CD-0A03D17A615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Рабочий.dot</Template>
  <TotalTime>7</TotalTime>
  <Pages>28</Pages>
  <Words>3601</Words>
  <Characters>26392</Characters>
  <Application>Microsoft Office Word</Application>
  <DocSecurity>0</DocSecurity>
  <Lines>219</Lines>
  <Paragraphs>59</Paragraphs>
  <ScaleCrop>false</ScaleCrop>
  <Company/>
  <LinksUpToDate>false</LinksUpToDate>
  <CharactersWithSpaces>29934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ГОСТ19. Программа и методика испытаний</dc:title>
  <dc:subject/>
  <dc:creator>mikhail.code@icloud.com</dc:creator>
  <cp:keywords/>
  <dc:description/>
  <cp:lastModifiedBy>Дмитрий Терентьев</cp:lastModifiedBy>
  <cp:revision>78</cp:revision>
  <cp:lastPrinted>2006-02-22T03:22:00Z</cp:lastPrinted>
  <dcterms:created xsi:type="dcterms:W3CDTF">2020-11-06T06:14:00Z</dcterms:created>
  <dcterms:modified xsi:type="dcterms:W3CDTF">2020-11-07T08:14:00Z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ДокПМИ">
    <vt:lpwstr>XXX.51</vt:lpwstr>
  </property>
  <property fmtid="{D5CDD505-2E9C-101B-9397-08002B2CF9AE}" pid="3" name="НаимСистемыПолное">
    <vt:lpwstr>&lt;Наименование АС&gt;</vt:lpwstr>
  </property>
  <property fmtid="{D5CDD505-2E9C-101B-9397-08002B2CF9AE}" pid="4" name="НаимСистемыКраткое">
    <vt:lpwstr>&lt;Наименование АС краткое&gt;</vt:lpwstr>
  </property>
  <property fmtid="{D5CDD505-2E9C-101B-9397-08002B2CF9AE}" pid="5" name="НаименованиеЗаказчика">
    <vt:lpwstr>&lt;Наименование организации заказчика&gt;</vt:lpwstr>
  </property>
  <property fmtid="{D5CDD505-2E9C-101B-9397-08002B2CF9AE}" pid="6" name="НаимДокумента">
    <vt:lpwstr>Программа и методика испытаний</vt:lpwstr>
  </property>
</Properties>
</file>